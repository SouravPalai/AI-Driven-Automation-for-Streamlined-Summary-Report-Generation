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8642" w:type="dxa"/>
        <w:tblLayout w:type="fixed"/>
        <w:tblCellMar>
          <w:left w:w="115" w:type="dxa"/>
          <w:right w:w="115" w:type="dxa"/>
        </w:tblCellMar>
        <w:tblLook w:val="04A0" w:firstRow="1" w:lastRow="0" w:firstColumn="1" w:lastColumn="0" w:noHBand="0" w:noVBand="1"/>
      </w:tblPr>
      <w:tblGrid>
        <w:gridCol w:w="8642"/>
      </w:tblGrid>
      <w:tr w:rsidR="00E974DB" w:rsidRPr="00D205B4" w14:paraId="7494C61D" w14:textId="77777777" w:rsidTr="000A48DD">
        <w:trPr>
          <w:trHeight w:val="843"/>
        </w:trPr>
        <w:tc>
          <w:tcPr>
            <w:tcW w:w="8642" w:type="dxa"/>
            <w:tcBorders>
              <w:bottom w:val="single" w:sz="4" w:space="0" w:color="auto"/>
            </w:tcBorders>
          </w:tcPr>
          <w:p w14:paraId="668AC42C" w14:textId="23881906" w:rsidR="00E974DB" w:rsidRPr="00D205B4" w:rsidRDefault="000A48DD" w:rsidP="00E974DB">
            <w:pPr>
              <w:pStyle w:val="Title"/>
            </w:pPr>
            <w:r w:rsidRPr="25A50114">
              <w:rPr>
                <w:szCs w:val="28"/>
              </w:rPr>
              <w:t xml:space="preserve">Protocol Summary - Master Disclosure Document for Interventional </w:t>
            </w:r>
            <w:r>
              <w:rPr>
                <w:szCs w:val="28"/>
              </w:rPr>
              <w:t>S</w:t>
            </w:r>
            <w:r w:rsidRPr="25A50114">
              <w:rPr>
                <w:szCs w:val="28"/>
              </w:rPr>
              <w:t>tudies</w:t>
            </w:r>
          </w:p>
        </w:tc>
      </w:tr>
    </w:tbl>
    <w:p w14:paraId="2598497B" w14:textId="77777777" w:rsidR="00C83105" w:rsidRDefault="00C83105" w:rsidP="00FB08CF"/>
    <w:tbl>
      <w:tblPr>
        <w:tblStyle w:val="TableGrid"/>
        <w:tblW w:w="8647" w:type="dxa"/>
        <w:tblInd w:w="-5" w:type="dxa"/>
        <w:tblLayout w:type="fixed"/>
        <w:tblLook w:val="04A0" w:firstRow="1" w:lastRow="0" w:firstColumn="1" w:lastColumn="0" w:noHBand="0" w:noVBand="1"/>
      </w:tblPr>
      <w:tblGrid>
        <w:gridCol w:w="8647"/>
      </w:tblGrid>
      <w:tr w:rsidR="00C83105" w14:paraId="00968288" w14:textId="77777777" w:rsidTr="000A48DD">
        <w:trPr>
          <w:tblHeader/>
        </w:trPr>
        <w:tc>
          <w:tcPr>
            <w:tcW w:w="864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hideMark/>
          </w:tcPr>
          <w:p w14:paraId="5E47B924" w14:textId="3B12BABE" w:rsidR="00C83105" w:rsidRDefault="000A48DD" w:rsidP="00F57072">
            <w:pPr>
              <w:pStyle w:val="InstructionTextRedItalics"/>
            </w:pPr>
            <w:r>
              <w:t>The Information on this page will not be posted</w:t>
            </w:r>
          </w:p>
        </w:tc>
      </w:tr>
      <w:tr w:rsidR="00C83105" w14:paraId="1B59AA91" w14:textId="77777777" w:rsidTr="000A48DD">
        <w:tc>
          <w:tcPr>
            <w:tcW w:w="864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hideMark/>
          </w:tcPr>
          <w:p w14:paraId="47EEE9A4" w14:textId="77777777" w:rsidR="00B44260" w:rsidRDefault="000A48DD" w:rsidP="000A48DD">
            <w:pPr>
              <w:pStyle w:val="Instructiontext"/>
            </w:pPr>
            <w:r>
              <w:t xml:space="preserve">Before using this template for authoring, refer to the supplemental instructions on </w:t>
            </w:r>
            <w:hyperlink r:id="rId10" w:history="1">
              <w:r w:rsidRPr="00626E5B">
                <w:rPr>
                  <w:rStyle w:val="Hyperlink"/>
                  <w:rFonts w:cs="Arial"/>
                  <w:iCs/>
                  <w:sz w:val="20"/>
                  <w:szCs w:val="20"/>
                </w:rPr>
                <w:t>Find-IT</w:t>
              </w:r>
            </w:hyperlink>
            <w:r>
              <w:t xml:space="preserve">. </w:t>
            </w:r>
            <w:r w:rsidRPr="25A50114">
              <w:t>This template is used for ALL Interventional studies that evaluate the safety, efficacy or effectiveness of a GSK product.</w:t>
            </w:r>
          </w:p>
          <w:p w14:paraId="057CAF31" w14:textId="063CCE17" w:rsidR="000A48DD" w:rsidRPr="0073327D" w:rsidRDefault="000A48DD" w:rsidP="000A48DD">
            <w:pPr>
              <w:pStyle w:val="tabletext"/>
            </w:pPr>
            <w:r w:rsidRPr="000A48DD">
              <w:t xml:space="preserve">Master Disclosure Document (MDD) serves as the source document to disclose protocol related information across different clinical trial registers (e.g. ClinicalTrials.gov, EU Clinical Trials </w:t>
            </w:r>
            <w:r w:rsidR="0058535F">
              <w:t>Information System (</w:t>
            </w:r>
            <w:r w:rsidR="005A3326">
              <w:t>EU CTIS)</w:t>
            </w:r>
            <w:r w:rsidR="0058535F" w:rsidRPr="000A48DD">
              <w:t xml:space="preserve"> </w:t>
            </w:r>
            <w:r w:rsidRPr="000A48DD">
              <w:t>and/or GSK</w:t>
            </w:r>
            <w:r w:rsidR="003B1F73">
              <w:t>/ViiV</w:t>
            </w:r>
            <w:r w:rsidRPr="000A48DD">
              <w:t xml:space="preserve"> Clinical Study Register) as required by external regulations and/or GSK policy. Check in TMF for the latest version of the template before initiating a new MDD. As information from the approved MDD will be disclosed on publicly available clinical trial register(s) as required by applicable regulations and GSK policy, minimize inclusion of information that may be considered commercially confidential.</w:t>
            </w:r>
          </w:p>
        </w:tc>
      </w:tr>
    </w:tbl>
    <w:p w14:paraId="69FFB22D" w14:textId="15D13A69" w:rsidR="000A00C2" w:rsidRDefault="000A00C2" w:rsidP="00FB08CF"/>
    <w:tbl>
      <w:tblPr>
        <w:tblStyle w:val="TableGrid"/>
        <w:tblW w:w="0" w:type="auto"/>
        <w:tblLook w:val="04A0" w:firstRow="1" w:lastRow="0" w:firstColumn="1" w:lastColumn="0" w:noHBand="0" w:noVBand="1"/>
      </w:tblPr>
      <w:tblGrid>
        <w:gridCol w:w="4248"/>
        <w:gridCol w:w="4382"/>
      </w:tblGrid>
      <w:tr w:rsidR="000A00C2" w14:paraId="7F46A4E8" w14:textId="77777777" w:rsidTr="2A577592">
        <w:tc>
          <w:tcPr>
            <w:tcW w:w="4248" w:type="dxa"/>
          </w:tcPr>
          <w:p w14:paraId="36FEE8A5" w14:textId="77777777" w:rsidR="000A00C2" w:rsidRDefault="000A00C2" w:rsidP="00DF4463">
            <w:pPr>
              <w:pStyle w:val="tabletextBold"/>
            </w:pPr>
            <w:r w:rsidRPr="00AA6038">
              <w:t>Title of study</w:t>
            </w:r>
          </w:p>
        </w:tc>
        <w:sdt>
          <w:sdtPr>
            <w:alias w:val="Enter the study official title"/>
            <w:tag w:val="Enter the study official title"/>
            <w:id w:val="-2016141106"/>
            <w:placeholder>
              <w:docPart w:val="BBDAFB8997A9449C8E5D25DBBAB0D17F"/>
            </w:placeholder>
            <w:showingPlcHdr/>
          </w:sdtPr>
          <w:sdtEndPr/>
          <w:sdtContent>
            <w:tc>
              <w:tcPr>
                <w:tcW w:w="4382" w:type="dxa"/>
              </w:tcPr>
              <w:p w14:paraId="6C2FC287" w14:textId="76D0FA01" w:rsidR="000A00C2" w:rsidRPr="006D43C6" w:rsidRDefault="006E01F4" w:rsidP="006D43C6">
                <w:pPr>
                  <w:pStyle w:val="tabletext"/>
                  <w:rPr>
                    <w:highlight w:val="yellow"/>
                  </w:rPr>
                </w:pPr>
                <w:r w:rsidRPr="006D43C6">
                  <w:t>Click or tap here to enter text.</w:t>
                </w:r>
              </w:p>
            </w:tc>
          </w:sdtContent>
        </w:sdt>
      </w:tr>
      <w:tr w:rsidR="000A00C2" w14:paraId="0661FB65" w14:textId="77777777" w:rsidTr="2A577592">
        <w:tc>
          <w:tcPr>
            <w:tcW w:w="4248" w:type="dxa"/>
          </w:tcPr>
          <w:p w14:paraId="54315FD3" w14:textId="787F1611" w:rsidR="000A00C2" w:rsidRDefault="000A00C2" w:rsidP="00DF4463">
            <w:pPr>
              <w:pStyle w:val="tabletextBold"/>
            </w:pPr>
            <w:r w:rsidRPr="00AA6038">
              <w:t>Study identifier</w:t>
            </w:r>
            <w:r w:rsidR="006954B9" w:rsidRPr="00AA6038" w:rsidDel="006954B9">
              <w:t xml:space="preserve"> </w:t>
            </w:r>
            <w:r w:rsidRPr="00AA6038">
              <w:t>/CTMS number</w:t>
            </w:r>
          </w:p>
        </w:tc>
        <w:tc>
          <w:tcPr>
            <w:tcW w:w="4382" w:type="dxa"/>
          </w:tcPr>
          <w:p w14:paraId="05361220" w14:textId="64117A5E" w:rsidR="000A00C2" w:rsidRPr="006D43C6" w:rsidRDefault="005C60E6" w:rsidP="006D43C6">
            <w:pPr>
              <w:pStyle w:val="tabletext"/>
              <w:rPr>
                <w:highlight w:val="yellow"/>
              </w:rPr>
            </w:pPr>
            <w:sdt>
              <w:sdtPr>
                <w:alias w:val="Study identifier/eTrack/CTMS Number"/>
                <w:tag w:val="Study identifier/eTrack/CTMS Number"/>
                <w:id w:val="312993378"/>
                <w:placeholder>
                  <w:docPart w:val="FE1527DEF40046759351B232324842DC"/>
                </w:placeholder>
                <w:showingPlcHdr/>
              </w:sdtPr>
              <w:sdtEndPr/>
              <w:sdtContent>
                <w:r w:rsidR="00B82F13" w:rsidRPr="006D43C6">
                  <w:t>Click here to enter text.</w:t>
                </w:r>
              </w:sdtContent>
            </w:sdt>
          </w:p>
        </w:tc>
      </w:tr>
      <w:tr w:rsidR="000A00C2" w14:paraId="6A146426" w14:textId="77777777" w:rsidTr="2A577592">
        <w:tc>
          <w:tcPr>
            <w:tcW w:w="4248" w:type="dxa"/>
          </w:tcPr>
          <w:p w14:paraId="77F5F3C8" w14:textId="295705C6" w:rsidR="000A00C2" w:rsidRDefault="00B57166" w:rsidP="00DF4463">
            <w:pPr>
              <w:pStyle w:val="tabletextBold"/>
            </w:pPr>
            <w:r>
              <w:t>European Union (EU) Clinical Trial Regulation (</w:t>
            </w:r>
            <w:r w:rsidR="000A00C2">
              <w:t>EU CTR</w:t>
            </w:r>
            <w:r>
              <w:t>)</w:t>
            </w:r>
            <w:r w:rsidR="000A00C2">
              <w:t xml:space="preserve"> number (if applicable)</w:t>
            </w:r>
          </w:p>
        </w:tc>
        <w:sdt>
          <w:sdtPr>
            <w:alias w:val="Enter EudraCT/EU CTR number, if applicable"/>
            <w:tag w:val="Enter EudraCT/EU CTR number, if applicable"/>
            <w:id w:val="-1322736032"/>
            <w:placeholder>
              <w:docPart w:val="31BE60174DFD46CE95FC57152103F8ED"/>
            </w:placeholder>
            <w:showingPlcHdr/>
            <w:text/>
          </w:sdtPr>
          <w:sdtEndPr/>
          <w:sdtContent>
            <w:tc>
              <w:tcPr>
                <w:tcW w:w="4382" w:type="dxa"/>
              </w:tcPr>
              <w:p w14:paraId="3196324C" w14:textId="56651FCF" w:rsidR="000A00C2" w:rsidRPr="006D43C6" w:rsidRDefault="00040F45" w:rsidP="006D43C6">
                <w:pPr>
                  <w:pStyle w:val="tabletext"/>
                  <w:rPr>
                    <w:highlight w:val="yellow"/>
                  </w:rPr>
                </w:pPr>
                <w:r w:rsidRPr="006D43C6">
                  <w:t>Click or tap here to enter text.</w:t>
                </w:r>
              </w:p>
            </w:tc>
          </w:sdtContent>
        </w:sdt>
      </w:tr>
      <w:tr w:rsidR="000A00C2" w14:paraId="70104FEC" w14:textId="77777777" w:rsidTr="2A577592">
        <w:tc>
          <w:tcPr>
            <w:tcW w:w="4248" w:type="dxa"/>
          </w:tcPr>
          <w:p w14:paraId="2B52FE24" w14:textId="77777777" w:rsidR="000A00C2" w:rsidRDefault="000A00C2" w:rsidP="00DF4463">
            <w:pPr>
              <w:pStyle w:val="tabletextBold"/>
            </w:pPr>
            <w:r w:rsidRPr="00AA6038">
              <w:t>Is this an Applicable Clinical Trial (ACT)?</w:t>
            </w:r>
          </w:p>
        </w:tc>
        <w:tc>
          <w:tcPr>
            <w:tcW w:w="4382" w:type="dxa"/>
          </w:tcPr>
          <w:sdt>
            <w:sdtPr>
              <w:rPr>
                <w:highlight w:val="yellow"/>
              </w:rPr>
              <w:alias w:val="Choose Yes or No"/>
              <w:tag w:val="Choose Yes or No"/>
              <w:id w:val="1141006829"/>
              <w:placeholder>
                <w:docPart w:val="7ACF21A30248430B80D722B8AF5A8407"/>
              </w:placeholder>
              <w:showingPlcHdr/>
              <w:dropDownList>
                <w:listItem w:value="Choose an item."/>
                <w:listItem w:displayText="Yes" w:value="Yes"/>
                <w:listItem w:displayText="No" w:value="No"/>
              </w:dropDownList>
            </w:sdtPr>
            <w:sdtEndPr/>
            <w:sdtContent>
              <w:p w14:paraId="29EC79FB" w14:textId="41BF12B2" w:rsidR="000A00C2" w:rsidRPr="006D43C6" w:rsidRDefault="00386875" w:rsidP="006D43C6">
                <w:pPr>
                  <w:pStyle w:val="tabletext"/>
                  <w:rPr>
                    <w:highlight w:val="yellow"/>
                  </w:rPr>
                </w:pPr>
                <w:r w:rsidRPr="006D43C6">
                  <w:t>Choose an item.</w:t>
                </w:r>
              </w:p>
            </w:sdtContent>
          </w:sdt>
        </w:tc>
      </w:tr>
      <w:tr w:rsidR="000A00C2" w14:paraId="570F6B8D" w14:textId="77777777" w:rsidTr="2A577592">
        <w:tc>
          <w:tcPr>
            <w:tcW w:w="4248" w:type="dxa"/>
          </w:tcPr>
          <w:p w14:paraId="3CD70459" w14:textId="77777777" w:rsidR="000A00C2" w:rsidRDefault="000A00C2" w:rsidP="00DF4463">
            <w:pPr>
              <w:pStyle w:val="tabletextBold"/>
            </w:pPr>
            <w:r>
              <w:t>Trial registers where the study will be disclosed</w:t>
            </w:r>
          </w:p>
        </w:tc>
        <w:tc>
          <w:tcPr>
            <w:tcW w:w="4382" w:type="dxa"/>
          </w:tcPr>
          <w:sdt>
            <w:sdtPr>
              <w:rPr>
                <w:highlight w:val="yellow"/>
              </w:rPr>
              <w:alias w:val="Choose where the trial will be registered"/>
              <w:tag w:val="Choose where the trial will be registered"/>
              <w:id w:val="1480720059"/>
              <w:placeholder>
                <w:docPart w:val="696560FAAFC94E6EAE20AE0CA0CE4615"/>
              </w:placeholder>
              <w:showingPlcHdr/>
              <w:dropDownList>
                <w:listItem w:value="Choose an item."/>
                <w:listItem w:displayText="GSK register + ClinicalTrials.gov" w:value="GSK register + ClinicalTrials.gov"/>
                <w:listItem w:displayText="ViiV register + ClinicalTrials.gov" w:value="ViiV register + ClinicalTrials.gov"/>
                <w:listItem w:displayText="GSK register + ClinicalTrials.gov + EU CTIS" w:value="GSK register + ClinicalTrials.gov + EU CTIS"/>
                <w:listItem w:displayText="ViiV register + ClinicalTrials.gov + EU CTIS" w:value="ViiV register + ClinicalTrials.gov + EU CTIS"/>
              </w:dropDownList>
            </w:sdtPr>
            <w:sdtEndPr/>
            <w:sdtContent>
              <w:p w14:paraId="1FCEAEAA" w14:textId="742070BF" w:rsidR="000A00C2" w:rsidRPr="006D43C6" w:rsidRDefault="002A40A2" w:rsidP="006D43C6">
                <w:pPr>
                  <w:pStyle w:val="tabletext"/>
                  <w:rPr>
                    <w:highlight w:val="yellow"/>
                  </w:rPr>
                </w:pPr>
                <w:r w:rsidRPr="006D43C6">
                  <w:t>Choose an item.</w:t>
                </w:r>
              </w:p>
            </w:sdtContent>
          </w:sdt>
        </w:tc>
      </w:tr>
      <w:tr w:rsidR="000A00C2" w14:paraId="178BD248" w14:textId="77777777" w:rsidTr="2A577592">
        <w:tc>
          <w:tcPr>
            <w:tcW w:w="4248" w:type="dxa"/>
          </w:tcPr>
          <w:p w14:paraId="059DD81E" w14:textId="77777777" w:rsidR="000A00C2" w:rsidRDefault="000A00C2" w:rsidP="00DF4463">
            <w:pPr>
              <w:pStyle w:val="tabletextBold"/>
            </w:pPr>
            <w:r w:rsidRPr="00AA6038">
              <w:t>MDD version date</w:t>
            </w:r>
          </w:p>
        </w:tc>
        <w:tc>
          <w:tcPr>
            <w:tcW w:w="4382" w:type="dxa"/>
          </w:tcPr>
          <w:p w14:paraId="1378ACDA" w14:textId="77777777" w:rsidR="000A00C2" w:rsidRDefault="000A00C2" w:rsidP="00DF4463">
            <w:pPr>
              <w:pStyle w:val="tabletext"/>
            </w:pPr>
            <w:r w:rsidRPr="000A48DD">
              <w:t>MDD Version X.0 based on final protocol version X /protocol amendment x dated dd-mm-yyyy</w:t>
            </w:r>
          </w:p>
        </w:tc>
      </w:tr>
      <w:tr w:rsidR="000A00C2" w14:paraId="5699E62A" w14:textId="77777777" w:rsidTr="2A577592">
        <w:tc>
          <w:tcPr>
            <w:tcW w:w="8630" w:type="dxa"/>
            <w:gridSpan w:val="2"/>
          </w:tcPr>
          <w:p w14:paraId="6A0ED8A3" w14:textId="77777777" w:rsidR="000A00C2" w:rsidRDefault="000A00C2" w:rsidP="00DF4463">
            <w:pPr>
              <w:pStyle w:val="tabletextBold"/>
            </w:pPr>
            <w:r>
              <w:t>Approver:</w:t>
            </w:r>
          </w:p>
        </w:tc>
      </w:tr>
      <w:tr w:rsidR="000A00C2" w14:paraId="7E9670B7" w14:textId="77777777" w:rsidTr="2A577592">
        <w:tc>
          <w:tcPr>
            <w:tcW w:w="4248" w:type="dxa"/>
          </w:tcPr>
          <w:p w14:paraId="691FCA3F" w14:textId="25C02A7A" w:rsidR="000A00C2" w:rsidRPr="00C431A1" w:rsidRDefault="78D2DDA6" w:rsidP="2A577592">
            <w:pPr>
              <w:pStyle w:val="tabletext"/>
              <w:rPr>
                <w:b/>
                <w:bCs/>
                <w:highlight w:val="yellow"/>
              </w:rPr>
            </w:pPr>
            <w:r w:rsidRPr="00C431A1">
              <w:rPr>
                <w:b/>
                <w:bCs/>
              </w:rPr>
              <w:t>Clinical Lead/equivalent</w:t>
            </w:r>
          </w:p>
        </w:tc>
        <w:tc>
          <w:tcPr>
            <w:tcW w:w="4382" w:type="dxa"/>
          </w:tcPr>
          <w:p w14:paraId="039ECFCC" w14:textId="60B27DFE" w:rsidR="000A00C2" w:rsidRPr="006D43C6" w:rsidRDefault="005C60E6" w:rsidP="006D43C6">
            <w:pPr>
              <w:pStyle w:val="tabletext"/>
            </w:pPr>
            <w:sdt>
              <w:sdtPr>
                <w:alias w:val="Name of the Clinical Lead/equivalent"/>
                <w:tag w:val="Name of the Clinical Lead/equivalent"/>
                <w:id w:val="-1165006597"/>
                <w:placeholder>
                  <w:docPart w:val="073E259888594C92AABB0ECD81177218"/>
                </w:placeholder>
                <w:showingPlcHdr/>
              </w:sdtPr>
              <w:sdtEndPr/>
              <w:sdtContent>
                <w:r w:rsidR="002A6FCB" w:rsidRPr="006D43C6">
                  <w:t>Click or tap here to enter text.</w:t>
                </w:r>
              </w:sdtContent>
            </w:sdt>
          </w:p>
        </w:tc>
      </w:tr>
    </w:tbl>
    <w:p w14:paraId="16BA8273" w14:textId="6C6F11BE" w:rsidR="000A00C2" w:rsidRDefault="000A00C2" w:rsidP="00FB08CF"/>
    <w:p w14:paraId="7D98781E" w14:textId="77777777" w:rsidR="005C60E6" w:rsidRPr="005C60E6" w:rsidRDefault="005C60E6" w:rsidP="005C60E6"/>
    <w:p w14:paraId="400121D8" w14:textId="77777777" w:rsidR="005C60E6" w:rsidRPr="005C60E6" w:rsidRDefault="005C60E6" w:rsidP="005C60E6"/>
    <w:p w14:paraId="64699CA4" w14:textId="77777777" w:rsidR="005C60E6" w:rsidRPr="005C60E6" w:rsidRDefault="005C60E6" w:rsidP="005C60E6"/>
    <w:p w14:paraId="38F24FEF" w14:textId="77777777" w:rsidR="005C60E6" w:rsidRPr="005C60E6" w:rsidRDefault="005C60E6" w:rsidP="005C60E6"/>
    <w:p w14:paraId="3CAC6215" w14:textId="77777777" w:rsidR="005C60E6" w:rsidRPr="005C60E6" w:rsidRDefault="005C60E6" w:rsidP="005C60E6"/>
    <w:p w14:paraId="54F44858" w14:textId="77777777" w:rsidR="005C60E6" w:rsidRPr="005C60E6" w:rsidRDefault="005C60E6" w:rsidP="005C60E6"/>
    <w:p w14:paraId="1622416B" w14:textId="77777777" w:rsidR="005C60E6" w:rsidRPr="005C60E6" w:rsidRDefault="005C60E6" w:rsidP="005C60E6"/>
    <w:p w14:paraId="6206E07E" w14:textId="77777777" w:rsidR="005C60E6" w:rsidRPr="005C60E6" w:rsidRDefault="005C60E6" w:rsidP="005C60E6"/>
    <w:p w14:paraId="5B4F0CDD" w14:textId="77777777" w:rsidR="005C60E6" w:rsidRPr="005C60E6" w:rsidRDefault="005C60E6" w:rsidP="005C60E6"/>
    <w:p w14:paraId="4F24F9ED" w14:textId="77777777" w:rsidR="005C60E6" w:rsidRPr="005C60E6" w:rsidRDefault="005C60E6" w:rsidP="005C60E6"/>
    <w:p w14:paraId="5FA6D2C9" w14:textId="77777777" w:rsidR="005C60E6" w:rsidRPr="005C60E6" w:rsidRDefault="005C60E6" w:rsidP="005C60E6"/>
    <w:p w14:paraId="4C9038BB" w14:textId="77777777" w:rsidR="005C60E6" w:rsidRPr="005C60E6" w:rsidRDefault="005C60E6" w:rsidP="005C60E6"/>
    <w:p w14:paraId="687DBAED" w14:textId="77777777" w:rsidR="005C60E6" w:rsidRPr="005C60E6" w:rsidRDefault="005C60E6" w:rsidP="005C60E6"/>
    <w:p w14:paraId="51E65ED1" w14:textId="77777777" w:rsidR="005C60E6" w:rsidRPr="005C60E6" w:rsidRDefault="005C60E6" w:rsidP="005C60E6"/>
    <w:p w14:paraId="0D814AFF" w14:textId="77777777" w:rsidR="005C60E6" w:rsidRDefault="005C60E6" w:rsidP="005C60E6"/>
    <w:p w14:paraId="5131B208" w14:textId="7A87BF95" w:rsidR="005C60E6" w:rsidRPr="005C60E6" w:rsidRDefault="005C60E6" w:rsidP="005C60E6">
      <w:pPr>
        <w:tabs>
          <w:tab w:val="left" w:pos="6160"/>
        </w:tabs>
      </w:pPr>
      <w:r>
        <w:tab/>
      </w:r>
    </w:p>
    <w:p w14:paraId="39C84543" w14:textId="77777777" w:rsidR="000A00C2" w:rsidRDefault="000A00C2" w:rsidP="000A00C2">
      <w:pPr>
        <w:pStyle w:val="TOCHeader"/>
        <w:pageBreakBefore/>
      </w:pPr>
      <w:r>
        <w:lastRenderedPageBreak/>
        <w:t>Table of Contents</w:t>
      </w:r>
    </w:p>
    <w:p w14:paraId="131B05D2" w14:textId="625298B6" w:rsidR="005C60E6" w:rsidRDefault="007477A0">
      <w:pPr>
        <w:pStyle w:val="TOC1"/>
        <w:rPr>
          <w:rFonts w:asciiTheme="minorHAnsi" w:eastAsiaTheme="minorEastAsia" w:hAnsiTheme="minorHAnsi" w:cstheme="minorBidi"/>
          <w:kern w:val="2"/>
          <w:sz w:val="22"/>
          <w:lang w:val="en-US"/>
          <w14:ligatures w14:val="standardContextual"/>
        </w:rPr>
      </w:pPr>
      <w:r>
        <w:rPr>
          <w:caps/>
          <w:sz w:val="22"/>
        </w:rPr>
        <w:fldChar w:fldCharType="begin"/>
      </w:r>
      <w:r>
        <w:rPr>
          <w:caps/>
          <w:sz w:val="22"/>
        </w:rPr>
        <w:instrText xml:space="preserve"> TOC \o "2-3" \h \z \t "Heading 1,1,NoNum:Head1,1" </w:instrText>
      </w:r>
      <w:r>
        <w:rPr>
          <w:caps/>
          <w:sz w:val="22"/>
        </w:rPr>
        <w:fldChar w:fldCharType="separate"/>
      </w:r>
      <w:hyperlink w:anchor="_Toc182171468" w:history="1">
        <w:r w:rsidR="005C60E6" w:rsidRPr="00DA4A1D">
          <w:rPr>
            <w:rStyle w:val="Hyperlink"/>
          </w:rPr>
          <w:t>Summary of changes table</w:t>
        </w:r>
        <w:r w:rsidR="005C60E6">
          <w:rPr>
            <w:webHidden/>
          </w:rPr>
          <w:tab/>
        </w:r>
        <w:r w:rsidR="005C60E6">
          <w:rPr>
            <w:webHidden/>
          </w:rPr>
          <w:fldChar w:fldCharType="begin"/>
        </w:r>
        <w:r w:rsidR="005C60E6">
          <w:rPr>
            <w:webHidden/>
          </w:rPr>
          <w:instrText xml:space="preserve"> PAGEREF _Toc182171468 \h </w:instrText>
        </w:r>
        <w:r w:rsidR="005C60E6">
          <w:rPr>
            <w:webHidden/>
          </w:rPr>
        </w:r>
        <w:r w:rsidR="005C60E6">
          <w:rPr>
            <w:webHidden/>
          </w:rPr>
          <w:fldChar w:fldCharType="separate"/>
        </w:r>
        <w:r w:rsidR="005C60E6">
          <w:rPr>
            <w:webHidden/>
          </w:rPr>
          <w:t>3</w:t>
        </w:r>
        <w:r w:rsidR="005C60E6">
          <w:rPr>
            <w:webHidden/>
          </w:rPr>
          <w:fldChar w:fldCharType="end"/>
        </w:r>
      </w:hyperlink>
    </w:p>
    <w:p w14:paraId="0EBB023D" w14:textId="638C7AD7" w:rsidR="005C60E6" w:rsidRDefault="005C60E6">
      <w:pPr>
        <w:pStyle w:val="TOC1"/>
        <w:rPr>
          <w:rFonts w:asciiTheme="minorHAnsi" w:eastAsiaTheme="minorEastAsia" w:hAnsiTheme="minorHAnsi" w:cstheme="minorBidi"/>
          <w:kern w:val="2"/>
          <w:sz w:val="22"/>
          <w:lang w:val="en-US"/>
          <w14:ligatures w14:val="standardContextual"/>
        </w:rPr>
      </w:pPr>
      <w:hyperlink w:anchor="_Toc182171469" w:history="1">
        <w:r w:rsidRPr="00DA4A1D">
          <w:rPr>
            <w:rStyle w:val="Hyperlink"/>
          </w:rPr>
          <w:t>1.</w:t>
        </w:r>
        <w:r>
          <w:rPr>
            <w:rFonts w:asciiTheme="minorHAnsi" w:eastAsiaTheme="minorEastAsia" w:hAnsiTheme="minorHAnsi" w:cstheme="minorBidi"/>
            <w:kern w:val="2"/>
            <w:sz w:val="22"/>
            <w:lang w:val="en-US"/>
            <w14:ligatures w14:val="standardContextual"/>
          </w:rPr>
          <w:tab/>
        </w:r>
        <w:r w:rsidRPr="00DA4A1D">
          <w:rPr>
            <w:rStyle w:val="Hyperlink"/>
          </w:rPr>
          <w:t>Sections to be Completed for ClinicalTrials.gov, EU CTIS and GSK Study Register/ViiV Study Register</w:t>
        </w:r>
        <w:r>
          <w:rPr>
            <w:webHidden/>
          </w:rPr>
          <w:tab/>
        </w:r>
        <w:r>
          <w:rPr>
            <w:webHidden/>
          </w:rPr>
          <w:fldChar w:fldCharType="begin"/>
        </w:r>
        <w:r>
          <w:rPr>
            <w:webHidden/>
          </w:rPr>
          <w:instrText xml:space="preserve"> PAGEREF _Toc182171469 \h </w:instrText>
        </w:r>
        <w:r>
          <w:rPr>
            <w:webHidden/>
          </w:rPr>
        </w:r>
        <w:r>
          <w:rPr>
            <w:webHidden/>
          </w:rPr>
          <w:fldChar w:fldCharType="separate"/>
        </w:r>
        <w:r>
          <w:rPr>
            <w:webHidden/>
          </w:rPr>
          <w:t>4</w:t>
        </w:r>
        <w:r>
          <w:rPr>
            <w:webHidden/>
          </w:rPr>
          <w:fldChar w:fldCharType="end"/>
        </w:r>
      </w:hyperlink>
    </w:p>
    <w:p w14:paraId="3751936F" w14:textId="331CF6D0" w:rsidR="005C60E6" w:rsidRDefault="005C60E6">
      <w:pPr>
        <w:pStyle w:val="TOC2"/>
        <w:tabs>
          <w:tab w:val="left" w:pos="1100"/>
          <w:tab w:val="right" w:leader="dot" w:pos="8630"/>
        </w:tabs>
        <w:rPr>
          <w:rFonts w:asciiTheme="minorHAnsi" w:eastAsiaTheme="minorEastAsia" w:hAnsiTheme="minorHAnsi" w:cstheme="minorBidi"/>
          <w:noProof/>
          <w:kern w:val="2"/>
          <w:sz w:val="22"/>
          <w:szCs w:val="22"/>
          <w:lang w:val="en-US"/>
          <w14:ligatures w14:val="standardContextual"/>
        </w:rPr>
      </w:pPr>
      <w:hyperlink w:anchor="_Toc182171470" w:history="1">
        <w:r w:rsidRPr="00DA4A1D">
          <w:rPr>
            <w:rStyle w:val="Hyperlink"/>
            <w:noProof/>
          </w:rPr>
          <w:t>1.1.</w:t>
        </w:r>
        <w:r>
          <w:rPr>
            <w:rFonts w:asciiTheme="minorHAnsi" w:eastAsiaTheme="minorEastAsia" w:hAnsiTheme="minorHAnsi" w:cstheme="minorBidi"/>
            <w:noProof/>
            <w:kern w:val="2"/>
            <w:sz w:val="22"/>
            <w:szCs w:val="22"/>
            <w:lang w:val="en-US"/>
            <w14:ligatures w14:val="standardContextual"/>
          </w:rPr>
          <w:tab/>
        </w:r>
        <w:r w:rsidRPr="00DA4A1D">
          <w:rPr>
            <w:rStyle w:val="Hyperlink"/>
            <w:noProof/>
          </w:rPr>
          <w:t>Identification</w:t>
        </w:r>
        <w:r>
          <w:rPr>
            <w:noProof/>
            <w:webHidden/>
          </w:rPr>
          <w:tab/>
        </w:r>
        <w:r>
          <w:rPr>
            <w:noProof/>
            <w:webHidden/>
          </w:rPr>
          <w:fldChar w:fldCharType="begin"/>
        </w:r>
        <w:r>
          <w:rPr>
            <w:noProof/>
            <w:webHidden/>
          </w:rPr>
          <w:instrText xml:space="preserve"> PAGEREF _Toc182171470 \h </w:instrText>
        </w:r>
        <w:r>
          <w:rPr>
            <w:noProof/>
            <w:webHidden/>
          </w:rPr>
        </w:r>
        <w:r>
          <w:rPr>
            <w:noProof/>
            <w:webHidden/>
          </w:rPr>
          <w:fldChar w:fldCharType="separate"/>
        </w:r>
        <w:r>
          <w:rPr>
            <w:noProof/>
            <w:webHidden/>
          </w:rPr>
          <w:t>4</w:t>
        </w:r>
        <w:r>
          <w:rPr>
            <w:noProof/>
            <w:webHidden/>
          </w:rPr>
          <w:fldChar w:fldCharType="end"/>
        </w:r>
      </w:hyperlink>
    </w:p>
    <w:p w14:paraId="4F91E8C8" w14:textId="2DE05974" w:rsidR="005C60E6" w:rsidRDefault="005C60E6">
      <w:pPr>
        <w:pStyle w:val="TOC2"/>
        <w:tabs>
          <w:tab w:val="left" w:pos="1100"/>
          <w:tab w:val="right" w:leader="dot" w:pos="8630"/>
        </w:tabs>
        <w:rPr>
          <w:rFonts w:asciiTheme="minorHAnsi" w:eastAsiaTheme="minorEastAsia" w:hAnsiTheme="minorHAnsi" w:cstheme="minorBidi"/>
          <w:noProof/>
          <w:kern w:val="2"/>
          <w:sz w:val="22"/>
          <w:szCs w:val="22"/>
          <w:lang w:val="en-US"/>
          <w14:ligatures w14:val="standardContextual"/>
        </w:rPr>
      </w:pPr>
      <w:hyperlink w:anchor="_Toc182171471" w:history="1">
        <w:r w:rsidRPr="00DA4A1D">
          <w:rPr>
            <w:rStyle w:val="Hyperlink"/>
            <w:noProof/>
          </w:rPr>
          <w:t>1.2.</w:t>
        </w:r>
        <w:r>
          <w:rPr>
            <w:rFonts w:asciiTheme="minorHAnsi" w:eastAsiaTheme="minorEastAsia" w:hAnsiTheme="minorHAnsi" w:cstheme="minorBidi"/>
            <w:noProof/>
            <w:kern w:val="2"/>
            <w:sz w:val="22"/>
            <w:szCs w:val="22"/>
            <w:lang w:val="en-US"/>
            <w14:ligatures w14:val="standardContextual"/>
          </w:rPr>
          <w:tab/>
        </w:r>
        <w:r w:rsidRPr="00DA4A1D">
          <w:rPr>
            <w:rStyle w:val="Hyperlink"/>
            <w:noProof/>
          </w:rPr>
          <w:t>Study Description</w:t>
        </w:r>
        <w:r>
          <w:rPr>
            <w:noProof/>
            <w:webHidden/>
          </w:rPr>
          <w:tab/>
        </w:r>
        <w:r>
          <w:rPr>
            <w:noProof/>
            <w:webHidden/>
          </w:rPr>
          <w:fldChar w:fldCharType="begin"/>
        </w:r>
        <w:r>
          <w:rPr>
            <w:noProof/>
            <w:webHidden/>
          </w:rPr>
          <w:instrText xml:space="preserve"> PAGEREF _Toc182171471 \h </w:instrText>
        </w:r>
        <w:r>
          <w:rPr>
            <w:noProof/>
            <w:webHidden/>
          </w:rPr>
        </w:r>
        <w:r>
          <w:rPr>
            <w:noProof/>
            <w:webHidden/>
          </w:rPr>
          <w:fldChar w:fldCharType="separate"/>
        </w:r>
        <w:r>
          <w:rPr>
            <w:noProof/>
            <w:webHidden/>
          </w:rPr>
          <w:t>4</w:t>
        </w:r>
        <w:r>
          <w:rPr>
            <w:noProof/>
            <w:webHidden/>
          </w:rPr>
          <w:fldChar w:fldCharType="end"/>
        </w:r>
      </w:hyperlink>
    </w:p>
    <w:p w14:paraId="2B9C2A3B" w14:textId="74DAD75D" w:rsidR="005C60E6" w:rsidRDefault="005C60E6">
      <w:pPr>
        <w:pStyle w:val="TOC2"/>
        <w:tabs>
          <w:tab w:val="left" w:pos="1100"/>
          <w:tab w:val="right" w:leader="dot" w:pos="8630"/>
        </w:tabs>
        <w:rPr>
          <w:rFonts w:asciiTheme="minorHAnsi" w:eastAsiaTheme="minorEastAsia" w:hAnsiTheme="minorHAnsi" w:cstheme="minorBidi"/>
          <w:noProof/>
          <w:kern w:val="2"/>
          <w:sz w:val="22"/>
          <w:szCs w:val="22"/>
          <w:lang w:val="en-US"/>
          <w14:ligatures w14:val="standardContextual"/>
        </w:rPr>
      </w:pPr>
      <w:hyperlink w:anchor="_Toc182171472" w:history="1">
        <w:r w:rsidRPr="00DA4A1D">
          <w:rPr>
            <w:rStyle w:val="Hyperlink"/>
            <w:noProof/>
          </w:rPr>
          <w:t>1.3.</w:t>
        </w:r>
        <w:r>
          <w:rPr>
            <w:rFonts w:asciiTheme="minorHAnsi" w:eastAsiaTheme="minorEastAsia" w:hAnsiTheme="minorHAnsi" w:cstheme="minorBidi"/>
            <w:noProof/>
            <w:kern w:val="2"/>
            <w:sz w:val="22"/>
            <w:szCs w:val="22"/>
            <w:lang w:val="en-US"/>
            <w14:ligatures w14:val="standardContextual"/>
          </w:rPr>
          <w:tab/>
        </w:r>
        <w:r w:rsidRPr="00DA4A1D">
          <w:rPr>
            <w:rStyle w:val="Hyperlink"/>
            <w:noProof/>
          </w:rPr>
          <w:t>Conditions and Keywords</w:t>
        </w:r>
        <w:r>
          <w:rPr>
            <w:noProof/>
            <w:webHidden/>
          </w:rPr>
          <w:tab/>
        </w:r>
        <w:r>
          <w:rPr>
            <w:noProof/>
            <w:webHidden/>
          </w:rPr>
          <w:fldChar w:fldCharType="begin"/>
        </w:r>
        <w:r>
          <w:rPr>
            <w:noProof/>
            <w:webHidden/>
          </w:rPr>
          <w:instrText xml:space="preserve"> PAGEREF _Toc182171472 \h </w:instrText>
        </w:r>
        <w:r>
          <w:rPr>
            <w:noProof/>
            <w:webHidden/>
          </w:rPr>
        </w:r>
        <w:r>
          <w:rPr>
            <w:noProof/>
            <w:webHidden/>
          </w:rPr>
          <w:fldChar w:fldCharType="separate"/>
        </w:r>
        <w:r>
          <w:rPr>
            <w:noProof/>
            <w:webHidden/>
          </w:rPr>
          <w:t>4</w:t>
        </w:r>
        <w:r>
          <w:rPr>
            <w:noProof/>
            <w:webHidden/>
          </w:rPr>
          <w:fldChar w:fldCharType="end"/>
        </w:r>
      </w:hyperlink>
    </w:p>
    <w:p w14:paraId="210CF0A7" w14:textId="65794173" w:rsidR="005C60E6" w:rsidRDefault="005C60E6">
      <w:pPr>
        <w:pStyle w:val="TOC2"/>
        <w:tabs>
          <w:tab w:val="left" w:pos="1100"/>
          <w:tab w:val="right" w:leader="dot" w:pos="8630"/>
        </w:tabs>
        <w:rPr>
          <w:rFonts w:asciiTheme="minorHAnsi" w:eastAsiaTheme="minorEastAsia" w:hAnsiTheme="minorHAnsi" w:cstheme="minorBidi"/>
          <w:noProof/>
          <w:kern w:val="2"/>
          <w:sz w:val="22"/>
          <w:szCs w:val="22"/>
          <w:lang w:val="en-US"/>
          <w14:ligatures w14:val="standardContextual"/>
        </w:rPr>
      </w:pPr>
      <w:hyperlink w:anchor="_Toc182171473" w:history="1">
        <w:r w:rsidRPr="00DA4A1D">
          <w:rPr>
            <w:rStyle w:val="Hyperlink"/>
            <w:noProof/>
          </w:rPr>
          <w:t>1.4.</w:t>
        </w:r>
        <w:r>
          <w:rPr>
            <w:rFonts w:asciiTheme="minorHAnsi" w:eastAsiaTheme="minorEastAsia" w:hAnsiTheme="minorHAnsi" w:cstheme="minorBidi"/>
            <w:noProof/>
            <w:kern w:val="2"/>
            <w:sz w:val="22"/>
            <w:szCs w:val="22"/>
            <w:lang w:val="en-US"/>
            <w14:ligatures w14:val="standardContextual"/>
          </w:rPr>
          <w:tab/>
        </w:r>
        <w:r w:rsidRPr="00DA4A1D">
          <w:rPr>
            <w:rStyle w:val="Hyperlink"/>
            <w:noProof/>
          </w:rPr>
          <w:t>Study Design</w:t>
        </w:r>
        <w:r>
          <w:rPr>
            <w:noProof/>
            <w:webHidden/>
          </w:rPr>
          <w:tab/>
        </w:r>
        <w:r>
          <w:rPr>
            <w:noProof/>
            <w:webHidden/>
          </w:rPr>
          <w:fldChar w:fldCharType="begin"/>
        </w:r>
        <w:r>
          <w:rPr>
            <w:noProof/>
            <w:webHidden/>
          </w:rPr>
          <w:instrText xml:space="preserve"> PAGEREF _Toc182171473 \h </w:instrText>
        </w:r>
        <w:r>
          <w:rPr>
            <w:noProof/>
            <w:webHidden/>
          </w:rPr>
        </w:r>
        <w:r>
          <w:rPr>
            <w:noProof/>
            <w:webHidden/>
          </w:rPr>
          <w:fldChar w:fldCharType="separate"/>
        </w:r>
        <w:r>
          <w:rPr>
            <w:noProof/>
            <w:webHidden/>
          </w:rPr>
          <w:t>4</w:t>
        </w:r>
        <w:r>
          <w:rPr>
            <w:noProof/>
            <w:webHidden/>
          </w:rPr>
          <w:fldChar w:fldCharType="end"/>
        </w:r>
      </w:hyperlink>
    </w:p>
    <w:p w14:paraId="0878FAA2" w14:textId="1F007338" w:rsidR="005C60E6" w:rsidRDefault="005C60E6">
      <w:pPr>
        <w:pStyle w:val="TOC2"/>
        <w:tabs>
          <w:tab w:val="left" w:pos="1100"/>
          <w:tab w:val="right" w:leader="dot" w:pos="8630"/>
        </w:tabs>
        <w:rPr>
          <w:rFonts w:asciiTheme="minorHAnsi" w:eastAsiaTheme="minorEastAsia" w:hAnsiTheme="minorHAnsi" w:cstheme="minorBidi"/>
          <w:noProof/>
          <w:kern w:val="2"/>
          <w:sz w:val="22"/>
          <w:szCs w:val="22"/>
          <w:lang w:val="en-US"/>
          <w14:ligatures w14:val="standardContextual"/>
        </w:rPr>
      </w:pPr>
      <w:hyperlink w:anchor="_Toc182171474" w:history="1">
        <w:r w:rsidRPr="00DA4A1D">
          <w:rPr>
            <w:rStyle w:val="Hyperlink"/>
            <w:noProof/>
          </w:rPr>
          <w:t>1.5.</w:t>
        </w:r>
        <w:r>
          <w:rPr>
            <w:rFonts w:asciiTheme="minorHAnsi" w:eastAsiaTheme="minorEastAsia" w:hAnsiTheme="minorHAnsi" w:cstheme="minorBidi"/>
            <w:noProof/>
            <w:kern w:val="2"/>
            <w:sz w:val="22"/>
            <w:szCs w:val="22"/>
            <w:lang w:val="en-US"/>
            <w14:ligatures w14:val="standardContextual"/>
          </w:rPr>
          <w:tab/>
        </w:r>
        <w:r w:rsidRPr="00DA4A1D">
          <w:rPr>
            <w:rStyle w:val="Hyperlink"/>
            <w:noProof/>
          </w:rPr>
          <w:t>Arms / Groups and Interventions</w:t>
        </w:r>
        <w:r>
          <w:rPr>
            <w:noProof/>
            <w:webHidden/>
          </w:rPr>
          <w:tab/>
        </w:r>
        <w:r>
          <w:rPr>
            <w:noProof/>
            <w:webHidden/>
          </w:rPr>
          <w:fldChar w:fldCharType="begin"/>
        </w:r>
        <w:r>
          <w:rPr>
            <w:noProof/>
            <w:webHidden/>
          </w:rPr>
          <w:instrText xml:space="preserve"> PAGEREF _Toc182171474 \h </w:instrText>
        </w:r>
        <w:r>
          <w:rPr>
            <w:noProof/>
            <w:webHidden/>
          </w:rPr>
        </w:r>
        <w:r>
          <w:rPr>
            <w:noProof/>
            <w:webHidden/>
          </w:rPr>
          <w:fldChar w:fldCharType="separate"/>
        </w:r>
        <w:r>
          <w:rPr>
            <w:noProof/>
            <w:webHidden/>
          </w:rPr>
          <w:t>5</w:t>
        </w:r>
        <w:r>
          <w:rPr>
            <w:noProof/>
            <w:webHidden/>
          </w:rPr>
          <w:fldChar w:fldCharType="end"/>
        </w:r>
      </w:hyperlink>
    </w:p>
    <w:p w14:paraId="2433C2AA" w14:textId="62D7B032" w:rsidR="005C60E6" w:rsidRDefault="005C60E6">
      <w:pPr>
        <w:pStyle w:val="TOC2"/>
        <w:tabs>
          <w:tab w:val="left" w:pos="1100"/>
          <w:tab w:val="right" w:leader="dot" w:pos="8630"/>
        </w:tabs>
        <w:rPr>
          <w:rFonts w:asciiTheme="minorHAnsi" w:eastAsiaTheme="minorEastAsia" w:hAnsiTheme="minorHAnsi" w:cstheme="minorBidi"/>
          <w:noProof/>
          <w:kern w:val="2"/>
          <w:sz w:val="22"/>
          <w:szCs w:val="22"/>
          <w:lang w:val="en-US"/>
          <w14:ligatures w14:val="standardContextual"/>
        </w:rPr>
      </w:pPr>
      <w:hyperlink w:anchor="_Toc182171475" w:history="1">
        <w:r w:rsidRPr="00DA4A1D">
          <w:rPr>
            <w:rStyle w:val="Hyperlink"/>
            <w:noProof/>
          </w:rPr>
          <w:t>1.6.</w:t>
        </w:r>
        <w:r>
          <w:rPr>
            <w:rFonts w:asciiTheme="minorHAnsi" w:eastAsiaTheme="minorEastAsia" w:hAnsiTheme="minorHAnsi" w:cstheme="minorBidi"/>
            <w:noProof/>
            <w:kern w:val="2"/>
            <w:sz w:val="22"/>
            <w:szCs w:val="22"/>
            <w:lang w:val="en-US"/>
            <w14:ligatures w14:val="standardContextual"/>
          </w:rPr>
          <w:tab/>
        </w:r>
        <w:r w:rsidRPr="00DA4A1D">
          <w:rPr>
            <w:rStyle w:val="Hyperlink"/>
            <w:noProof/>
          </w:rPr>
          <w:t>Primary and Secondary Outcome Measures</w:t>
        </w:r>
        <w:r>
          <w:rPr>
            <w:noProof/>
            <w:webHidden/>
          </w:rPr>
          <w:tab/>
        </w:r>
        <w:r>
          <w:rPr>
            <w:noProof/>
            <w:webHidden/>
          </w:rPr>
          <w:fldChar w:fldCharType="begin"/>
        </w:r>
        <w:r>
          <w:rPr>
            <w:noProof/>
            <w:webHidden/>
          </w:rPr>
          <w:instrText xml:space="preserve"> PAGEREF _Toc182171475 \h </w:instrText>
        </w:r>
        <w:r>
          <w:rPr>
            <w:noProof/>
            <w:webHidden/>
          </w:rPr>
        </w:r>
        <w:r>
          <w:rPr>
            <w:noProof/>
            <w:webHidden/>
          </w:rPr>
          <w:fldChar w:fldCharType="separate"/>
        </w:r>
        <w:r>
          <w:rPr>
            <w:noProof/>
            <w:webHidden/>
          </w:rPr>
          <w:t>6</w:t>
        </w:r>
        <w:r>
          <w:rPr>
            <w:noProof/>
            <w:webHidden/>
          </w:rPr>
          <w:fldChar w:fldCharType="end"/>
        </w:r>
      </w:hyperlink>
    </w:p>
    <w:p w14:paraId="70BFB4DE" w14:textId="0804253F" w:rsidR="005C60E6" w:rsidRDefault="005C60E6">
      <w:pPr>
        <w:pStyle w:val="TOC3"/>
        <w:tabs>
          <w:tab w:val="left" w:pos="1540"/>
          <w:tab w:val="right" w:leader="dot" w:pos="8630"/>
        </w:tabs>
        <w:rPr>
          <w:rFonts w:asciiTheme="minorHAnsi" w:eastAsiaTheme="minorEastAsia" w:hAnsiTheme="minorHAnsi" w:cstheme="minorBidi"/>
          <w:noProof/>
          <w:kern w:val="2"/>
          <w:sz w:val="22"/>
          <w:szCs w:val="22"/>
          <w:lang w:val="en-US"/>
          <w14:ligatures w14:val="standardContextual"/>
        </w:rPr>
      </w:pPr>
      <w:hyperlink w:anchor="_Toc182171476" w:history="1">
        <w:r w:rsidRPr="00DA4A1D">
          <w:rPr>
            <w:rStyle w:val="Hyperlink"/>
            <w:noProof/>
          </w:rPr>
          <w:t>1.6.1.</w:t>
        </w:r>
        <w:r>
          <w:rPr>
            <w:rFonts w:asciiTheme="minorHAnsi" w:eastAsiaTheme="minorEastAsia" w:hAnsiTheme="minorHAnsi" w:cstheme="minorBidi"/>
            <w:noProof/>
            <w:kern w:val="2"/>
            <w:sz w:val="22"/>
            <w:szCs w:val="22"/>
            <w:lang w:val="en-US"/>
            <w14:ligatures w14:val="standardContextual"/>
          </w:rPr>
          <w:tab/>
        </w:r>
        <w:r w:rsidRPr="00DA4A1D">
          <w:rPr>
            <w:rStyle w:val="Hyperlink"/>
            <w:noProof/>
          </w:rPr>
          <w:t>Outcome Measure 1</w:t>
        </w:r>
        <w:r>
          <w:rPr>
            <w:noProof/>
            <w:webHidden/>
          </w:rPr>
          <w:tab/>
        </w:r>
        <w:r>
          <w:rPr>
            <w:noProof/>
            <w:webHidden/>
          </w:rPr>
          <w:fldChar w:fldCharType="begin"/>
        </w:r>
        <w:r>
          <w:rPr>
            <w:noProof/>
            <w:webHidden/>
          </w:rPr>
          <w:instrText xml:space="preserve"> PAGEREF _Toc182171476 \h </w:instrText>
        </w:r>
        <w:r>
          <w:rPr>
            <w:noProof/>
            <w:webHidden/>
          </w:rPr>
        </w:r>
        <w:r>
          <w:rPr>
            <w:noProof/>
            <w:webHidden/>
          </w:rPr>
          <w:fldChar w:fldCharType="separate"/>
        </w:r>
        <w:r>
          <w:rPr>
            <w:noProof/>
            <w:webHidden/>
          </w:rPr>
          <w:t>6</w:t>
        </w:r>
        <w:r>
          <w:rPr>
            <w:noProof/>
            <w:webHidden/>
          </w:rPr>
          <w:fldChar w:fldCharType="end"/>
        </w:r>
      </w:hyperlink>
    </w:p>
    <w:p w14:paraId="058AA2EF" w14:textId="27E333BE" w:rsidR="005C60E6" w:rsidRDefault="005C60E6">
      <w:pPr>
        <w:pStyle w:val="TOC2"/>
        <w:tabs>
          <w:tab w:val="left" w:pos="1100"/>
          <w:tab w:val="right" w:leader="dot" w:pos="8630"/>
        </w:tabs>
        <w:rPr>
          <w:rFonts w:asciiTheme="minorHAnsi" w:eastAsiaTheme="minorEastAsia" w:hAnsiTheme="minorHAnsi" w:cstheme="minorBidi"/>
          <w:noProof/>
          <w:kern w:val="2"/>
          <w:sz w:val="22"/>
          <w:szCs w:val="22"/>
          <w:lang w:val="en-US"/>
          <w14:ligatures w14:val="standardContextual"/>
        </w:rPr>
      </w:pPr>
      <w:hyperlink w:anchor="_Toc182171477" w:history="1">
        <w:r w:rsidRPr="00DA4A1D">
          <w:rPr>
            <w:rStyle w:val="Hyperlink"/>
            <w:noProof/>
          </w:rPr>
          <w:t>1.7.</w:t>
        </w:r>
        <w:r>
          <w:rPr>
            <w:rFonts w:asciiTheme="minorHAnsi" w:eastAsiaTheme="minorEastAsia" w:hAnsiTheme="minorHAnsi" w:cstheme="minorBidi"/>
            <w:noProof/>
            <w:kern w:val="2"/>
            <w:sz w:val="22"/>
            <w:szCs w:val="22"/>
            <w:lang w:val="en-US"/>
            <w14:ligatures w14:val="standardContextual"/>
          </w:rPr>
          <w:tab/>
        </w:r>
        <w:r w:rsidRPr="00DA4A1D">
          <w:rPr>
            <w:rStyle w:val="Hyperlink"/>
            <w:noProof/>
          </w:rPr>
          <w:t>Eligibility Criteria</w:t>
        </w:r>
        <w:r>
          <w:rPr>
            <w:noProof/>
            <w:webHidden/>
          </w:rPr>
          <w:tab/>
        </w:r>
        <w:r>
          <w:rPr>
            <w:noProof/>
            <w:webHidden/>
          </w:rPr>
          <w:fldChar w:fldCharType="begin"/>
        </w:r>
        <w:r>
          <w:rPr>
            <w:noProof/>
            <w:webHidden/>
          </w:rPr>
          <w:instrText xml:space="preserve"> PAGEREF _Toc182171477 \h </w:instrText>
        </w:r>
        <w:r>
          <w:rPr>
            <w:noProof/>
            <w:webHidden/>
          </w:rPr>
        </w:r>
        <w:r>
          <w:rPr>
            <w:noProof/>
            <w:webHidden/>
          </w:rPr>
          <w:fldChar w:fldCharType="separate"/>
        </w:r>
        <w:r>
          <w:rPr>
            <w:noProof/>
            <w:webHidden/>
          </w:rPr>
          <w:t>6</w:t>
        </w:r>
        <w:r>
          <w:rPr>
            <w:noProof/>
            <w:webHidden/>
          </w:rPr>
          <w:fldChar w:fldCharType="end"/>
        </w:r>
      </w:hyperlink>
    </w:p>
    <w:p w14:paraId="32996F16" w14:textId="266B768D" w:rsidR="005C60E6" w:rsidRDefault="005C60E6">
      <w:pPr>
        <w:pStyle w:val="TOC2"/>
        <w:tabs>
          <w:tab w:val="left" w:pos="1100"/>
          <w:tab w:val="right" w:leader="dot" w:pos="8630"/>
        </w:tabs>
        <w:rPr>
          <w:rFonts w:asciiTheme="minorHAnsi" w:eastAsiaTheme="minorEastAsia" w:hAnsiTheme="minorHAnsi" w:cstheme="minorBidi"/>
          <w:noProof/>
          <w:kern w:val="2"/>
          <w:sz w:val="22"/>
          <w:szCs w:val="22"/>
          <w:lang w:val="en-US"/>
          <w14:ligatures w14:val="standardContextual"/>
        </w:rPr>
      </w:pPr>
      <w:hyperlink w:anchor="_Toc182171478" w:history="1">
        <w:r w:rsidRPr="00DA4A1D">
          <w:rPr>
            <w:rStyle w:val="Hyperlink"/>
            <w:noProof/>
          </w:rPr>
          <w:t>1.8.</w:t>
        </w:r>
        <w:r>
          <w:rPr>
            <w:rFonts w:asciiTheme="minorHAnsi" w:eastAsiaTheme="minorEastAsia" w:hAnsiTheme="minorHAnsi" w:cstheme="minorBidi"/>
            <w:noProof/>
            <w:kern w:val="2"/>
            <w:sz w:val="22"/>
            <w:szCs w:val="22"/>
            <w:lang w:val="en-US"/>
            <w14:ligatures w14:val="standardContextual"/>
          </w:rPr>
          <w:tab/>
        </w:r>
        <w:r w:rsidRPr="00DA4A1D">
          <w:rPr>
            <w:rStyle w:val="Hyperlink"/>
            <w:noProof/>
          </w:rPr>
          <w:t>Rationale for Protocol Amendments and Study Termination/ Cancellation</w:t>
        </w:r>
        <w:r>
          <w:rPr>
            <w:noProof/>
            <w:webHidden/>
          </w:rPr>
          <w:tab/>
        </w:r>
        <w:r>
          <w:rPr>
            <w:noProof/>
            <w:webHidden/>
          </w:rPr>
          <w:fldChar w:fldCharType="begin"/>
        </w:r>
        <w:r>
          <w:rPr>
            <w:noProof/>
            <w:webHidden/>
          </w:rPr>
          <w:instrText xml:space="preserve"> PAGEREF _Toc182171478 \h </w:instrText>
        </w:r>
        <w:r>
          <w:rPr>
            <w:noProof/>
            <w:webHidden/>
          </w:rPr>
        </w:r>
        <w:r>
          <w:rPr>
            <w:noProof/>
            <w:webHidden/>
          </w:rPr>
          <w:fldChar w:fldCharType="separate"/>
        </w:r>
        <w:r>
          <w:rPr>
            <w:noProof/>
            <w:webHidden/>
          </w:rPr>
          <w:t>7</w:t>
        </w:r>
        <w:r>
          <w:rPr>
            <w:noProof/>
            <w:webHidden/>
          </w:rPr>
          <w:fldChar w:fldCharType="end"/>
        </w:r>
      </w:hyperlink>
    </w:p>
    <w:p w14:paraId="434764AD" w14:textId="459E7361" w:rsidR="005C60E6" w:rsidRDefault="005C60E6">
      <w:pPr>
        <w:pStyle w:val="TOC1"/>
        <w:rPr>
          <w:rFonts w:asciiTheme="minorHAnsi" w:eastAsiaTheme="minorEastAsia" w:hAnsiTheme="minorHAnsi" w:cstheme="minorBidi"/>
          <w:kern w:val="2"/>
          <w:sz w:val="22"/>
          <w:lang w:val="en-US"/>
          <w14:ligatures w14:val="standardContextual"/>
        </w:rPr>
      </w:pPr>
      <w:hyperlink w:anchor="_Toc182171479" w:history="1">
        <w:r w:rsidRPr="00DA4A1D">
          <w:rPr>
            <w:rStyle w:val="Hyperlink"/>
          </w:rPr>
          <w:t>2.</w:t>
        </w:r>
        <w:r>
          <w:rPr>
            <w:rFonts w:asciiTheme="minorHAnsi" w:eastAsiaTheme="minorEastAsia" w:hAnsiTheme="minorHAnsi" w:cstheme="minorBidi"/>
            <w:kern w:val="2"/>
            <w:sz w:val="22"/>
            <w:lang w:val="en-US"/>
            <w14:ligatures w14:val="standardContextual"/>
          </w:rPr>
          <w:tab/>
        </w:r>
        <w:r w:rsidRPr="00DA4A1D">
          <w:rPr>
            <w:rStyle w:val="Hyperlink"/>
          </w:rPr>
          <w:t>Sections to be Completed by the CTT Team with Input from the Study Team</w:t>
        </w:r>
        <w:r>
          <w:rPr>
            <w:webHidden/>
          </w:rPr>
          <w:tab/>
        </w:r>
        <w:r>
          <w:rPr>
            <w:webHidden/>
          </w:rPr>
          <w:tab/>
        </w:r>
        <w:r>
          <w:rPr>
            <w:webHidden/>
          </w:rPr>
          <w:tab/>
        </w:r>
        <w:r>
          <w:rPr>
            <w:webHidden/>
          </w:rPr>
          <w:fldChar w:fldCharType="begin"/>
        </w:r>
        <w:r>
          <w:rPr>
            <w:webHidden/>
          </w:rPr>
          <w:instrText xml:space="preserve"> PAGEREF _Toc182171479 \h </w:instrText>
        </w:r>
        <w:r>
          <w:rPr>
            <w:webHidden/>
          </w:rPr>
        </w:r>
        <w:r>
          <w:rPr>
            <w:webHidden/>
          </w:rPr>
          <w:fldChar w:fldCharType="separate"/>
        </w:r>
        <w:r>
          <w:rPr>
            <w:webHidden/>
          </w:rPr>
          <w:t>7</w:t>
        </w:r>
        <w:r>
          <w:rPr>
            <w:webHidden/>
          </w:rPr>
          <w:fldChar w:fldCharType="end"/>
        </w:r>
      </w:hyperlink>
    </w:p>
    <w:p w14:paraId="24EE17D7" w14:textId="5EE712D9" w:rsidR="005C60E6" w:rsidRDefault="005C60E6">
      <w:pPr>
        <w:pStyle w:val="TOC2"/>
        <w:tabs>
          <w:tab w:val="left" w:pos="1100"/>
          <w:tab w:val="right" w:leader="dot" w:pos="8630"/>
        </w:tabs>
        <w:rPr>
          <w:rFonts w:asciiTheme="minorHAnsi" w:eastAsiaTheme="minorEastAsia" w:hAnsiTheme="minorHAnsi" w:cstheme="minorBidi"/>
          <w:noProof/>
          <w:kern w:val="2"/>
          <w:sz w:val="22"/>
          <w:szCs w:val="22"/>
          <w:lang w:val="en-US"/>
          <w14:ligatures w14:val="standardContextual"/>
        </w:rPr>
      </w:pPr>
      <w:hyperlink w:anchor="_Toc182171480" w:history="1">
        <w:r w:rsidRPr="00DA4A1D">
          <w:rPr>
            <w:rStyle w:val="Hyperlink"/>
            <w:noProof/>
          </w:rPr>
          <w:t>2.1.</w:t>
        </w:r>
        <w:r>
          <w:rPr>
            <w:rFonts w:asciiTheme="minorHAnsi" w:eastAsiaTheme="minorEastAsia" w:hAnsiTheme="minorHAnsi" w:cstheme="minorBidi"/>
            <w:noProof/>
            <w:kern w:val="2"/>
            <w:sz w:val="22"/>
            <w:szCs w:val="22"/>
            <w:lang w:val="en-US"/>
            <w14:ligatures w14:val="standardContextual"/>
          </w:rPr>
          <w:tab/>
        </w:r>
        <w:r w:rsidRPr="00DA4A1D">
          <w:rPr>
            <w:rStyle w:val="Hyperlink"/>
            <w:noProof/>
          </w:rPr>
          <w:t>US Food and Drug Administration (FDA) Information – IND/IDE Information</w:t>
        </w:r>
        <w:r>
          <w:rPr>
            <w:noProof/>
            <w:webHidden/>
          </w:rPr>
          <w:tab/>
        </w:r>
        <w:r>
          <w:rPr>
            <w:noProof/>
            <w:webHidden/>
          </w:rPr>
          <w:fldChar w:fldCharType="begin"/>
        </w:r>
        <w:r>
          <w:rPr>
            <w:noProof/>
            <w:webHidden/>
          </w:rPr>
          <w:instrText xml:space="preserve"> PAGEREF _Toc182171480 \h </w:instrText>
        </w:r>
        <w:r>
          <w:rPr>
            <w:noProof/>
            <w:webHidden/>
          </w:rPr>
        </w:r>
        <w:r>
          <w:rPr>
            <w:noProof/>
            <w:webHidden/>
          </w:rPr>
          <w:fldChar w:fldCharType="separate"/>
        </w:r>
        <w:r>
          <w:rPr>
            <w:noProof/>
            <w:webHidden/>
          </w:rPr>
          <w:t>7</w:t>
        </w:r>
        <w:r>
          <w:rPr>
            <w:noProof/>
            <w:webHidden/>
          </w:rPr>
          <w:fldChar w:fldCharType="end"/>
        </w:r>
      </w:hyperlink>
    </w:p>
    <w:p w14:paraId="5D156886" w14:textId="32CE22F5" w:rsidR="005C60E6" w:rsidRDefault="005C60E6">
      <w:pPr>
        <w:pStyle w:val="TOC1"/>
        <w:rPr>
          <w:rFonts w:asciiTheme="minorHAnsi" w:eastAsiaTheme="minorEastAsia" w:hAnsiTheme="minorHAnsi" w:cstheme="minorBidi"/>
          <w:kern w:val="2"/>
          <w:sz w:val="22"/>
          <w:lang w:val="en-US"/>
          <w14:ligatures w14:val="standardContextual"/>
        </w:rPr>
      </w:pPr>
      <w:hyperlink w:anchor="_Toc182171481" w:history="1">
        <w:r w:rsidRPr="00DA4A1D">
          <w:rPr>
            <w:rStyle w:val="Hyperlink"/>
          </w:rPr>
          <w:t>3.</w:t>
        </w:r>
        <w:r>
          <w:rPr>
            <w:rFonts w:asciiTheme="minorHAnsi" w:eastAsiaTheme="minorEastAsia" w:hAnsiTheme="minorHAnsi" w:cstheme="minorBidi"/>
            <w:kern w:val="2"/>
            <w:sz w:val="22"/>
            <w:lang w:val="en-US"/>
            <w14:ligatures w14:val="standardContextual"/>
          </w:rPr>
          <w:tab/>
        </w:r>
        <w:r w:rsidRPr="00DA4A1D">
          <w:rPr>
            <w:rStyle w:val="Hyperlink"/>
          </w:rPr>
          <w:t>Links</w:t>
        </w:r>
        <w:r>
          <w:rPr>
            <w:webHidden/>
          </w:rPr>
          <w:tab/>
        </w:r>
        <w:r>
          <w:rPr>
            <w:webHidden/>
          </w:rPr>
          <w:fldChar w:fldCharType="begin"/>
        </w:r>
        <w:r>
          <w:rPr>
            <w:webHidden/>
          </w:rPr>
          <w:instrText xml:space="preserve"> PAGEREF _Toc182171481 \h </w:instrText>
        </w:r>
        <w:r>
          <w:rPr>
            <w:webHidden/>
          </w:rPr>
        </w:r>
        <w:r>
          <w:rPr>
            <w:webHidden/>
          </w:rPr>
          <w:fldChar w:fldCharType="separate"/>
        </w:r>
        <w:r>
          <w:rPr>
            <w:webHidden/>
          </w:rPr>
          <w:t>7</w:t>
        </w:r>
        <w:r>
          <w:rPr>
            <w:webHidden/>
          </w:rPr>
          <w:fldChar w:fldCharType="end"/>
        </w:r>
      </w:hyperlink>
    </w:p>
    <w:p w14:paraId="7C088A33" w14:textId="1957B938" w:rsidR="000A00C2" w:rsidRDefault="007477A0" w:rsidP="000A00C2">
      <w:r>
        <w:rPr>
          <w:rFonts w:cs="Arial"/>
          <w:caps/>
          <w:noProof/>
          <w:sz w:val="22"/>
          <w:szCs w:val="22"/>
        </w:rPr>
        <w:fldChar w:fldCharType="end"/>
      </w:r>
    </w:p>
    <w:p w14:paraId="6D9E4282" w14:textId="6B6A6DEF" w:rsidR="000A00C2" w:rsidRDefault="000A00C2" w:rsidP="00FB08CF"/>
    <w:p w14:paraId="6D085BA3" w14:textId="74B0791E" w:rsidR="000A00C2" w:rsidRDefault="000A00C2" w:rsidP="00FB08CF"/>
    <w:p w14:paraId="31236C4F" w14:textId="7A877750" w:rsidR="000A00C2" w:rsidRDefault="000A00C2" w:rsidP="000A00C2">
      <w:pPr>
        <w:pStyle w:val="NoNumHead1"/>
        <w:pageBreakBefore/>
      </w:pPr>
      <w:bookmarkStart w:id="0" w:name="_Toc182171468"/>
      <w:r>
        <w:lastRenderedPageBreak/>
        <w:t>Summary of changes table</w:t>
      </w:r>
      <w:bookmarkEnd w:id="0"/>
    </w:p>
    <w:p w14:paraId="0A83C09B" w14:textId="2CE9F4A8" w:rsidR="000A00C2" w:rsidRDefault="000A00C2" w:rsidP="000A00C2">
      <w:r>
        <w:t xml:space="preserve">Information included in the MDD should be aligned with that in the study protocol, in line with Data integrity principles. In exceptional cases, where the information in the MDD is different to that in the protocol (e.g. less detailed, more specific, endpoints details not disclosed due to confidential reasons etc.), the key differences should be captured in the table below. </w:t>
      </w:r>
    </w:p>
    <w:p w14:paraId="265B9CA3" w14:textId="77777777" w:rsidR="000A00C2" w:rsidRDefault="000A00C2" w:rsidP="000A00C2"/>
    <w:p w14:paraId="7B80A670" w14:textId="2394D742" w:rsidR="000A00C2" w:rsidRDefault="000A00C2" w:rsidP="000A00C2">
      <w:r>
        <w:t>This table is for internal documentation purposes and will not be disclosed on external registers.</w:t>
      </w:r>
    </w:p>
    <w:p w14:paraId="2012C1BD" w14:textId="77777777" w:rsidR="000A00C2" w:rsidRDefault="000A00C2" w:rsidP="000A00C2"/>
    <w:p w14:paraId="117E165E" w14:textId="0A9F436F" w:rsidR="000A00C2" w:rsidRPr="000A00C2" w:rsidRDefault="000A00C2" w:rsidP="000A00C2">
      <w:pPr>
        <w:rPr>
          <w:b/>
          <w:bCs/>
        </w:rPr>
      </w:pPr>
      <w:r w:rsidRPr="000A00C2">
        <w:rPr>
          <w:b/>
          <w:bCs/>
        </w:rPr>
        <w:t>Any additions or deletions made as part of amendments are captured in the below table.</w:t>
      </w:r>
    </w:p>
    <w:p w14:paraId="1AEAAFA6" w14:textId="77777777" w:rsidR="000A00C2" w:rsidRPr="000A00C2" w:rsidRDefault="000A00C2" w:rsidP="000A00C2">
      <w:pPr>
        <w:rPr>
          <w:b/>
          <w:bCs/>
        </w:rPr>
      </w:pPr>
    </w:p>
    <w:p w14:paraId="39F944DA" w14:textId="562BE2E4" w:rsidR="000A00C2" w:rsidRDefault="000A00C2" w:rsidP="000A00C2">
      <w:pPr>
        <w:rPr>
          <w:b/>
          <w:bCs/>
        </w:rPr>
      </w:pPr>
      <w:r w:rsidRPr="000A00C2">
        <w:rPr>
          <w:b/>
          <w:bCs/>
        </w:rPr>
        <w:t xml:space="preserve">List of main changes in the MDD compared to the protocol with </w:t>
      </w:r>
      <w:r w:rsidR="00C431A1">
        <w:rPr>
          <w:b/>
          <w:bCs/>
        </w:rPr>
        <w:t xml:space="preserve">the </w:t>
      </w:r>
      <w:r w:rsidRPr="000A00C2">
        <w:rPr>
          <w:b/>
          <w:bCs/>
        </w:rPr>
        <w:t>rationale for change:</w:t>
      </w:r>
    </w:p>
    <w:p w14:paraId="30EC0F75" w14:textId="5DCAEB8D" w:rsidR="000A00C2" w:rsidRDefault="000A00C2" w:rsidP="000A00C2">
      <w:pPr>
        <w:rPr>
          <w:b/>
          <w:bCs/>
        </w:rPr>
      </w:pPr>
    </w:p>
    <w:tbl>
      <w:tblPr>
        <w:tblStyle w:val="TableGrid"/>
        <w:tblW w:w="0" w:type="auto"/>
        <w:tblLook w:val="04A0" w:firstRow="1" w:lastRow="0" w:firstColumn="1" w:lastColumn="0" w:noHBand="0" w:noVBand="1"/>
      </w:tblPr>
      <w:tblGrid>
        <w:gridCol w:w="2876"/>
        <w:gridCol w:w="2877"/>
        <w:gridCol w:w="2877"/>
      </w:tblGrid>
      <w:tr w:rsidR="000A00C2" w14:paraId="5E4FBF87" w14:textId="77777777" w:rsidTr="000A00C2">
        <w:tc>
          <w:tcPr>
            <w:tcW w:w="2876" w:type="dxa"/>
          </w:tcPr>
          <w:p w14:paraId="6DF8A589" w14:textId="77777777" w:rsidR="000A00C2" w:rsidRDefault="000A00C2" w:rsidP="000A00C2">
            <w:pPr>
              <w:pStyle w:val="tabletext"/>
            </w:pPr>
            <w:r>
              <w:t>Section # and Name of the field</w:t>
            </w:r>
          </w:p>
          <w:p w14:paraId="3DB1C513" w14:textId="76F36171" w:rsidR="000A00C2" w:rsidRPr="00DA005C" w:rsidRDefault="000A00C2" w:rsidP="000A00C2">
            <w:pPr>
              <w:pStyle w:val="tabletext"/>
              <w:rPr>
                <w:color w:val="0000FF"/>
              </w:rPr>
            </w:pPr>
            <w:r w:rsidRPr="00DA005C">
              <w:rPr>
                <w:color w:val="0000FF"/>
              </w:rPr>
              <w:t>{Add section number and name}</w:t>
            </w:r>
          </w:p>
        </w:tc>
        <w:tc>
          <w:tcPr>
            <w:tcW w:w="2877" w:type="dxa"/>
          </w:tcPr>
          <w:p w14:paraId="2BE3458D" w14:textId="77777777" w:rsidR="000A00C2" w:rsidRDefault="000A00C2" w:rsidP="000A00C2">
            <w:pPr>
              <w:pStyle w:val="tabletext"/>
            </w:pPr>
            <w:r>
              <w:t>Description of Change</w:t>
            </w:r>
          </w:p>
          <w:p w14:paraId="67E24E61" w14:textId="48EFEF97" w:rsidR="000A00C2" w:rsidRDefault="000A00C2" w:rsidP="000A00C2">
            <w:pPr>
              <w:pStyle w:val="tabletext"/>
            </w:pPr>
            <w:r w:rsidRPr="00DA005C">
              <w:rPr>
                <w:color w:val="0000FF"/>
              </w:rPr>
              <w:t>{Describe the main changes made in the MDD as compared to the protocol}</w:t>
            </w:r>
          </w:p>
        </w:tc>
        <w:tc>
          <w:tcPr>
            <w:tcW w:w="2877" w:type="dxa"/>
          </w:tcPr>
          <w:p w14:paraId="551C6903" w14:textId="77777777" w:rsidR="000A00C2" w:rsidRDefault="000A00C2" w:rsidP="000A00C2">
            <w:pPr>
              <w:pStyle w:val="tabletext"/>
            </w:pPr>
            <w:r>
              <w:t>Brief Rationale</w:t>
            </w:r>
          </w:p>
          <w:p w14:paraId="6FE5CF54" w14:textId="3DF5748D" w:rsidR="000A00C2" w:rsidRDefault="000A00C2" w:rsidP="000A00C2">
            <w:pPr>
              <w:pStyle w:val="tabletext"/>
            </w:pPr>
            <w:r w:rsidRPr="00DA005C">
              <w:rPr>
                <w:color w:val="0000FF"/>
              </w:rPr>
              <w:t>{Provide rationale for this specific change}</w:t>
            </w:r>
          </w:p>
        </w:tc>
      </w:tr>
      <w:tr w:rsidR="000A00C2" w14:paraId="0A7AEBF1" w14:textId="77777777" w:rsidTr="000A00C2">
        <w:tc>
          <w:tcPr>
            <w:tcW w:w="2876" w:type="dxa"/>
          </w:tcPr>
          <w:p w14:paraId="34737B2E" w14:textId="77777777" w:rsidR="000A00C2" w:rsidRDefault="000A00C2" w:rsidP="000A00C2">
            <w:pPr>
              <w:pStyle w:val="tabletext"/>
            </w:pPr>
          </w:p>
        </w:tc>
        <w:tc>
          <w:tcPr>
            <w:tcW w:w="2877" w:type="dxa"/>
          </w:tcPr>
          <w:p w14:paraId="4D496515" w14:textId="77777777" w:rsidR="000A00C2" w:rsidRDefault="000A00C2" w:rsidP="000A00C2">
            <w:pPr>
              <w:pStyle w:val="tabletext"/>
            </w:pPr>
          </w:p>
        </w:tc>
        <w:tc>
          <w:tcPr>
            <w:tcW w:w="2877" w:type="dxa"/>
          </w:tcPr>
          <w:p w14:paraId="13B7BA83" w14:textId="77777777" w:rsidR="000A00C2" w:rsidRDefault="000A00C2" w:rsidP="000A00C2">
            <w:pPr>
              <w:pStyle w:val="tabletext"/>
            </w:pPr>
          </w:p>
        </w:tc>
      </w:tr>
    </w:tbl>
    <w:p w14:paraId="4CBB642D" w14:textId="7F0AF78E" w:rsidR="000A00C2" w:rsidRDefault="000A00C2" w:rsidP="000A00C2">
      <w:pPr>
        <w:rPr>
          <w:b/>
          <w:bCs/>
        </w:rPr>
      </w:pPr>
    </w:p>
    <w:p w14:paraId="62C8088E" w14:textId="14E3B3E2" w:rsidR="000A00C2" w:rsidRDefault="000A00C2" w:rsidP="000A00C2">
      <w:pPr>
        <w:pStyle w:val="Heading1"/>
        <w:pageBreakBefore/>
        <w:ind w:left="1151" w:hanging="1151"/>
      </w:pPr>
      <w:bookmarkStart w:id="1" w:name="_Toc182171469"/>
      <w:r w:rsidRPr="000A00C2">
        <w:lastRenderedPageBreak/>
        <w:t xml:space="preserve">Sections </w:t>
      </w:r>
      <w:r>
        <w:t>t</w:t>
      </w:r>
      <w:r w:rsidRPr="000A00C2">
        <w:t xml:space="preserve">o </w:t>
      </w:r>
      <w:r>
        <w:t>b</w:t>
      </w:r>
      <w:r w:rsidRPr="000A00C2">
        <w:t xml:space="preserve">e Completed </w:t>
      </w:r>
      <w:r>
        <w:t>f</w:t>
      </w:r>
      <w:r w:rsidRPr="000A00C2">
        <w:t>or Clinical</w:t>
      </w:r>
      <w:r w:rsidR="00F66932">
        <w:t>T</w:t>
      </w:r>
      <w:r w:rsidRPr="000A00C2">
        <w:t>rials.</w:t>
      </w:r>
      <w:r w:rsidR="00F66932">
        <w:t>g</w:t>
      </w:r>
      <w:r w:rsidRPr="000A00C2">
        <w:t>ov, E</w:t>
      </w:r>
      <w:r w:rsidR="004966E1">
        <w:t>U</w:t>
      </w:r>
      <w:r w:rsidRPr="000A00C2">
        <w:t xml:space="preserve"> </w:t>
      </w:r>
      <w:r w:rsidR="00F66932">
        <w:t>CTIS</w:t>
      </w:r>
      <w:r w:rsidR="00F66932" w:rsidRPr="000A00C2">
        <w:t xml:space="preserve"> </w:t>
      </w:r>
      <w:r>
        <w:t>a</w:t>
      </w:r>
      <w:r w:rsidRPr="000A00C2">
        <w:t>nd G</w:t>
      </w:r>
      <w:r>
        <w:t>SK</w:t>
      </w:r>
      <w:r w:rsidRPr="000A00C2">
        <w:t xml:space="preserve"> Study Register</w:t>
      </w:r>
      <w:r w:rsidR="00F66932">
        <w:t>/ViiV Study Register</w:t>
      </w:r>
      <w:bookmarkEnd w:id="1"/>
    </w:p>
    <w:p w14:paraId="35A70E63" w14:textId="7480CB99" w:rsidR="000A00C2" w:rsidRDefault="000A00C2" w:rsidP="000A00C2">
      <w:pPr>
        <w:pStyle w:val="Heading2"/>
      </w:pPr>
      <w:bookmarkStart w:id="2" w:name="_Toc182171470"/>
      <w:r>
        <w:t>Identification</w:t>
      </w:r>
      <w:bookmarkEnd w:id="2"/>
    </w:p>
    <w:tbl>
      <w:tblPr>
        <w:tblStyle w:val="TableGrid"/>
        <w:tblW w:w="0" w:type="auto"/>
        <w:tblLook w:val="04A0" w:firstRow="1" w:lastRow="0" w:firstColumn="1" w:lastColumn="0" w:noHBand="0" w:noVBand="1"/>
      </w:tblPr>
      <w:tblGrid>
        <w:gridCol w:w="3964"/>
        <w:gridCol w:w="1701"/>
        <w:gridCol w:w="2965"/>
      </w:tblGrid>
      <w:tr w:rsidR="000A00C2" w14:paraId="11528730" w14:textId="77777777" w:rsidTr="000A00C2">
        <w:tc>
          <w:tcPr>
            <w:tcW w:w="3964" w:type="dxa"/>
          </w:tcPr>
          <w:p w14:paraId="6F17F5C9" w14:textId="246D4ADA" w:rsidR="000A00C2" w:rsidRDefault="000A00C2" w:rsidP="000A00C2">
            <w:pPr>
              <w:pStyle w:val="tabletextBold"/>
            </w:pPr>
            <w:r w:rsidRPr="004467F2">
              <w:t>Unique Protocol ID</w:t>
            </w:r>
          </w:p>
        </w:tc>
        <w:tc>
          <w:tcPr>
            <w:tcW w:w="4666" w:type="dxa"/>
            <w:gridSpan w:val="2"/>
          </w:tcPr>
          <w:p w14:paraId="053D076D" w14:textId="3C85ACAD" w:rsidR="000A00C2" w:rsidRPr="000A00C2" w:rsidRDefault="005C60E6" w:rsidP="006D43C6">
            <w:pPr>
              <w:pStyle w:val="tabletext"/>
              <w:rPr>
                <w:highlight w:val="yellow"/>
              </w:rPr>
            </w:pPr>
            <w:sdt>
              <w:sdtPr>
                <w:alias w:val="CTMS number Character limit-20"/>
                <w:tag w:val="CTMS number Character limit-20"/>
                <w:id w:val="6389035"/>
                <w:placeholder>
                  <w:docPart w:val="47C1F9201FD4421F97F77028CE70998D"/>
                </w:placeholder>
                <w:showingPlcHdr/>
              </w:sdtPr>
              <w:sdtEndPr/>
              <w:sdtContent>
                <w:r w:rsidR="000A00C2" w:rsidRPr="00E507F0">
                  <w:t>Click here to enter text</w:t>
                </w:r>
                <w:r w:rsidR="00291971" w:rsidRPr="00E507F0">
                  <w:t>.</w:t>
                </w:r>
              </w:sdtContent>
            </w:sdt>
          </w:p>
        </w:tc>
      </w:tr>
      <w:tr w:rsidR="000A00C2" w14:paraId="68DC1518" w14:textId="77777777" w:rsidTr="000A00C2">
        <w:tc>
          <w:tcPr>
            <w:tcW w:w="3964" w:type="dxa"/>
          </w:tcPr>
          <w:p w14:paraId="261904D2" w14:textId="0FDD6038" w:rsidR="000A00C2" w:rsidRDefault="000A00C2" w:rsidP="000A00C2">
            <w:pPr>
              <w:pStyle w:val="tabletextBold"/>
            </w:pPr>
            <w:r w:rsidRPr="004467F2">
              <w:t>Brief title</w:t>
            </w:r>
          </w:p>
        </w:tc>
        <w:sdt>
          <w:sdtPr>
            <w:alias w:val="Include study Title in lay language Character limit-300"/>
            <w:tag w:val="Include study Title in lay language Character limit-300"/>
            <w:id w:val="-2023926732"/>
            <w:placeholder>
              <w:docPart w:val="7CE5C15566B04D86ABF9B3D4052609C2"/>
            </w:placeholder>
            <w:showingPlcHdr/>
          </w:sdtPr>
          <w:sdtEndPr/>
          <w:sdtContent>
            <w:tc>
              <w:tcPr>
                <w:tcW w:w="4666" w:type="dxa"/>
                <w:gridSpan w:val="2"/>
              </w:tcPr>
              <w:p w14:paraId="28DAB199" w14:textId="6B2DD0E7" w:rsidR="000A00C2" w:rsidRPr="006D43C6" w:rsidRDefault="000A00C2" w:rsidP="006D43C6">
                <w:pPr>
                  <w:pStyle w:val="tabletext"/>
                  <w:rPr>
                    <w:highlight w:val="yellow"/>
                  </w:rPr>
                </w:pPr>
                <w:r w:rsidRPr="006D43C6">
                  <w:t>Click or tap here to enter text</w:t>
                </w:r>
                <w:r w:rsidR="00157192" w:rsidRPr="006D43C6">
                  <w:t>.</w:t>
                </w:r>
              </w:p>
            </w:tc>
          </w:sdtContent>
        </w:sdt>
      </w:tr>
      <w:tr w:rsidR="000A00C2" w14:paraId="5520D389" w14:textId="77777777" w:rsidTr="000A00C2">
        <w:tc>
          <w:tcPr>
            <w:tcW w:w="3964" w:type="dxa"/>
          </w:tcPr>
          <w:p w14:paraId="5E2223BE" w14:textId="3AC10D36" w:rsidR="000A00C2" w:rsidRPr="000A00C2" w:rsidRDefault="000A00C2" w:rsidP="000A00C2">
            <w:pPr>
              <w:pStyle w:val="tabletext"/>
              <w:rPr>
                <w:i/>
                <w:iCs/>
                <w:color w:val="0000FF"/>
              </w:rPr>
            </w:pPr>
            <w:r w:rsidRPr="000A00C2">
              <w:rPr>
                <w:i/>
                <w:iCs/>
                <w:color w:val="0000FF"/>
              </w:rPr>
              <w:t>Acronym</w:t>
            </w:r>
          </w:p>
        </w:tc>
        <w:tc>
          <w:tcPr>
            <w:tcW w:w="4666" w:type="dxa"/>
            <w:gridSpan w:val="2"/>
          </w:tcPr>
          <w:sdt>
            <w:sdtPr>
              <w:alias w:val="Initials to identify the study. Character limit-14"/>
              <w:tag w:val="Initials to identify the study. Character limit-14"/>
              <w:id w:val="6389039"/>
              <w:placeholder>
                <w:docPart w:val="426BE289E1EA4473846092DDA657C327"/>
              </w:placeholder>
              <w:showingPlcHdr/>
            </w:sdtPr>
            <w:sdtEndPr/>
            <w:sdtContent>
              <w:p w14:paraId="5EC20AAF" w14:textId="175AB640" w:rsidR="000A00C2" w:rsidRPr="006D43C6" w:rsidRDefault="00783D1D" w:rsidP="006D43C6">
                <w:pPr>
                  <w:pStyle w:val="tabletext"/>
                </w:pPr>
                <w:r w:rsidRPr="00284596">
                  <w:t>Click here to enter text.</w:t>
                </w:r>
              </w:p>
            </w:sdtContent>
          </w:sdt>
        </w:tc>
      </w:tr>
      <w:tr w:rsidR="000A00C2" w14:paraId="39BF882F" w14:textId="77777777" w:rsidTr="000A00C2">
        <w:tc>
          <w:tcPr>
            <w:tcW w:w="3964" w:type="dxa"/>
          </w:tcPr>
          <w:p w14:paraId="67600130" w14:textId="616E96B3" w:rsidR="000A00C2" w:rsidRPr="000A00C2" w:rsidRDefault="000A00C2" w:rsidP="000A00C2">
            <w:pPr>
              <w:pStyle w:val="tabletext"/>
              <w:rPr>
                <w:i/>
                <w:iCs/>
                <w:color w:val="0000FF"/>
              </w:rPr>
            </w:pPr>
            <w:r w:rsidRPr="000A00C2">
              <w:rPr>
                <w:i/>
                <w:iCs/>
                <w:color w:val="0000FF"/>
              </w:rPr>
              <w:t>CTMS abbreviated title [EU only]</w:t>
            </w:r>
          </w:p>
        </w:tc>
        <w:sdt>
          <w:sdtPr>
            <w:alias w:val="Input Abbreviated title from protocol Character limit-100"/>
            <w:tag w:val="Input Abbreviated title from protocol Character limit-100"/>
            <w:id w:val="-406460304"/>
            <w:placeholder>
              <w:docPart w:val="0A9D8839371A4100AD1A9EF247AE3777"/>
            </w:placeholder>
            <w:showingPlcHdr/>
            <w:text/>
          </w:sdtPr>
          <w:sdtEndPr/>
          <w:sdtContent>
            <w:tc>
              <w:tcPr>
                <w:tcW w:w="4666" w:type="dxa"/>
                <w:gridSpan w:val="2"/>
              </w:tcPr>
              <w:p w14:paraId="691A8725" w14:textId="6619D061" w:rsidR="000A00C2" w:rsidRPr="006D43C6" w:rsidRDefault="000A00C2" w:rsidP="006D43C6">
                <w:pPr>
                  <w:pStyle w:val="tabletext"/>
                  <w:rPr>
                    <w:highlight w:val="yellow"/>
                  </w:rPr>
                </w:pPr>
                <w:r w:rsidRPr="006D43C6">
                  <w:t>Click or tap here to enter text</w:t>
                </w:r>
                <w:r w:rsidR="00B37BE2" w:rsidRPr="006D43C6">
                  <w:t>.</w:t>
                </w:r>
              </w:p>
            </w:tc>
          </w:sdtContent>
        </w:sdt>
      </w:tr>
      <w:tr w:rsidR="000A00C2" w14:paraId="0E129DB1" w14:textId="77777777" w:rsidTr="000A00C2">
        <w:tc>
          <w:tcPr>
            <w:tcW w:w="3964" w:type="dxa"/>
          </w:tcPr>
          <w:p w14:paraId="03D84294" w14:textId="69824280" w:rsidR="000A00C2" w:rsidRDefault="000A00C2" w:rsidP="000A00C2">
            <w:pPr>
              <w:pStyle w:val="tabletextBold"/>
            </w:pPr>
            <w:r w:rsidRPr="004467F2">
              <w:t>Official title of the trial</w:t>
            </w:r>
          </w:p>
        </w:tc>
        <w:tc>
          <w:tcPr>
            <w:tcW w:w="4666" w:type="dxa"/>
            <w:gridSpan w:val="2"/>
          </w:tcPr>
          <w:sdt>
            <w:sdtPr>
              <w:alias w:val="Verbatim from the protocol. Character limit-600"/>
              <w:tag w:val="Verbatim from the protocol. Character  limit-600"/>
              <w:id w:val="60691946"/>
              <w:placeholder>
                <w:docPart w:val="29DAE38728604583ADE1496F288604E9"/>
              </w:placeholder>
              <w:showingPlcHdr/>
            </w:sdtPr>
            <w:sdtEndPr/>
            <w:sdtContent>
              <w:p w14:paraId="1A7ED087" w14:textId="3439C958" w:rsidR="000A00C2" w:rsidRPr="006D43C6" w:rsidRDefault="000A00C2" w:rsidP="006D43C6">
                <w:pPr>
                  <w:pStyle w:val="tabletext"/>
                </w:pPr>
                <w:r w:rsidRPr="006D43C6">
                  <w:t>Click or tap here to enter text</w:t>
                </w:r>
                <w:r w:rsidR="004D31EE" w:rsidRPr="006D43C6">
                  <w:t>.</w:t>
                </w:r>
              </w:p>
            </w:sdtContent>
          </w:sdt>
        </w:tc>
      </w:tr>
      <w:tr w:rsidR="000A00C2" w14:paraId="6F02F09F" w14:textId="77777777" w:rsidTr="000A00C2">
        <w:tc>
          <w:tcPr>
            <w:tcW w:w="3964" w:type="dxa"/>
          </w:tcPr>
          <w:p w14:paraId="7B38502F" w14:textId="453E24A8" w:rsidR="000A00C2" w:rsidRPr="000A00C2" w:rsidRDefault="000A00C2" w:rsidP="000A00C2">
            <w:pPr>
              <w:pStyle w:val="tabletext"/>
              <w:rPr>
                <w:i/>
                <w:iCs/>
                <w:color w:val="0000FF"/>
              </w:rPr>
            </w:pPr>
            <w:r w:rsidRPr="000A00C2">
              <w:rPr>
                <w:i/>
                <w:iCs/>
                <w:color w:val="0000FF"/>
              </w:rPr>
              <w:t>Secondary IDs</w:t>
            </w:r>
          </w:p>
        </w:tc>
        <w:tc>
          <w:tcPr>
            <w:tcW w:w="4666" w:type="dxa"/>
            <w:gridSpan w:val="2"/>
          </w:tcPr>
          <w:p w14:paraId="3A6926D1" w14:textId="5C42F558" w:rsidR="000A00C2" w:rsidRPr="006D43C6" w:rsidRDefault="005C60E6" w:rsidP="006D43C6">
            <w:pPr>
              <w:pStyle w:val="tabletext"/>
              <w:rPr>
                <w:highlight w:val="yellow"/>
              </w:rPr>
            </w:pPr>
            <w:sdt>
              <w:sdtPr>
                <w:alias w:val="Enter secondary ID if available. Character limit-119"/>
                <w:tag w:val="Enter secondary ID if available. Character limit-119"/>
                <w:id w:val="716863081"/>
                <w:placeholder>
                  <w:docPart w:val="32EBEB1EBC7E4CCE9C4D3401AA321215"/>
                </w:placeholder>
                <w:showingPlcHdr/>
              </w:sdtPr>
              <w:sdtEndPr/>
              <w:sdtContent>
                <w:r w:rsidR="000A00C2" w:rsidRPr="006D43C6">
                  <w:t>Click or tap here to enter text</w:t>
                </w:r>
                <w:r w:rsidR="00BE2D50" w:rsidRPr="006D43C6">
                  <w:t>.</w:t>
                </w:r>
              </w:sdtContent>
            </w:sdt>
          </w:p>
        </w:tc>
      </w:tr>
      <w:tr w:rsidR="000A00C2" w14:paraId="4E8B03B1" w14:textId="77777777" w:rsidTr="000A00C2">
        <w:tc>
          <w:tcPr>
            <w:tcW w:w="3964" w:type="dxa"/>
          </w:tcPr>
          <w:p w14:paraId="5ED5F5A7" w14:textId="7C111A0B" w:rsidR="000A00C2" w:rsidRPr="000A00C2" w:rsidRDefault="000A00C2" w:rsidP="000A00C2">
            <w:pPr>
              <w:pStyle w:val="tabletext"/>
              <w:rPr>
                <w:i/>
                <w:iCs/>
                <w:color w:val="0000FF"/>
              </w:rPr>
            </w:pPr>
            <w:r w:rsidRPr="000A00C2">
              <w:rPr>
                <w:i/>
                <w:iCs/>
                <w:color w:val="0000FF"/>
              </w:rPr>
              <w:t>Secondary ID type</w:t>
            </w:r>
          </w:p>
        </w:tc>
        <w:tc>
          <w:tcPr>
            <w:tcW w:w="1701" w:type="dxa"/>
          </w:tcPr>
          <w:sdt>
            <w:sdtPr>
              <w:rPr>
                <w:highlight w:val="yellow"/>
              </w:rPr>
              <w:alias w:val="Select from the drop down list"/>
              <w:tag w:val="Select from the drop down list"/>
              <w:id w:val="-922489154"/>
              <w:placeholder>
                <w:docPart w:val="FA9276FCADB344BEA4652DD8042D836B"/>
              </w:placeholder>
              <w:showingPlcHdr/>
              <w:dropDownList>
                <w:listItem w:value="Choose an item."/>
                <w:listItem w:displayText="US NIH Grant Number" w:value="US NIH Grant Number"/>
                <w:listItem w:displayText="Other Grant/Funding Number" w:value="Other Grant/Funding Number"/>
                <w:listItem w:displayText="Registry Identifier" w:value="Registry Identifier"/>
                <w:listItem w:displayText="Other Identifier" w:value="Other Identifier"/>
                <w:listItem w:displayText="EU CT Number" w:value="EU CT Number"/>
              </w:dropDownList>
            </w:sdtPr>
            <w:sdtEndPr/>
            <w:sdtContent>
              <w:p w14:paraId="4F3B2F42" w14:textId="7F68BD9D" w:rsidR="000A00C2" w:rsidRPr="006D43C6" w:rsidRDefault="000A00C2" w:rsidP="006D43C6">
                <w:pPr>
                  <w:pStyle w:val="tabletext"/>
                  <w:rPr>
                    <w:highlight w:val="yellow"/>
                  </w:rPr>
                </w:pPr>
                <w:r w:rsidRPr="006D43C6">
                  <w:t>Choose an item</w:t>
                </w:r>
                <w:r w:rsidR="006E4FCB" w:rsidRPr="006D43C6">
                  <w:t>.</w:t>
                </w:r>
              </w:p>
            </w:sdtContent>
          </w:sdt>
        </w:tc>
        <w:tc>
          <w:tcPr>
            <w:tcW w:w="2965" w:type="dxa"/>
            <w:shd w:val="clear" w:color="auto" w:fill="auto"/>
          </w:tcPr>
          <w:sdt>
            <w:sdtPr>
              <w:alias w:val="Enter if &quot;other identifier&quot; option is chosen"/>
              <w:tag w:val="Enter if &quot;other identifier&quot; option is chosen"/>
              <w:id w:val="-1019308194"/>
              <w:placeholder>
                <w:docPart w:val="9AD47B658B104CCD99BA652A68D8A216"/>
              </w:placeholder>
              <w:showingPlcHdr/>
            </w:sdtPr>
            <w:sdtEndPr/>
            <w:sdtContent>
              <w:p w14:paraId="513DE51A" w14:textId="43B7F24A" w:rsidR="000A00C2" w:rsidRPr="006D43C6" w:rsidRDefault="000A00C2" w:rsidP="006D43C6">
                <w:pPr>
                  <w:pStyle w:val="tabletext"/>
                </w:pPr>
                <w:r w:rsidRPr="006D43C6">
                  <w:t>Click or tap here to enter text</w:t>
                </w:r>
                <w:r w:rsidR="00D305E2" w:rsidRPr="006D43C6">
                  <w:t>.</w:t>
                </w:r>
              </w:p>
            </w:sdtContent>
          </w:sdt>
        </w:tc>
      </w:tr>
      <w:tr w:rsidR="000A00C2" w14:paraId="38FD198B" w14:textId="77777777" w:rsidTr="000A00C2">
        <w:tc>
          <w:tcPr>
            <w:tcW w:w="3964" w:type="dxa"/>
          </w:tcPr>
          <w:p w14:paraId="461970B2" w14:textId="3721101B" w:rsidR="000A00C2" w:rsidRDefault="000A00C2" w:rsidP="000A00C2">
            <w:pPr>
              <w:pStyle w:val="tabletextBold"/>
            </w:pPr>
            <w:r w:rsidRPr="004467F2">
              <w:t>Sponsor</w:t>
            </w:r>
          </w:p>
        </w:tc>
        <w:tc>
          <w:tcPr>
            <w:tcW w:w="4666" w:type="dxa"/>
            <w:gridSpan w:val="2"/>
          </w:tcPr>
          <w:p w14:paraId="59053CDF" w14:textId="73622488" w:rsidR="000A00C2" w:rsidRDefault="005C60E6" w:rsidP="006D43C6">
            <w:pPr>
              <w:pStyle w:val="tabletext"/>
            </w:pPr>
            <w:sdt>
              <w:sdtPr>
                <w:alias w:val="Choose from the drop down"/>
                <w:tag w:val="Choose from the drop down"/>
                <w:id w:val="2017189346"/>
                <w:placeholder>
                  <w:docPart w:val="87BE2C64E21648F68E1406C7C25879A9"/>
                </w:placeholder>
                <w:showingPlcHdr/>
                <w:dropDownList>
                  <w:listItem w:value="Choose an item."/>
                  <w:listItem w:displayText="GlaxoSmithKline" w:value="GlaxoSmithKline"/>
                  <w:listItem w:displayText="ViiV Healthcare" w:value="ViiV Healthcare"/>
                </w:dropDownList>
              </w:sdtPr>
              <w:sdtEndPr/>
              <w:sdtContent>
                <w:r w:rsidR="00DC0240" w:rsidRPr="00200222">
                  <w:t>Choose an item.</w:t>
                </w:r>
              </w:sdtContent>
            </w:sdt>
          </w:p>
        </w:tc>
      </w:tr>
      <w:tr w:rsidR="000A00C2" w14:paraId="39F0ABF3" w14:textId="77777777" w:rsidTr="000A00C2">
        <w:tc>
          <w:tcPr>
            <w:tcW w:w="3964" w:type="dxa"/>
          </w:tcPr>
          <w:p w14:paraId="5A50794F" w14:textId="0A73BC3F" w:rsidR="000A00C2" w:rsidRPr="000A00C2" w:rsidRDefault="000A00C2" w:rsidP="000A00C2">
            <w:pPr>
              <w:pStyle w:val="tabletext"/>
              <w:rPr>
                <w:i/>
                <w:iCs/>
                <w:color w:val="0000FF"/>
              </w:rPr>
            </w:pPr>
            <w:r w:rsidRPr="000A00C2">
              <w:rPr>
                <w:i/>
                <w:iCs/>
                <w:color w:val="0000FF"/>
              </w:rPr>
              <w:t>Collaborators</w:t>
            </w:r>
          </w:p>
        </w:tc>
        <w:tc>
          <w:tcPr>
            <w:tcW w:w="4666" w:type="dxa"/>
            <w:gridSpan w:val="2"/>
          </w:tcPr>
          <w:p w14:paraId="5C4ABAE4" w14:textId="3272B7B1" w:rsidR="000A00C2" w:rsidRPr="006D43C6" w:rsidRDefault="005C60E6" w:rsidP="006D43C6">
            <w:pPr>
              <w:pStyle w:val="tabletext"/>
            </w:pPr>
            <w:sdt>
              <w:sdtPr>
                <w:alias w:val="Enter collaborators, if any"/>
                <w:tag w:val="Enter collaborators, if any"/>
                <w:id w:val="642084754"/>
                <w:placeholder>
                  <w:docPart w:val="738A99455F43483BB1603E960D7EFCB6"/>
                </w:placeholder>
                <w:showingPlcHdr/>
              </w:sdtPr>
              <w:sdtEndPr/>
              <w:sdtContent>
                <w:r w:rsidR="000A00C2" w:rsidRPr="006D43C6">
                  <w:t>Click or tap here to enter text</w:t>
                </w:r>
                <w:r w:rsidR="00EE35CE" w:rsidRPr="006D43C6">
                  <w:t>.</w:t>
                </w:r>
              </w:sdtContent>
            </w:sdt>
          </w:p>
        </w:tc>
      </w:tr>
    </w:tbl>
    <w:p w14:paraId="0C0FA153" w14:textId="575D03AC" w:rsidR="000A00C2" w:rsidRDefault="000A00C2" w:rsidP="000A00C2"/>
    <w:p w14:paraId="2662B2D4" w14:textId="70188DD7" w:rsidR="000A00C2" w:rsidRDefault="000A00C2" w:rsidP="000A00C2">
      <w:pPr>
        <w:pStyle w:val="Heading2"/>
      </w:pPr>
      <w:bookmarkStart w:id="3" w:name="_Toc182171471"/>
      <w:r>
        <w:t>Study Description</w:t>
      </w:r>
      <w:bookmarkEnd w:id="3"/>
    </w:p>
    <w:tbl>
      <w:tblPr>
        <w:tblStyle w:val="TableGrid"/>
        <w:tblW w:w="0" w:type="auto"/>
        <w:tblLook w:val="04A0" w:firstRow="1" w:lastRow="0" w:firstColumn="1" w:lastColumn="0" w:noHBand="0" w:noVBand="1"/>
      </w:tblPr>
      <w:tblGrid>
        <w:gridCol w:w="4315"/>
        <w:gridCol w:w="4315"/>
      </w:tblGrid>
      <w:tr w:rsidR="000A00C2" w14:paraId="7B4785BD" w14:textId="77777777" w:rsidTr="000A00C2">
        <w:tc>
          <w:tcPr>
            <w:tcW w:w="4315" w:type="dxa"/>
          </w:tcPr>
          <w:p w14:paraId="647B0CB0" w14:textId="04B087DE" w:rsidR="000A00C2" w:rsidRDefault="000A00C2" w:rsidP="000A00C2">
            <w:pPr>
              <w:pStyle w:val="tabletextBold"/>
            </w:pPr>
            <w:r w:rsidRPr="007D2AF6">
              <w:t>Brief summary</w:t>
            </w:r>
          </w:p>
        </w:tc>
        <w:tc>
          <w:tcPr>
            <w:tcW w:w="4315" w:type="dxa"/>
          </w:tcPr>
          <w:sdt>
            <w:sdtPr>
              <w:alias w:val="Short description in lay language Character limit-5000"/>
              <w:tag w:val="Short description in lay language Character limit-5000"/>
              <w:id w:val="684944693"/>
              <w:placeholder>
                <w:docPart w:val="1C6971E4E7E44CFB9259F78A788EB582"/>
              </w:placeholder>
            </w:sdtPr>
            <w:sdtEndPr/>
            <w:sdtContent>
              <w:p w14:paraId="5FA29553" w14:textId="024B8DA5" w:rsidR="000A00C2" w:rsidRPr="00E56D6A" w:rsidRDefault="000A00C2" w:rsidP="006D43C6">
                <w:pPr>
                  <w:pStyle w:val="tabletext"/>
                </w:pPr>
                <w:r w:rsidRPr="00336770">
                  <w:t>Click here to enter text</w:t>
                </w:r>
                <w:r w:rsidR="00E56D6A" w:rsidRPr="00336770">
                  <w:t>.</w:t>
                </w:r>
              </w:p>
            </w:sdtContent>
          </w:sdt>
        </w:tc>
      </w:tr>
      <w:tr w:rsidR="000A00C2" w14:paraId="3AF17AD3" w14:textId="77777777" w:rsidTr="000A00C2">
        <w:tc>
          <w:tcPr>
            <w:tcW w:w="4315" w:type="dxa"/>
          </w:tcPr>
          <w:p w14:paraId="01E295C8" w14:textId="0358F93D" w:rsidR="000A00C2" w:rsidRPr="000A00C2" w:rsidRDefault="000A00C2" w:rsidP="000A00C2">
            <w:pPr>
              <w:pStyle w:val="tabletext"/>
              <w:rPr>
                <w:i/>
                <w:iCs/>
                <w:color w:val="0000FF"/>
              </w:rPr>
            </w:pPr>
            <w:r w:rsidRPr="000A00C2">
              <w:rPr>
                <w:i/>
                <w:iCs/>
                <w:color w:val="0000FF"/>
              </w:rPr>
              <w:t>Detailed description</w:t>
            </w:r>
          </w:p>
        </w:tc>
        <w:tc>
          <w:tcPr>
            <w:tcW w:w="4315" w:type="dxa"/>
          </w:tcPr>
          <w:sdt>
            <w:sdtPr>
              <w:alias w:val="Technical information related to Protocol. Character limit-32000"/>
              <w:tag w:val="Technical information related to Protocol. Character limit-32000"/>
              <w:id w:val="6389147"/>
              <w:placeholder>
                <w:docPart w:val="E7541344B998449B964E763B297C3B1D"/>
              </w:placeholder>
              <w:showingPlcHdr/>
            </w:sdtPr>
            <w:sdtEndPr/>
            <w:sdtContent>
              <w:p w14:paraId="6C98BF58" w14:textId="20E313F0" w:rsidR="000A00C2" w:rsidRPr="00AB1C02" w:rsidRDefault="000A00C2" w:rsidP="006D43C6">
                <w:pPr>
                  <w:pStyle w:val="tabletext"/>
                </w:pPr>
                <w:r w:rsidRPr="00336770">
                  <w:t>Click here to enter text</w:t>
                </w:r>
                <w:r w:rsidR="00AB1C02" w:rsidRPr="00336770">
                  <w:t>.</w:t>
                </w:r>
              </w:p>
            </w:sdtContent>
          </w:sdt>
        </w:tc>
      </w:tr>
      <w:tr w:rsidR="000A00C2" w14:paraId="11F90FE3" w14:textId="77777777" w:rsidTr="000A00C2">
        <w:tc>
          <w:tcPr>
            <w:tcW w:w="4315" w:type="dxa"/>
          </w:tcPr>
          <w:p w14:paraId="5D01B1C3" w14:textId="075E455F" w:rsidR="000A00C2" w:rsidRDefault="000A00C2" w:rsidP="000A00C2">
            <w:pPr>
              <w:pStyle w:val="tabletextBold"/>
            </w:pPr>
            <w:r w:rsidRPr="007D2AF6">
              <w:t>Main objective(s) [EU only]</w:t>
            </w:r>
          </w:p>
        </w:tc>
        <w:tc>
          <w:tcPr>
            <w:tcW w:w="4315" w:type="dxa"/>
          </w:tcPr>
          <w:sdt>
            <w:sdtPr>
              <w:alias w:val="Primary objective(s) verbatim from protocol. Character limit-950"/>
              <w:tag w:val="Primary objective(s) verbatim from protocol. Character limit-950"/>
              <w:id w:val="6389153"/>
              <w:placeholder>
                <w:docPart w:val="D39291137CC449D18E2088796B651F17"/>
              </w:placeholder>
              <w:showingPlcHdr/>
            </w:sdtPr>
            <w:sdtEndPr/>
            <w:sdtContent>
              <w:p w14:paraId="250D8020" w14:textId="62D9E231" w:rsidR="000A00C2" w:rsidRPr="00AF510E" w:rsidRDefault="000A00C2" w:rsidP="006D43C6">
                <w:pPr>
                  <w:pStyle w:val="tabletext"/>
                </w:pPr>
                <w:r w:rsidRPr="00336770">
                  <w:t>Click here to enter text</w:t>
                </w:r>
                <w:r w:rsidR="00AF510E" w:rsidRPr="00336770">
                  <w:t>.</w:t>
                </w:r>
              </w:p>
            </w:sdtContent>
          </w:sdt>
        </w:tc>
      </w:tr>
      <w:tr w:rsidR="000A00C2" w14:paraId="148AB488" w14:textId="77777777" w:rsidTr="000A00C2">
        <w:tc>
          <w:tcPr>
            <w:tcW w:w="4315" w:type="dxa"/>
          </w:tcPr>
          <w:p w14:paraId="1AE33D27" w14:textId="4698076E" w:rsidR="000A00C2" w:rsidRDefault="000A00C2" w:rsidP="000A00C2">
            <w:pPr>
              <w:pStyle w:val="tabletextBold"/>
            </w:pPr>
            <w:r w:rsidRPr="007D2AF6">
              <w:t>Secondary objective(s) [EU only]</w:t>
            </w:r>
          </w:p>
        </w:tc>
        <w:tc>
          <w:tcPr>
            <w:tcW w:w="4315" w:type="dxa"/>
          </w:tcPr>
          <w:sdt>
            <w:sdtPr>
              <w:alias w:val="Secondary objective(s) verbatim from protocol. Character limit-950"/>
              <w:tag w:val="Secondary objective(s) verbatim from protocol. Character limit-950"/>
              <w:id w:val="2090959787"/>
              <w:placeholder>
                <w:docPart w:val="68D7C284F84C414A8C779DBCCB12D156"/>
              </w:placeholder>
              <w:showingPlcHdr/>
            </w:sdtPr>
            <w:sdtEndPr/>
            <w:sdtContent>
              <w:p w14:paraId="1AADB1CD" w14:textId="35C05572" w:rsidR="000A00C2" w:rsidRPr="00277278" w:rsidRDefault="000A00C2" w:rsidP="006D43C6">
                <w:pPr>
                  <w:pStyle w:val="tabletext"/>
                </w:pPr>
                <w:r w:rsidRPr="00336770">
                  <w:t>Click here to enter text</w:t>
                </w:r>
                <w:r w:rsidR="00277278" w:rsidRPr="00336770">
                  <w:t>.</w:t>
                </w:r>
              </w:p>
            </w:sdtContent>
          </w:sdt>
        </w:tc>
      </w:tr>
      <w:tr w:rsidR="000A00C2" w14:paraId="2F133462" w14:textId="77777777" w:rsidTr="000A00C2">
        <w:tc>
          <w:tcPr>
            <w:tcW w:w="4315" w:type="dxa"/>
          </w:tcPr>
          <w:p w14:paraId="283C7B95" w14:textId="5161F076" w:rsidR="000A00C2" w:rsidRDefault="000A00C2" w:rsidP="000A00C2">
            <w:pPr>
              <w:pStyle w:val="tabletextBold"/>
            </w:pPr>
            <w:r w:rsidRPr="007D2AF6">
              <w:t>Data monitoring committee</w:t>
            </w:r>
          </w:p>
        </w:tc>
        <w:tc>
          <w:tcPr>
            <w:tcW w:w="4315" w:type="dxa"/>
          </w:tcPr>
          <w:sdt>
            <w:sdtPr>
              <w:rPr>
                <w:highlight w:val="yellow"/>
              </w:rPr>
              <w:alias w:val="Choose Yes or No"/>
              <w:tag w:val="Choose Yes or No"/>
              <w:id w:val="-2093379582"/>
              <w:placeholder>
                <w:docPart w:val="FA9276FCADB344BEA4652DD8042D836B"/>
              </w:placeholder>
              <w:showingPlcHdr/>
              <w15:color w:val="000000"/>
              <w:dropDownList>
                <w:listItem w:value="Choose an item."/>
                <w:listItem w:displayText="Yes" w:value="Yes"/>
                <w:listItem w:displayText="No" w:value="No"/>
              </w:dropDownList>
            </w:sdtPr>
            <w:sdtEndPr/>
            <w:sdtContent>
              <w:p w14:paraId="335DC31E" w14:textId="22FEF4BC" w:rsidR="000A00C2" w:rsidRPr="006D43C6" w:rsidRDefault="00BE48F2" w:rsidP="006D43C6">
                <w:pPr>
                  <w:pStyle w:val="tabletext"/>
                </w:pPr>
                <w:r w:rsidRPr="006D43C6">
                  <w:t>Choose an item.</w:t>
                </w:r>
              </w:p>
            </w:sdtContent>
          </w:sdt>
        </w:tc>
      </w:tr>
    </w:tbl>
    <w:p w14:paraId="7906555B" w14:textId="77777777" w:rsidR="000A00C2" w:rsidRPr="000A00C2" w:rsidRDefault="000A00C2" w:rsidP="000A00C2"/>
    <w:p w14:paraId="681AF29A" w14:textId="10A4F1F9" w:rsidR="000A00C2" w:rsidRDefault="000A00C2" w:rsidP="000A00C2">
      <w:pPr>
        <w:pStyle w:val="Heading2"/>
      </w:pPr>
      <w:bookmarkStart w:id="4" w:name="_Toc182171472"/>
      <w:r>
        <w:t>Conditions and Keywords</w:t>
      </w:r>
      <w:bookmarkEnd w:id="4"/>
    </w:p>
    <w:tbl>
      <w:tblPr>
        <w:tblStyle w:val="TableGrid"/>
        <w:tblW w:w="8630" w:type="dxa"/>
        <w:tblLook w:val="04A0" w:firstRow="1" w:lastRow="0" w:firstColumn="1" w:lastColumn="0" w:noHBand="0" w:noVBand="1"/>
      </w:tblPr>
      <w:tblGrid>
        <w:gridCol w:w="4315"/>
        <w:gridCol w:w="4315"/>
      </w:tblGrid>
      <w:tr w:rsidR="000A00C2" w14:paraId="2346968B" w14:textId="77777777" w:rsidTr="000A00C2">
        <w:tc>
          <w:tcPr>
            <w:tcW w:w="4315" w:type="dxa"/>
          </w:tcPr>
          <w:p w14:paraId="155F766F" w14:textId="52471002" w:rsidR="000A00C2" w:rsidRPr="000A00C2" w:rsidRDefault="000A00C2" w:rsidP="000A00C2">
            <w:pPr>
              <w:pStyle w:val="tabletext"/>
              <w:rPr>
                <w:i/>
                <w:iCs/>
                <w:color w:val="0000FF"/>
              </w:rPr>
            </w:pPr>
            <w:r w:rsidRPr="000A00C2">
              <w:rPr>
                <w:i/>
                <w:iCs/>
                <w:color w:val="0000FF"/>
              </w:rPr>
              <w:t>Keywords</w:t>
            </w:r>
          </w:p>
        </w:tc>
        <w:tc>
          <w:tcPr>
            <w:tcW w:w="4315" w:type="dxa"/>
          </w:tcPr>
          <w:sdt>
            <w:sdtPr>
              <w:rPr>
                <w:b/>
              </w:rPr>
              <w:alias w:val="Character limit- N/A"/>
              <w:tag w:val="Character limit- N/A"/>
              <w:id w:val="-564256626"/>
              <w:placeholder>
                <w:docPart w:val="CEFCB02088214D028B9145236DA6EB00"/>
              </w:placeholder>
              <w:showingPlcHdr/>
            </w:sdtPr>
            <w:sdtEndPr/>
            <w:sdtContent>
              <w:p w14:paraId="6934A263" w14:textId="3C448A11" w:rsidR="000A00C2" w:rsidRPr="003E0577" w:rsidRDefault="000A00C2" w:rsidP="006D43C6">
                <w:pPr>
                  <w:pStyle w:val="tabletext"/>
                  <w:rPr>
                    <w:b/>
                  </w:rPr>
                </w:pPr>
                <w:r w:rsidRPr="00092E66">
                  <w:t>Click here to enter text</w:t>
                </w:r>
                <w:r w:rsidR="003E0577" w:rsidRPr="00092E66">
                  <w:t>.</w:t>
                </w:r>
              </w:p>
            </w:sdtContent>
          </w:sdt>
        </w:tc>
      </w:tr>
      <w:tr w:rsidR="000A00C2" w14:paraId="0FAE1F19" w14:textId="77777777" w:rsidTr="000A00C2">
        <w:tc>
          <w:tcPr>
            <w:tcW w:w="4315" w:type="dxa"/>
          </w:tcPr>
          <w:p w14:paraId="1D7FDA42" w14:textId="0B3DEC3B" w:rsidR="000A00C2" w:rsidRPr="007D2AF6" w:rsidRDefault="000A00C2" w:rsidP="000A00C2">
            <w:pPr>
              <w:pStyle w:val="tabletextBold"/>
            </w:pPr>
            <w:r w:rsidRPr="00092E66">
              <w:rPr>
                <w:rFonts w:cs="Arial"/>
                <w:szCs w:val="20"/>
              </w:rPr>
              <w:t>Medical condition(s) investigated [EU only]</w:t>
            </w:r>
          </w:p>
        </w:tc>
        <w:tc>
          <w:tcPr>
            <w:tcW w:w="4315" w:type="dxa"/>
          </w:tcPr>
          <w:sdt>
            <w:sdtPr>
              <w:rPr>
                <w:b/>
              </w:rPr>
              <w:alias w:val="Provide Medical condition. Character limit 500 "/>
              <w:tag w:val="Provide Medical condition. Character limit 500 "/>
              <w:id w:val="1671745483"/>
              <w:placeholder>
                <w:docPart w:val="0D3938720A4647F8B72F3BC8D004E27A"/>
              </w:placeholder>
              <w:showingPlcHdr/>
            </w:sdtPr>
            <w:sdtEndPr/>
            <w:sdtContent>
              <w:p w14:paraId="2D682708" w14:textId="0290498B" w:rsidR="000A00C2" w:rsidRPr="00E87A8A" w:rsidRDefault="000A00C2" w:rsidP="006D43C6">
                <w:pPr>
                  <w:pStyle w:val="tabletext"/>
                  <w:rPr>
                    <w:b/>
                  </w:rPr>
                </w:pPr>
                <w:r w:rsidRPr="00092E66">
                  <w:t>Click here to enter text</w:t>
                </w:r>
                <w:r w:rsidR="003A2171" w:rsidRPr="00092E66">
                  <w:t>.</w:t>
                </w:r>
              </w:p>
            </w:sdtContent>
          </w:sdt>
        </w:tc>
      </w:tr>
      <w:tr w:rsidR="000A00C2" w14:paraId="697B779E" w14:textId="77777777" w:rsidTr="000A00C2">
        <w:tc>
          <w:tcPr>
            <w:tcW w:w="4315" w:type="dxa"/>
          </w:tcPr>
          <w:p w14:paraId="7FEBDA7D" w14:textId="619C3C31" w:rsidR="000A00C2" w:rsidRPr="007D2AF6" w:rsidRDefault="000A00C2" w:rsidP="000A00C2">
            <w:pPr>
              <w:pStyle w:val="tabletextBold"/>
            </w:pPr>
            <w:r w:rsidRPr="00092E66">
              <w:rPr>
                <w:rFonts w:cs="Arial"/>
                <w:szCs w:val="20"/>
              </w:rPr>
              <w:t>Therapeutic area [EU only]</w:t>
            </w:r>
          </w:p>
        </w:tc>
        <w:sdt>
          <w:sdtPr>
            <w:alias w:val="Select the Therapeutic area"/>
            <w:tag w:val="Select the Therapeutic area"/>
            <w:id w:val="12606813"/>
            <w:placeholder>
              <w:docPart w:val="916E5E1E4F184241B1A1102C29EC1A6B"/>
            </w:placeholder>
            <w:showingPlcHdr/>
            <w:dropDownList>
              <w:listItem w:value="Choose an item."/>
              <w:listItem w:displayText="Diseases [C] - Bacterial Infections and Mycoses [C01]" w:value="Diseases [C] - Bacterial Infections and Mycoses [C01]"/>
              <w:listItem w:displayText="Diseases [C] - Virus Diseases [C02]" w:value="Diseases [C] - Virus Diseases [C02]"/>
              <w:listItem w:displayText="Diseases [C] - Parasitic Diseases [C03]" w:value="Diseases [C] - Parasitic Diseases [C03]"/>
              <w:listItem w:displayText="Diseases [C] - Cancer [C04]" w:value="Diseases [C] - Cancer [C04]"/>
              <w:listItem w:displayText="Diseases [C] - Musculoskeletal Diseases [C05]" w:value="Diseases [C] - Musculoskeletal Diseases [C05]"/>
              <w:listItem w:displayText="Diseases [C] - Digestive System Diseases [C06]" w:value="Diseases [C] - Digestive System Diseases [C06]"/>
              <w:listItem w:displayText="Diseases [C] - Mouth and tooth diseases [C07]" w:value="Diseases [C] - Mouth and tooth diseases [C07]"/>
              <w:listItem w:displayText="Diseases [C] - Respiratory Tract Diseases [C08]" w:value="Diseases [C] - Respiratory Tract Diseases [C08]"/>
              <w:listItem w:displayText="Diseases [C] - Ear, nose and throat diseases [C09]" w:value="Diseases [C] - Ear, nose and throat diseases [C09]"/>
              <w:listItem w:displayText="Diseases [C] - Nervous System Diseases [C10]" w:value="Diseases [C] - Nervous System Diseases [C10]"/>
              <w:listItem w:displayText="Diseases [C] - Eye Diseases [C11]" w:value="Diseases [C] - Eye Diseases [C11]"/>
              <w:listItem w:displayText="Diseases [C] - Male diseases of the urinary and reproductive systems [C12]" w:value="Diseases [C] - Male diseases of the urinary and reproductive systems [C12]"/>
              <w:listItem w:displayText="Diseases [C] - Female diseases of the urinary and reproductive systems and pregancy complications [C13]" w:value="Diseases [C] - Female diseases of the urinary and reproductive systems and pregancy complications [C13]"/>
              <w:listItem w:displayText="Diseases [C] - Cardiovascular Diseases [C14]" w:value="Diseases [C] - Cardiovascular Diseases [C14]"/>
              <w:listItem w:displayText="Diseases [C] - Blood and lymphatic diseases [C15]" w:value="Diseases [C] - Blood and lymphatic diseases [C15]"/>
              <w:listItem w:displayText="Diseases [C] - Congenital, Hereditary, and Neonatal Diseases and Abnormalities [C16]" w:value="Diseases [C] - Congenital, Hereditary, and Neonatal Diseases and Abnormalities [C16]"/>
              <w:listItem w:displayText="Diseases [C] - Skin and Connective Tissue Diseases [C17]" w:value="Diseases [C] - Skin and Connective Tissue Diseases [C17]"/>
              <w:listItem w:displayText="Diseases [C] - Nutritional and Metabolic Diseases [C18]" w:value="Diseases [C] - Nutritional and Metabolic Diseases [C18]"/>
              <w:listItem w:displayText="Diseases [C] - Hormonal diseases [C19]" w:value="Diseases [C] - Hormonal diseases [C19]"/>
              <w:listItem w:displayText="Diseases [C] - Immune System Diseases [C20]" w:value="Diseases [C] - Immune System Diseases [C20]"/>
              <w:listItem w:displayText="Diseases [C] - Injuries, poisonings, and occupational diseases [C21]" w:value="Diseases [C] - Injuries, poisonings, and occupational diseases [C21]"/>
              <w:listItem w:displayText="Diseases [C] - Symptoms and general pathology [C23]" w:value="Diseases [C] - Symptoms and general pathology [C23]"/>
              <w:listItem w:displayText="Analytical, Diagnostic and Therapeutic Techniques and Equipment [E] - Diagnosis [E01]" w:value="Analytical, Diagnostic and Therapeutic Techniques and Equipment [E] - Diagnosis [E01]"/>
              <w:listItem w:displayText="Analytical, Diagnostic and Therapeutic Techniques and Equipment [E] - Therapeutic techniques [E02]" w:value="Analytical, Diagnostic and Therapeutic Techniques and Equipment [E] - Therapeutic techniques [E02]"/>
              <w:listItem w:displayText="Analytical, Diagnostic and Therapeutic Techniques and Equipment [E] - Anesthesia and Analgesia [E03]" w:value="Analytical, Diagnostic and Therapeutic Techniques and Equipment [E] - Anesthesia and Analgesia [E03]"/>
              <w:listItem w:displayText="Analytical, Diagnostic and Therapeutic Techniques and Equipment [E] - Surgical Procedures, Operative [E04]" w:value="Analytical, Diagnostic and Therapeutic Techniques and Equipment [E] - Surgical Procedures, Operative [E04]"/>
              <w:listItem w:displayText="Analytical, Diagnostic and Therapeutic Techniques and Equipment [E] - Investigative Techniques [E05]" w:value="Analytical, Diagnostic and Therapeutic Techniques and Equipment [E] - Investigative Techniques [E05]"/>
              <w:listItem w:displayText="Analytical, Diagnostic and Therapeutic Techniques and Equipment [E] - Dentistry [E06]" w:value="Analytical, Diagnostic and Therapeutic Techniques and Equipment [E] - Dentistry [E06]"/>
              <w:listItem w:displayText="Analytical, Diagnostic and Therapeutic Techniques and Equipment [E] - Equipment and Supplies [E07]" w:value="Analytical, Diagnostic and Therapeutic Techniques and Equipment [E] - Equipment and Supplies [E07]"/>
              <w:listItem w:displayText="Psychiatry and Psychology [F] - Behaviours [F01]" w:value="Psychiatry and Psychology [F] - Behaviours [F01]"/>
              <w:listItem w:displayText="Psychiatry and Psychology [F] - Psychological processes [F02]" w:value="Psychiatry and Psychology [F] - Psychological processes [F02]"/>
              <w:listItem w:displayText="Psychiatry and Psychology [F] - Mental Disorders [F03]" w:value="Psychiatry and Psychology [F] - Mental Disorders [F03]"/>
              <w:listItem w:displayText="Psychiatry and Psychology [F] - Behavioral Disciplines and Activities [F04]" w:value="Psychiatry and Psychology [F] - Behavioral Disciplines and Activities [F04]"/>
              <w:listItem w:displayText="Body processes [G] - Physical Phenomena [G01]" w:value="Body processes [G] - Physical Phenomena [G01]"/>
              <w:listItem w:displayText="Body processes [G] - Chemical Phenomena [G02]" w:value="Body processes [G] - Chemical Phenomena [G02]"/>
              <w:listItem w:displayText="Body processes [G] - Metabolic Phenomena [G03]" w:value="Body processes [G] - Metabolic Phenomena [G03]"/>
              <w:listItem w:displayText="Body processes [G] - Cell Physiological Phenomena [G04]" w:value="Body processes [G] - Cell Physiological Phenomena [G04]"/>
              <w:listItem w:displayText="Body processes [G] - Genetic Phenomena [G05]" w:value="Body processes [G] - Genetic Phenomena [G05]"/>
              <w:listItem w:displayText="Body processes [G] - Microbiological Phenomena [G06]" w:value="Body processes [G] - Microbiological Phenomena [G06]"/>
              <w:listItem w:displayText="Body processes [G] - Physiological processes [G07]" w:value="Body processes [G] - Physiological processes [G07]"/>
              <w:listItem w:displayText="Body processes [G] - Reproductive physiologi cal processes [G08]" w:value="Body processes [G] - Reproductive physiologi cal processes [G08]"/>
              <w:listItem w:displayText="Body processes [G] - Circulatory and Respiratory Physiological Phenomena [G09]" w:value="Body processes [G] - Circulatory and Respiratory Physiological Phenomena [G09]"/>
              <w:listItem w:displayText="Body processes [G] - Digestive System and Oral Physiological Phenomena [G10]" w:value="Body processes [G] - Digestive System and Oral Physiological Phenomena [G10]"/>
              <w:listItem w:displayText="Body processes [G] - Bones and nerves physological processes [G11]" w:value="Body processes [G] - Bones and nerves physological processes [G11]"/>
              <w:listItem w:displayText="Body processes [G] - Immune system processes [G12]" w:value="Body processes [G] - Immune system processes [G12]"/>
              <w:listItem w:displayText="Body processes [G] - Integumentary System Physiological Phenomena [G13]" w:value="Body processes [G] - Integumentary System Physiological Phenomena [G13]"/>
              <w:listItem w:displayText="Body processes [G] - Ocular Physiological Phenomena [G14]" w:value="Body processes [G] - Ocular Physiological Phenomena [G14]"/>
              <w:listItem w:displayText="Body processes [G] - Biological Phenomena [G16]" w:value="Body processes [G] - Biological Phenomena [G16]"/>
              <w:listItem w:displayText="Body processes [G] - Mathematical Concepts [G17]" w:value="Body processes [G] - Mathematical Concepts [G17]"/>
              <w:listItem w:displayText="Health Care [N] - Population Characteristics [N01]" w:value="Health Care [N] - Population Characteristics [N01]"/>
              <w:listItem w:displayText="Health Care [N] - Health Care Facilities, Manpower, and Services [N02]" w:value="Health Care [N] - Health Care Facilities, Manpower, and Services [N02]"/>
              <w:listItem w:displayText="Health Care [N] - Health Care Economics and Organizations [N03]" w:value="Health Care [N] - Health Care Economics and Organizations [N03]"/>
              <w:listItem w:displayText="Health Care [N] - Health Services Administration [N04]" w:value="Health Care [N] - Health Services Administration [N04]"/>
              <w:listItem w:displayText="Health Care [N] - Health Care Quality, Access, and Evaluation [N05]" w:value="Health Care [N] - Health Care Quality, Access, and Evaluation [N05]"/>
              <w:listItem w:displayText="Health Care [N] - Environment and Public Health [N06]" w:value="Health Care [N] - Environment and Public Health [N06]"/>
            </w:dropDownList>
          </w:sdtPr>
          <w:sdtEndPr/>
          <w:sdtContent>
            <w:tc>
              <w:tcPr>
                <w:tcW w:w="4315" w:type="dxa"/>
              </w:tcPr>
              <w:p w14:paraId="5EC93ECF" w14:textId="4FDE23A3" w:rsidR="000A00C2" w:rsidRDefault="000A00C2" w:rsidP="006D43C6">
                <w:pPr>
                  <w:pStyle w:val="tabletext"/>
                </w:pPr>
                <w:r w:rsidRPr="00187173">
                  <w:t>Choose an item</w:t>
                </w:r>
                <w:r w:rsidR="00573B19" w:rsidRPr="00187173">
                  <w:t>.</w:t>
                </w:r>
              </w:p>
            </w:tc>
          </w:sdtContent>
        </w:sdt>
      </w:tr>
      <w:tr w:rsidR="000A00C2" w14:paraId="3DB1B715" w14:textId="77777777" w:rsidTr="000A00C2">
        <w:tc>
          <w:tcPr>
            <w:tcW w:w="4315" w:type="dxa"/>
          </w:tcPr>
          <w:p w14:paraId="63C3B83A" w14:textId="41BE1CCF" w:rsidR="000A00C2" w:rsidRPr="007D2AF6" w:rsidRDefault="000A00C2" w:rsidP="000A00C2">
            <w:pPr>
              <w:pStyle w:val="tabletextBold"/>
            </w:pPr>
            <w:r w:rsidRPr="00092E66">
              <w:rPr>
                <w:rFonts w:cs="Arial"/>
                <w:szCs w:val="20"/>
              </w:rPr>
              <w:t>Rare disease [EU only]</w:t>
            </w:r>
          </w:p>
        </w:tc>
        <w:sdt>
          <w:sdtPr>
            <w:rPr>
              <w:b/>
            </w:rPr>
            <w:alias w:val="Select Yes or No."/>
            <w:tag w:val="Select Yes or No."/>
            <w:id w:val="27270840"/>
            <w:placeholder>
              <w:docPart w:val="CC6C69BEA5714765912682572C1854F4"/>
            </w:placeholder>
            <w:showingPlcHdr/>
            <w:dropDownList>
              <w:listItem w:value="Choose an item."/>
              <w:listItem w:displayText="Yes" w:value="Yes"/>
              <w:listItem w:displayText="No" w:value="No"/>
            </w:dropDownList>
          </w:sdtPr>
          <w:sdtEndPr/>
          <w:sdtContent>
            <w:tc>
              <w:tcPr>
                <w:tcW w:w="4315" w:type="dxa"/>
              </w:tcPr>
              <w:p w14:paraId="29FBD89D" w14:textId="27354884" w:rsidR="000A00C2" w:rsidRDefault="000A00C2" w:rsidP="006D43C6">
                <w:pPr>
                  <w:pStyle w:val="tabletext"/>
                </w:pPr>
                <w:r w:rsidRPr="00092E66">
                  <w:t>Choose an item</w:t>
                </w:r>
                <w:r w:rsidR="00A43D35" w:rsidRPr="00092E66">
                  <w:t>.</w:t>
                </w:r>
              </w:p>
            </w:tc>
          </w:sdtContent>
        </w:sdt>
      </w:tr>
    </w:tbl>
    <w:p w14:paraId="22E39030" w14:textId="77777777" w:rsidR="000A00C2" w:rsidRPr="000A00C2" w:rsidRDefault="000A00C2" w:rsidP="000A00C2"/>
    <w:p w14:paraId="09822071" w14:textId="0FB234F5" w:rsidR="000A00C2" w:rsidRDefault="000A00C2" w:rsidP="000A00C2">
      <w:pPr>
        <w:pStyle w:val="Heading2"/>
      </w:pPr>
      <w:bookmarkStart w:id="5" w:name="_Toc182171473"/>
      <w:r>
        <w:t>Study Design</w:t>
      </w:r>
      <w:bookmarkEnd w:id="5"/>
    </w:p>
    <w:tbl>
      <w:tblPr>
        <w:tblStyle w:val="TableGrid"/>
        <w:tblW w:w="0" w:type="auto"/>
        <w:tblLook w:val="04A0" w:firstRow="1" w:lastRow="0" w:firstColumn="1" w:lastColumn="0" w:noHBand="0" w:noVBand="1"/>
      </w:tblPr>
      <w:tblGrid>
        <w:gridCol w:w="2263"/>
        <w:gridCol w:w="1985"/>
        <w:gridCol w:w="1843"/>
        <w:gridCol w:w="348"/>
        <w:gridCol w:w="2191"/>
      </w:tblGrid>
      <w:tr w:rsidR="000A00C2" w14:paraId="7A9107B0" w14:textId="77777777" w:rsidTr="2A577592">
        <w:tc>
          <w:tcPr>
            <w:tcW w:w="2263" w:type="dxa"/>
          </w:tcPr>
          <w:p w14:paraId="0EBA200B" w14:textId="7F63FBCE" w:rsidR="000A00C2" w:rsidRDefault="000A00C2" w:rsidP="000A00C2">
            <w:pPr>
              <w:pStyle w:val="tabletextBold"/>
            </w:pPr>
            <w:r>
              <w:t>Primary purpose</w:t>
            </w:r>
          </w:p>
        </w:tc>
        <w:sdt>
          <w:sdtPr>
            <w:rPr>
              <w:vanish/>
            </w:rPr>
            <w:alias w:val="Choose primary purpose of the trial"/>
            <w:tag w:val="Choose primary purpose of the trial"/>
            <w:id w:val="-289368497"/>
            <w:placeholder>
              <w:docPart w:val="F0CB553E175B421893DC22A97D417F65"/>
            </w:placeholder>
            <w:showingPlcHdr/>
            <w15:color w:val="333300"/>
            <w:dropDownList>
              <w:listItem w:value="Choose an item."/>
              <w:listItem w:displayText="Treatment" w:value="Treatment"/>
              <w:listItem w:displayText="Prevention" w:value="Prevention"/>
              <w:listItem w:displayText="Diagnostic" w:value="Diagnostic"/>
              <w:listItem w:displayText="Supportive Care" w:value="Supportive Care"/>
              <w:listItem w:displayText="Screening" w:value="Screening"/>
              <w:listItem w:displayText="Health Services Research" w:value="Health Services Research"/>
              <w:listItem w:displayText="Basic Science" w:value="Basic Science"/>
              <w:listItem w:displayText="Device Feasibility" w:value="Device Feasibility"/>
            </w:dropDownList>
          </w:sdtPr>
          <w:sdtEndPr/>
          <w:sdtContent>
            <w:tc>
              <w:tcPr>
                <w:tcW w:w="1985" w:type="dxa"/>
              </w:tcPr>
              <w:p w14:paraId="156BFAF9" w14:textId="5A607007" w:rsidR="000A00C2" w:rsidRPr="00DA005C" w:rsidRDefault="004B572C" w:rsidP="2A577592">
                <w:pPr>
                  <w:pStyle w:val="tabletext"/>
                  <w:rPr>
                    <w:vanish/>
                  </w:rPr>
                </w:pPr>
                <w:r w:rsidRPr="00CB149D">
                  <w:rPr>
                    <w:rStyle w:val="PlaceholderText"/>
                    <w:color w:val="auto"/>
                  </w:rPr>
                  <w:t>Choose an item.</w:t>
                </w:r>
              </w:p>
            </w:tc>
          </w:sdtContent>
        </w:sdt>
        <w:tc>
          <w:tcPr>
            <w:tcW w:w="1843" w:type="dxa"/>
          </w:tcPr>
          <w:p w14:paraId="3A853DFF" w14:textId="76E82CA1" w:rsidR="000A00C2" w:rsidRPr="00DA005C" w:rsidRDefault="000A00C2" w:rsidP="000A00C2">
            <w:pPr>
              <w:pStyle w:val="tabletext"/>
              <w:rPr>
                <w:b/>
                <w:bCs/>
              </w:rPr>
            </w:pPr>
            <w:r w:rsidRPr="00583B02">
              <w:rPr>
                <w:b/>
                <w:bCs/>
              </w:rPr>
              <w:t>Scope of the trial (EU only)</w:t>
            </w:r>
          </w:p>
        </w:tc>
        <w:tc>
          <w:tcPr>
            <w:tcW w:w="2539" w:type="dxa"/>
            <w:gridSpan w:val="2"/>
          </w:tcPr>
          <w:p w14:paraId="6991438B" w14:textId="77777777" w:rsidR="000A00C2" w:rsidRDefault="000A00C2" w:rsidP="000A00C2">
            <w:pPr>
              <w:pStyle w:val="tabletext"/>
              <w:rPr>
                <w:rFonts w:cs="Arial"/>
                <w:szCs w:val="20"/>
              </w:rPr>
            </w:pPr>
            <w:r w:rsidRPr="2A577592">
              <w:rPr>
                <w:rFonts w:cs="Arial"/>
              </w:rPr>
              <w:fldChar w:fldCharType="begin">
                <w:ffData>
                  <w:name w:val="Check2"/>
                  <w:enabled/>
                  <w:calcOnExit w:val="0"/>
                  <w:checkBox>
                    <w:sizeAuto/>
                    <w:default w:val="0"/>
                  </w:checkBox>
                </w:ffData>
              </w:fldChar>
            </w:r>
            <w:r w:rsidRPr="2A577592">
              <w:rPr>
                <w:rFonts w:cs="Arial"/>
              </w:rPr>
              <w:instrText xml:space="preserve"> FORMCHECKBOX </w:instrText>
            </w:r>
            <w:r w:rsidR="005C60E6">
              <w:rPr>
                <w:rFonts w:cs="Arial"/>
              </w:rPr>
            </w:r>
            <w:r w:rsidR="005C60E6">
              <w:rPr>
                <w:rFonts w:cs="Arial"/>
              </w:rPr>
              <w:fldChar w:fldCharType="separate"/>
            </w:r>
            <w:r w:rsidRPr="2A577592">
              <w:rPr>
                <w:rFonts w:cs="Arial"/>
              </w:rPr>
              <w:fldChar w:fldCharType="end"/>
            </w:r>
            <w:r w:rsidRPr="2A577592">
              <w:rPr>
                <w:rFonts w:cs="Arial"/>
              </w:rPr>
              <w:t xml:space="preserve"> Diagnosis</w:t>
            </w:r>
          </w:p>
          <w:p w14:paraId="631C32C4" w14:textId="77777777" w:rsidR="000A00C2" w:rsidRDefault="000A00C2" w:rsidP="000A00C2">
            <w:pPr>
              <w:pStyle w:val="tabletext"/>
              <w:rPr>
                <w:rFonts w:cs="Arial"/>
                <w:szCs w:val="20"/>
              </w:rPr>
            </w:pPr>
            <w:r w:rsidRPr="2A577592">
              <w:rPr>
                <w:rFonts w:cs="Arial"/>
              </w:rPr>
              <w:fldChar w:fldCharType="begin">
                <w:ffData>
                  <w:name w:val="Check2"/>
                  <w:enabled/>
                  <w:calcOnExit w:val="0"/>
                  <w:checkBox>
                    <w:sizeAuto/>
                    <w:default w:val="0"/>
                  </w:checkBox>
                </w:ffData>
              </w:fldChar>
            </w:r>
            <w:r w:rsidRPr="2A577592">
              <w:rPr>
                <w:rFonts w:cs="Arial"/>
              </w:rPr>
              <w:instrText xml:space="preserve"> FORMCHECKBOX </w:instrText>
            </w:r>
            <w:r w:rsidR="005C60E6">
              <w:rPr>
                <w:rFonts w:cs="Arial"/>
              </w:rPr>
            </w:r>
            <w:r w:rsidR="005C60E6">
              <w:rPr>
                <w:rFonts w:cs="Arial"/>
              </w:rPr>
              <w:fldChar w:fldCharType="separate"/>
            </w:r>
            <w:r w:rsidRPr="2A577592">
              <w:rPr>
                <w:rFonts w:cs="Arial"/>
              </w:rPr>
              <w:fldChar w:fldCharType="end"/>
            </w:r>
            <w:r w:rsidRPr="2A577592">
              <w:rPr>
                <w:rFonts w:cs="Arial"/>
              </w:rPr>
              <w:t xml:space="preserve"> Prophylaxis</w:t>
            </w:r>
          </w:p>
          <w:p w14:paraId="7BA8AB2C" w14:textId="77777777" w:rsidR="000A00C2" w:rsidRDefault="000A00C2" w:rsidP="000A00C2">
            <w:pPr>
              <w:pStyle w:val="tabletext"/>
              <w:rPr>
                <w:rFonts w:cs="Arial"/>
                <w:szCs w:val="20"/>
              </w:rPr>
            </w:pPr>
            <w:r w:rsidRPr="2A577592">
              <w:rPr>
                <w:rFonts w:cs="Arial"/>
              </w:rPr>
              <w:fldChar w:fldCharType="begin">
                <w:ffData>
                  <w:name w:val="Check2"/>
                  <w:enabled/>
                  <w:calcOnExit w:val="0"/>
                  <w:checkBox>
                    <w:sizeAuto/>
                    <w:default w:val="0"/>
                  </w:checkBox>
                </w:ffData>
              </w:fldChar>
            </w:r>
            <w:r w:rsidRPr="2A577592">
              <w:rPr>
                <w:rFonts w:cs="Arial"/>
              </w:rPr>
              <w:instrText xml:space="preserve"> FORMCHECKBOX </w:instrText>
            </w:r>
            <w:r w:rsidR="005C60E6">
              <w:rPr>
                <w:rFonts w:cs="Arial"/>
              </w:rPr>
            </w:r>
            <w:r w:rsidR="005C60E6">
              <w:rPr>
                <w:rFonts w:cs="Arial"/>
              </w:rPr>
              <w:fldChar w:fldCharType="separate"/>
            </w:r>
            <w:r w:rsidRPr="2A577592">
              <w:rPr>
                <w:rFonts w:cs="Arial"/>
              </w:rPr>
              <w:fldChar w:fldCharType="end"/>
            </w:r>
            <w:r w:rsidRPr="2A577592">
              <w:rPr>
                <w:rFonts w:cs="Arial"/>
              </w:rPr>
              <w:t xml:space="preserve"> Therapy</w:t>
            </w:r>
          </w:p>
          <w:p w14:paraId="6EDCEDA8" w14:textId="77777777" w:rsidR="000A00C2" w:rsidRDefault="000A00C2" w:rsidP="000A00C2">
            <w:pPr>
              <w:pStyle w:val="tabletext"/>
              <w:rPr>
                <w:rFonts w:cs="Arial"/>
                <w:szCs w:val="20"/>
              </w:rPr>
            </w:pPr>
            <w:r w:rsidRPr="2A577592">
              <w:rPr>
                <w:rFonts w:cs="Arial"/>
              </w:rPr>
              <w:fldChar w:fldCharType="begin">
                <w:ffData>
                  <w:name w:val="Check2"/>
                  <w:enabled/>
                  <w:calcOnExit w:val="0"/>
                  <w:checkBox>
                    <w:sizeAuto/>
                    <w:default w:val="0"/>
                  </w:checkBox>
                </w:ffData>
              </w:fldChar>
            </w:r>
            <w:r w:rsidRPr="2A577592">
              <w:rPr>
                <w:rFonts w:cs="Arial"/>
              </w:rPr>
              <w:instrText xml:space="preserve"> FORMCHECKBOX </w:instrText>
            </w:r>
            <w:r w:rsidR="005C60E6">
              <w:rPr>
                <w:rFonts w:cs="Arial"/>
              </w:rPr>
            </w:r>
            <w:r w:rsidR="005C60E6">
              <w:rPr>
                <w:rFonts w:cs="Arial"/>
              </w:rPr>
              <w:fldChar w:fldCharType="separate"/>
            </w:r>
            <w:r w:rsidRPr="2A577592">
              <w:rPr>
                <w:rFonts w:cs="Arial"/>
              </w:rPr>
              <w:fldChar w:fldCharType="end"/>
            </w:r>
            <w:r w:rsidRPr="2A577592">
              <w:rPr>
                <w:rFonts w:cs="Arial"/>
              </w:rPr>
              <w:t xml:space="preserve"> Safety</w:t>
            </w:r>
          </w:p>
          <w:p w14:paraId="27BBD26C" w14:textId="77777777" w:rsidR="000A00C2" w:rsidRDefault="000A00C2" w:rsidP="000A00C2">
            <w:pPr>
              <w:pStyle w:val="tabletext"/>
              <w:rPr>
                <w:rFonts w:cs="Arial"/>
                <w:szCs w:val="20"/>
              </w:rPr>
            </w:pPr>
            <w:r w:rsidRPr="2A577592">
              <w:rPr>
                <w:rFonts w:cs="Arial"/>
              </w:rPr>
              <w:fldChar w:fldCharType="begin">
                <w:ffData>
                  <w:name w:val="Check2"/>
                  <w:enabled/>
                  <w:calcOnExit w:val="0"/>
                  <w:checkBox>
                    <w:sizeAuto/>
                    <w:default w:val="0"/>
                  </w:checkBox>
                </w:ffData>
              </w:fldChar>
            </w:r>
            <w:r w:rsidRPr="2A577592">
              <w:rPr>
                <w:rFonts w:cs="Arial"/>
              </w:rPr>
              <w:instrText xml:space="preserve"> FORMCHECKBOX </w:instrText>
            </w:r>
            <w:r w:rsidR="005C60E6">
              <w:rPr>
                <w:rFonts w:cs="Arial"/>
              </w:rPr>
            </w:r>
            <w:r w:rsidR="005C60E6">
              <w:rPr>
                <w:rFonts w:cs="Arial"/>
              </w:rPr>
              <w:fldChar w:fldCharType="separate"/>
            </w:r>
            <w:r w:rsidRPr="2A577592">
              <w:rPr>
                <w:rFonts w:cs="Arial"/>
              </w:rPr>
              <w:fldChar w:fldCharType="end"/>
            </w:r>
            <w:r w:rsidRPr="2A577592">
              <w:rPr>
                <w:rFonts w:cs="Arial"/>
              </w:rPr>
              <w:t xml:space="preserve"> Efficacy</w:t>
            </w:r>
          </w:p>
          <w:p w14:paraId="04DDE3FF" w14:textId="77777777" w:rsidR="000A00C2" w:rsidRDefault="000A00C2" w:rsidP="000A00C2">
            <w:pPr>
              <w:pStyle w:val="tabletext"/>
              <w:rPr>
                <w:rFonts w:cs="Arial"/>
                <w:szCs w:val="20"/>
              </w:rPr>
            </w:pPr>
            <w:r w:rsidRPr="2A577592">
              <w:rPr>
                <w:rFonts w:cs="Arial"/>
              </w:rPr>
              <w:fldChar w:fldCharType="begin">
                <w:ffData>
                  <w:name w:val="Check2"/>
                  <w:enabled/>
                  <w:calcOnExit w:val="0"/>
                  <w:checkBox>
                    <w:sizeAuto/>
                    <w:default w:val="0"/>
                  </w:checkBox>
                </w:ffData>
              </w:fldChar>
            </w:r>
            <w:r w:rsidRPr="2A577592">
              <w:rPr>
                <w:rFonts w:cs="Arial"/>
              </w:rPr>
              <w:instrText xml:space="preserve"> FORMCHECKBOX </w:instrText>
            </w:r>
            <w:r w:rsidR="005C60E6">
              <w:rPr>
                <w:rFonts w:cs="Arial"/>
              </w:rPr>
            </w:r>
            <w:r w:rsidR="005C60E6">
              <w:rPr>
                <w:rFonts w:cs="Arial"/>
              </w:rPr>
              <w:fldChar w:fldCharType="separate"/>
            </w:r>
            <w:r w:rsidRPr="2A577592">
              <w:rPr>
                <w:rFonts w:cs="Arial"/>
              </w:rPr>
              <w:fldChar w:fldCharType="end"/>
            </w:r>
            <w:r w:rsidRPr="2A577592">
              <w:rPr>
                <w:rFonts w:cs="Arial"/>
              </w:rPr>
              <w:t xml:space="preserve"> Pharmacokinetic</w:t>
            </w:r>
          </w:p>
          <w:p w14:paraId="2982006B" w14:textId="77777777" w:rsidR="000A00C2" w:rsidRDefault="000A00C2" w:rsidP="000A00C2">
            <w:pPr>
              <w:pStyle w:val="tabletext"/>
              <w:rPr>
                <w:rFonts w:cs="Arial"/>
                <w:szCs w:val="20"/>
              </w:rPr>
            </w:pPr>
            <w:r w:rsidRPr="2A577592">
              <w:rPr>
                <w:rFonts w:cs="Arial"/>
              </w:rPr>
              <w:fldChar w:fldCharType="begin">
                <w:ffData>
                  <w:name w:val="Check2"/>
                  <w:enabled/>
                  <w:calcOnExit w:val="0"/>
                  <w:checkBox>
                    <w:sizeAuto/>
                    <w:default w:val="0"/>
                  </w:checkBox>
                </w:ffData>
              </w:fldChar>
            </w:r>
            <w:r w:rsidRPr="2A577592">
              <w:rPr>
                <w:rFonts w:cs="Arial"/>
              </w:rPr>
              <w:instrText xml:space="preserve"> FORMCHECKBOX </w:instrText>
            </w:r>
            <w:r w:rsidR="005C60E6">
              <w:rPr>
                <w:rFonts w:cs="Arial"/>
              </w:rPr>
            </w:r>
            <w:r w:rsidR="005C60E6">
              <w:rPr>
                <w:rFonts w:cs="Arial"/>
              </w:rPr>
              <w:fldChar w:fldCharType="separate"/>
            </w:r>
            <w:r w:rsidRPr="2A577592">
              <w:rPr>
                <w:rFonts w:cs="Arial"/>
              </w:rPr>
              <w:fldChar w:fldCharType="end"/>
            </w:r>
            <w:r w:rsidRPr="2A577592">
              <w:rPr>
                <w:rFonts w:cs="Arial"/>
              </w:rPr>
              <w:t xml:space="preserve"> Pharmacodynamic</w:t>
            </w:r>
          </w:p>
          <w:p w14:paraId="63388D44" w14:textId="77777777" w:rsidR="000A00C2" w:rsidRDefault="000A00C2" w:rsidP="000A00C2">
            <w:pPr>
              <w:pStyle w:val="tabletext"/>
              <w:rPr>
                <w:rFonts w:cs="Arial"/>
                <w:szCs w:val="20"/>
              </w:rPr>
            </w:pPr>
            <w:r w:rsidRPr="2A577592">
              <w:rPr>
                <w:rFonts w:cs="Arial"/>
              </w:rPr>
              <w:fldChar w:fldCharType="begin">
                <w:ffData>
                  <w:name w:val="Check2"/>
                  <w:enabled/>
                  <w:calcOnExit w:val="0"/>
                  <w:checkBox>
                    <w:sizeAuto/>
                    <w:default w:val="0"/>
                  </w:checkBox>
                </w:ffData>
              </w:fldChar>
            </w:r>
            <w:r w:rsidRPr="2A577592">
              <w:rPr>
                <w:rFonts w:cs="Arial"/>
              </w:rPr>
              <w:instrText xml:space="preserve"> FORMCHECKBOX </w:instrText>
            </w:r>
            <w:r w:rsidR="005C60E6">
              <w:rPr>
                <w:rFonts w:cs="Arial"/>
              </w:rPr>
            </w:r>
            <w:r w:rsidR="005C60E6">
              <w:rPr>
                <w:rFonts w:cs="Arial"/>
              </w:rPr>
              <w:fldChar w:fldCharType="separate"/>
            </w:r>
            <w:r w:rsidRPr="2A577592">
              <w:rPr>
                <w:rFonts w:cs="Arial"/>
              </w:rPr>
              <w:fldChar w:fldCharType="end"/>
            </w:r>
            <w:r w:rsidRPr="2A577592">
              <w:rPr>
                <w:rFonts w:cs="Arial"/>
              </w:rPr>
              <w:t xml:space="preserve"> Bioequivalence</w:t>
            </w:r>
          </w:p>
          <w:p w14:paraId="0C4D64B1" w14:textId="77777777" w:rsidR="000A00C2" w:rsidRDefault="000A00C2" w:rsidP="000A00C2">
            <w:pPr>
              <w:pStyle w:val="tabletext"/>
              <w:rPr>
                <w:rFonts w:cs="Arial"/>
                <w:szCs w:val="20"/>
              </w:rPr>
            </w:pPr>
            <w:r w:rsidRPr="2A577592">
              <w:rPr>
                <w:rFonts w:cs="Arial"/>
              </w:rPr>
              <w:fldChar w:fldCharType="begin">
                <w:ffData>
                  <w:name w:val="Check2"/>
                  <w:enabled/>
                  <w:calcOnExit w:val="0"/>
                  <w:checkBox>
                    <w:sizeAuto/>
                    <w:default w:val="0"/>
                  </w:checkBox>
                </w:ffData>
              </w:fldChar>
            </w:r>
            <w:r w:rsidRPr="2A577592">
              <w:rPr>
                <w:rFonts w:cs="Arial"/>
              </w:rPr>
              <w:instrText xml:space="preserve"> FORMCHECKBOX </w:instrText>
            </w:r>
            <w:r w:rsidR="005C60E6">
              <w:rPr>
                <w:rFonts w:cs="Arial"/>
              </w:rPr>
            </w:r>
            <w:r w:rsidR="005C60E6">
              <w:rPr>
                <w:rFonts w:cs="Arial"/>
              </w:rPr>
              <w:fldChar w:fldCharType="separate"/>
            </w:r>
            <w:r w:rsidRPr="2A577592">
              <w:rPr>
                <w:rFonts w:cs="Arial"/>
              </w:rPr>
              <w:fldChar w:fldCharType="end"/>
            </w:r>
            <w:r w:rsidRPr="2A577592">
              <w:rPr>
                <w:rFonts w:cs="Arial"/>
              </w:rPr>
              <w:t xml:space="preserve"> Dose response</w:t>
            </w:r>
          </w:p>
          <w:p w14:paraId="738483D7" w14:textId="77777777" w:rsidR="000A00C2" w:rsidRDefault="000A00C2" w:rsidP="000A00C2">
            <w:pPr>
              <w:pStyle w:val="tabletext"/>
              <w:rPr>
                <w:rFonts w:cs="Arial"/>
                <w:szCs w:val="20"/>
              </w:rPr>
            </w:pPr>
            <w:r w:rsidRPr="2A577592">
              <w:rPr>
                <w:rFonts w:cs="Arial"/>
              </w:rPr>
              <w:fldChar w:fldCharType="begin">
                <w:ffData>
                  <w:name w:val="Check2"/>
                  <w:enabled/>
                  <w:calcOnExit w:val="0"/>
                  <w:checkBox>
                    <w:sizeAuto/>
                    <w:default w:val="0"/>
                  </w:checkBox>
                </w:ffData>
              </w:fldChar>
            </w:r>
            <w:r w:rsidRPr="2A577592">
              <w:rPr>
                <w:rFonts w:cs="Arial"/>
              </w:rPr>
              <w:instrText xml:space="preserve"> FORMCHECKBOX </w:instrText>
            </w:r>
            <w:r w:rsidR="005C60E6">
              <w:rPr>
                <w:rFonts w:cs="Arial"/>
              </w:rPr>
            </w:r>
            <w:r w:rsidR="005C60E6">
              <w:rPr>
                <w:rFonts w:cs="Arial"/>
              </w:rPr>
              <w:fldChar w:fldCharType="separate"/>
            </w:r>
            <w:r w:rsidRPr="2A577592">
              <w:rPr>
                <w:rFonts w:cs="Arial"/>
              </w:rPr>
              <w:fldChar w:fldCharType="end"/>
            </w:r>
            <w:r w:rsidRPr="2A577592">
              <w:rPr>
                <w:rFonts w:cs="Arial"/>
              </w:rPr>
              <w:t xml:space="preserve"> Pharmacogenetic</w:t>
            </w:r>
          </w:p>
          <w:p w14:paraId="3FE323DE" w14:textId="77777777" w:rsidR="000A00C2" w:rsidRDefault="000A00C2" w:rsidP="000A00C2">
            <w:pPr>
              <w:pStyle w:val="tabletext"/>
              <w:rPr>
                <w:rFonts w:cs="Arial"/>
                <w:szCs w:val="20"/>
              </w:rPr>
            </w:pPr>
            <w:r w:rsidRPr="2A577592">
              <w:rPr>
                <w:rFonts w:cs="Arial"/>
              </w:rPr>
              <w:lastRenderedPageBreak/>
              <w:fldChar w:fldCharType="begin">
                <w:ffData>
                  <w:name w:val="Check2"/>
                  <w:enabled/>
                  <w:calcOnExit w:val="0"/>
                  <w:checkBox>
                    <w:sizeAuto/>
                    <w:default w:val="0"/>
                  </w:checkBox>
                </w:ffData>
              </w:fldChar>
            </w:r>
            <w:r w:rsidRPr="2A577592">
              <w:rPr>
                <w:rFonts w:cs="Arial"/>
              </w:rPr>
              <w:instrText xml:space="preserve"> FORMCHECKBOX </w:instrText>
            </w:r>
            <w:r w:rsidR="005C60E6">
              <w:rPr>
                <w:rFonts w:cs="Arial"/>
              </w:rPr>
            </w:r>
            <w:r w:rsidR="005C60E6">
              <w:rPr>
                <w:rFonts w:cs="Arial"/>
              </w:rPr>
              <w:fldChar w:fldCharType="separate"/>
            </w:r>
            <w:r w:rsidRPr="2A577592">
              <w:rPr>
                <w:rFonts w:cs="Arial"/>
              </w:rPr>
              <w:fldChar w:fldCharType="end"/>
            </w:r>
            <w:r w:rsidRPr="2A577592">
              <w:rPr>
                <w:rFonts w:cs="Arial"/>
              </w:rPr>
              <w:t xml:space="preserve"> Pharmacogenomic</w:t>
            </w:r>
          </w:p>
          <w:p w14:paraId="2FFEE8DD" w14:textId="77777777" w:rsidR="000A00C2" w:rsidRDefault="000A00C2" w:rsidP="000A00C2">
            <w:pPr>
              <w:pStyle w:val="tabletext"/>
              <w:rPr>
                <w:rFonts w:cs="Arial"/>
                <w:szCs w:val="20"/>
              </w:rPr>
            </w:pPr>
            <w:r w:rsidRPr="2A577592">
              <w:rPr>
                <w:rFonts w:cs="Arial"/>
              </w:rPr>
              <w:fldChar w:fldCharType="begin">
                <w:ffData>
                  <w:name w:val="Check2"/>
                  <w:enabled/>
                  <w:calcOnExit w:val="0"/>
                  <w:checkBox>
                    <w:sizeAuto/>
                    <w:default w:val="0"/>
                  </w:checkBox>
                </w:ffData>
              </w:fldChar>
            </w:r>
            <w:r w:rsidRPr="2A577592">
              <w:rPr>
                <w:rFonts w:cs="Arial"/>
              </w:rPr>
              <w:instrText xml:space="preserve"> FORMCHECKBOX </w:instrText>
            </w:r>
            <w:r w:rsidR="005C60E6">
              <w:rPr>
                <w:rFonts w:cs="Arial"/>
              </w:rPr>
            </w:r>
            <w:r w:rsidR="005C60E6">
              <w:rPr>
                <w:rFonts w:cs="Arial"/>
              </w:rPr>
              <w:fldChar w:fldCharType="separate"/>
            </w:r>
            <w:r w:rsidRPr="2A577592">
              <w:rPr>
                <w:rFonts w:cs="Arial"/>
              </w:rPr>
              <w:fldChar w:fldCharType="end"/>
            </w:r>
            <w:r w:rsidRPr="2A577592">
              <w:rPr>
                <w:rFonts w:cs="Arial"/>
              </w:rPr>
              <w:t xml:space="preserve"> Pharmacoeconomic</w:t>
            </w:r>
          </w:p>
          <w:p w14:paraId="6326864A" w14:textId="77777777" w:rsidR="000A00C2" w:rsidRDefault="000A00C2" w:rsidP="000A00C2">
            <w:pPr>
              <w:pStyle w:val="tabletext"/>
              <w:rPr>
                <w:rFonts w:cs="Arial"/>
                <w:szCs w:val="20"/>
              </w:rPr>
            </w:pPr>
            <w:r w:rsidRPr="2A577592">
              <w:rPr>
                <w:rFonts w:cs="Arial"/>
              </w:rPr>
              <w:fldChar w:fldCharType="begin">
                <w:ffData>
                  <w:name w:val="Check2"/>
                  <w:enabled/>
                  <w:calcOnExit w:val="0"/>
                  <w:checkBox>
                    <w:sizeAuto/>
                    <w:default w:val="0"/>
                  </w:checkBox>
                </w:ffData>
              </w:fldChar>
            </w:r>
            <w:r w:rsidRPr="2A577592">
              <w:rPr>
                <w:rFonts w:cs="Arial"/>
              </w:rPr>
              <w:instrText xml:space="preserve"> FORMCHECKBOX </w:instrText>
            </w:r>
            <w:r w:rsidR="005C60E6">
              <w:rPr>
                <w:rFonts w:cs="Arial"/>
              </w:rPr>
            </w:r>
            <w:r w:rsidR="005C60E6">
              <w:rPr>
                <w:rFonts w:cs="Arial"/>
              </w:rPr>
              <w:fldChar w:fldCharType="separate"/>
            </w:r>
            <w:r w:rsidRPr="2A577592">
              <w:rPr>
                <w:rFonts w:cs="Arial"/>
              </w:rPr>
              <w:fldChar w:fldCharType="end"/>
            </w:r>
            <w:r w:rsidRPr="2A577592">
              <w:rPr>
                <w:rFonts w:cs="Arial"/>
              </w:rPr>
              <w:t xml:space="preserve"> Others</w:t>
            </w:r>
          </w:p>
          <w:p w14:paraId="6A87E60A" w14:textId="5F1BBFE8" w:rsidR="000A00C2" w:rsidRPr="009A7BD2" w:rsidRDefault="000A00C2" w:rsidP="006D43C6">
            <w:pPr>
              <w:pStyle w:val="tabletext"/>
            </w:pPr>
          </w:p>
        </w:tc>
      </w:tr>
      <w:tr w:rsidR="000A00C2" w14:paraId="238CB827" w14:textId="77777777" w:rsidTr="2A577592">
        <w:tc>
          <w:tcPr>
            <w:tcW w:w="2263" w:type="dxa"/>
          </w:tcPr>
          <w:p w14:paraId="28E0E705" w14:textId="0CB94C76" w:rsidR="000A00C2" w:rsidRDefault="000A00C2" w:rsidP="000A00C2">
            <w:pPr>
              <w:pStyle w:val="tabletextBold"/>
            </w:pPr>
            <w:r>
              <w:lastRenderedPageBreak/>
              <w:t>Study Phase</w:t>
            </w:r>
          </w:p>
        </w:tc>
        <w:sdt>
          <w:sdtPr>
            <w:alias w:val="Choose the study phase"/>
            <w:tag w:val="Choose the study phase"/>
            <w:id w:val="10861307"/>
            <w:placeholder>
              <w:docPart w:val="B2180382467D4B3F98EC57D726147ED5"/>
            </w:placeholder>
            <w:showingPlcHdr/>
            <w:dropDownList>
              <w:listItem w:value="Choose an item."/>
              <w:listItem w:displayText="N/A" w:value="N/A"/>
              <w:listItem w:displayText="Early Phase 1" w:value="Early Phase 1"/>
              <w:listItem w:displayText="Phase 1" w:value="Phase 1"/>
              <w:listItem w:displayText="Phase 1/Phase 2" w:value="Phase 1/Phase 2"/>
              <w:listItem w:displayText="Phase 2" w:value="Phase 2"/>
              <w:listItem w:displayText="Phase 2/Phase 3" w:value="Phase 2/Phase 3"/>
              <w:listItem w:displayText="Phase 3" w:value="Phase 3"/>
              <w:listItem w:displayText="Phase 4" w:value="Phase 4"/>
            </w:dropDownList>
          </w:sdtPr>
          <w:sdtEndPr/>
          <w:sdtContent>
            <w:tc>
              <w:tcPr>
                <w:tcW w:w="6367" w:type="dxa"/>
                <w:gridSpan w:val="4"/>
                <w:shd w:val="clear" w:color="auto" w:fill="auto"/>
              </w:tcPr>
              <w:p w14:paraId="6EC20027" w14:textId="3931FA73" w:rsidR="000A00C2" w:rsidRPr="006D43C6" w:rsidRDefault="000A00C2" w:rsidP="006D43C6">
                <w:pPr>
                  <w:pStyle w:val="tabletext"/>
                </w:pPr>
                <w:r w:rsidRPr="006D43C6">
                  <w:t>Choose an item</w:t>
                </w:r>
                <w:r w:rsidR="009D52F1" w:rsidRPr="006D43C6">
                  <w:t>.</w:t>
                </w:r>
              </w:p>
            </w:tc>
          </w:sdtContent>
        </w:sdt>
      </w:tr>
      <w:tr w:rsidR="000A00C2" w14:paraId="55E1BCCA" w14:textId="77777777" w:rsidTr="2A577592">
        <w:tc>
          <w:tcPr>
            <w:tcW w:w="2263" w:type="dxa"/>
          </w:tcPr>
          <w:p w14:paraId="68817DDE" w14:textId="5F9AEC1F" w:rsidR="000A00C2" w:rsidRDefault="000A00C2" w:rsidP="000A00C2">
            <w:pPr>
              <w:pStyle w:val="tabletextBold"/>
            </w:pPr>
            <w:r>
              <w:t>Type of human pharmacology (Phase 1) study (EU only)</w:t>
            </w:r>
          </w:p>
        </w:tc>
        <w:tc>
          <w:tcPr>
            <w:tcW w:w="1985" w:type="dxa"/>
          </w:tcPr>
          <w:p w14:paraId="4AC69559" w14:textId="56D63EAF" w:rsidR="000A00C2" w:rsidRDefault="005C60E6" w:rsidP="006D43C6">
            <w:pPr>
              <w:pStyle w:val="tabletext"/>
            </w:pPr>
            <w:sdt>
              <w:sdtPr>
                <w:rPr>
                  <w:bCs/>
                </w:rPr>
                <w:alias w:val="For Phase 1 studies only"/>
                <w:tag w:val="For Phase 1 studies only"/>
                <w:id w:val="1750008481"/>
                <w:placeholder>
                  <w:docPart w:val="6A9AC60C59A74DA0921E4D318868AF23"/>
                </w:placeholder>
                <w:showingPlcHdr/>
                <w:dropDownList>
                  <w:listItem w:value="Choose an item."/>
                  <w:listItem w:displayText="First Administration to Humans" w:value="First Administration to Humans"/>
                  <w:listItem w:displayText="Bioequivalence Study" w:value="Bioequivalence Study"/>
                  <w:listItem w:displayText="Other" w:value="Other"/>
                </w:dropDownList>
              </w:sdtPr>
              <w:sdtEndPr/>
              <w:sdtContent>
                <w:r w:rsidR="000A00C2" w:rsidRPr="00092E66">
                  <w:t>Choose an item</w:t>
                </w:r>
                <w:r w:rsidR="004E11A9" w:rsidRPr="00092E66">
                  <w:t>.</w:t>
                </w:r>
              </w:sdtContent>
            </w:sdt>
          </w:p>
        </w:tc>
        <w:tc>
          <w:tcPr>
            <w:tcW w:w="4382" w:type="dxa"/>
            <w:gridSpan w:val="3"/>
          </w:tcPr>
          <w:sdt>
            <w:sdtPr>
              <w:rPr>
                <w:bCs/>
              </w:rPr>
              <w:alias w:val="Describe if other is chosen. Character limit-100"/>
              <w:tag w:val="Describe if other is chosen. Character limit-100"/>
              <w:id w:val="-2068950735"/>
              <w:placeholder>
                <w:docPart w:val="B6DEA9C2764C4041AC54F0263CE6F8C3"/>
              </w:placeholder>
              <w:showingPlcHdr/>
            </w:sdtPr>
            <w:sdtEndPr/>
            <w:sdtContent>
              <w:p w14:paraId="3F5C6028" w14:textId="1B7BF07C" w:rsidR="000A00C2" w:rsidRPr="00A87C9B" w:rsidRDefault="000A00C2" w:rsidP="006D43C6">
                <w:pPr>
                  <w:pStyle w:val="tabletext"/>
                </w:pPr>
                <w:r w:rsidRPr="00092E66">
                  <w:t>Click here to enter text</w:t>
                </w:r>
                <w:r w:rsidR="00A87C9B" w:rsidRPr="00092E66">
                  <w:t>.</w:t>
                </w:r>
              </w:p>
            </w:sdtContent>
          </w:sdt>
        </w:tc>
      </w:tr>
      <w:tr w:rsidR="000A00C2" w14:paraId="393BB007" w14:textId="77777777" w:rsidTr="2A577592">
        <w:tc>
          <w:tcPr>
            <w:tcW w:w="2263" w:type="dxa"/>
          </w:tcPr>
          <w:p w14:paraId="50147E8D" w14:textId="2A398DCE" w:rsidR="000A00C2" w:rsidRDefault="000A00C2" w:rsidP="000A00C2">
            <w:pPr>
              <w:pStyle w:val="tabletextBold"/>
            </w:pPr>
            <w:r>
              <w:t>Interventional study model</w:t>
            </w:r>
          </w:p>
        </w:tc>
        <w:sdt>
          <w:sdtPr>
            <w:alias w:val="Select an Intervention Model"/>
            <w:tag w:val="Select an Intervention Model"/>
            <w:id w:val="10861317"/>
            <w:placeholder>
              <w:docPart w:val="E64484E0F63445538579D6DE6B8D119D"/>
            </w:placeholder>
            <w:showingPlcHdr/>
            <w:dropDownList>
              <w:listItem w:value="Choose an item."/>
              <w:listItem w:displayText="Single Group" w:value="Single Group"/>
              <w:listItem w:displayText="Parallel" w:value="Parallel"/>
              <w:listItem w:displayText="Cross-over" w:value="Cross-over"/>
              <w:listItem w:displayText="Factorial" w:value="Factorial"/>
              <w:listItem w:displayText="Sequential" w:value="Sequential"/>
            </w:dropDownList>
          </w:sdtPr>
          <w:sdtEndPr/>
          <w:sdtContent>
            <w:tc>
              <w:tcPr>
                <w:tcW w:w="1985" w:type="dxa"/>
              </w:tcPr>
              <w:p w14:paraId="3D47DA03" w14:textId="35D251CA" w:rsidR="000A00C2" w:rsidRPr="006D43C6" w:rsidRDefault="000A00C2" w:rsidP="006D43C6">
                <w:pPr>
                  <w:pStyle w:val="tabletext"/>
                </w:pPr>
                <w:r w:rsidRPr="006D43C6">
                  <w:t>Choose an item</w:t>
                </w:r>
                <w:r w:rsidR="008C1AAC" w:rsidRPr="006D43C6">
                  <w:t>.</w:t>
                </w:r>
              </w:p>
            </w:tc>
          </w:sdtContent>
        </w:sdt>
        <w:tc>
          <w:tcPr>
            <w:tcW w:w="2191" w:type="dxa"/>
            <w:gridSpan w:val="2"/>
          </w:tcPr>
          <w:p w14:paraId="4C2440A5" w14:textId="0DDB4311" w:rsidR="000A00C2" w:rsidRPr="000A00C2" w:rsidRDefault="000A00C2" w:rsidP="000A00C2">
            <w:pPr>
              <w:pStyle w:val="tabletext"/>
              <w:rPr>
                <w:i/>
                <w:iCs/>
                <w:color w:val="0000FF"/>
              </w:rPr>
            </w:pPr>
            <w:r w:rsidRPr="000A00C2">
              <w:rPr>
                <w:i/>
                <w:iCs/>
                <w:color w:val="0000FF"/>
              </w:rPr>
              <w:t>Model description</w:t>
            </w:r>
          </w:p>
        </w:tc>
        <w:sdt>
          <w:sdtPr>
            <w:alias w:val="Provide study model description Character limit-100"/>
            <w:tag w:val="Provide study model description Character limit-100"/>
            <w:id w:val="391620832"/>
            <w:placeholder>
              <w:docPart w:val="8C8FDF80E4AE4C20BC099CE2712D0228"/>
            </w:placeholder>
            <w:showingPlcHdr/>
          </w:sdtPr>
          <w:sdtEndPr/>
          <w:sdtContent>
            <w:tc>
              <w:tcPr>
                <w:tcW w:w="2191" w:type="dxa"/>
              </w:tcPr>
              <w:p w14:paraId="0883896C" w14:textId="1FE30D52" w:rsidR="000A00C2" w:rsidRPr="006D43C6" w:rsidRDefault="000A00C2" w:rsidP="006D43C6">
                <w:pPr>
                  <w:pStyle w:val="tabletext"/>
                </w:pPr>
                <w:r w:rsidRPr="006D43C6">
                  <w:t>Click or tap here to enter text</w:t>
                </w:r>
                <w:r w:rsidR="009657F7" w:rsidRPr="006D43C6">
                  <w:t>.</w:t>
                </w:r>
              </w:p>
            </w:tc>
          </w:sdtContent>
        </w:sdt>
      </w:tr>
      <w:tr w:rsidR="000A00C2" w14:paraId="3D4EF16C" w14:textId="77777777" w:rsidTr="2A577592">
        <w:tc>
          <w:tcPr>
            <w:tcW w:w="2263" w:type="dxa"/>
          </w:tcPr>
          <w:p w14:paraId="0B328C15" w14:textId="3A21F144" w:rsidR="000A00C2" w:rsidRDefault="000A00C2" w:rsidP="000A00C2">
            <w:pPr>
              <w:pStyle w:val="tabletextBold"/>
            </w:pPr>
            <w:r>
              <w:t>Allocation</w:t>
            </w:r>
          </w:p>
        </w:tc>
        <w:sdt>
          <w:sdtPr>
            <w:alias w:val="Select an Allocation"/>
            <w:tag w:val="Select an Allocation"/>
            <w:id w:val="3233745"/>
            <w:placeholder>
              <w:docPart w:val="D60A7B1274104B25958FCCE142EE732E"/>
            </w:placeholder>
            <w:showingPlcHdr/>
            <w:dropDownList>
              <w:listItem w:value="Choose an item."/>
              <w:listItem w:displayText="N/A" w:value="N/A"/>
              <w:listItem w:displayText="Randomized" w:value="Randomized"/>
              <w:listItem w:displayText="Non-randomized" w:value="Non-randomized"/>
            </w:dropDownList>
          </w:sdtPr>
          <w:sdtEndPr/>
          <w:sdtContent>
            <w:tc>
              <w:tcPr>
                <w:tcW w:w="6367" w:type="dxa"/>
                <w:gridSpan w:val="4"/>
              </w:tcPr>
              <w:p w14:paraId="7F4CB880" w14:textId="57E8A8F6" w:rsidR="000A00C2" w:rsidRPr="006D43C6" w:rsidRDefault="000A00C2" w:rsidP="006D43C6">
                <w:pPr>
                  <w:pStyle w:val="tabletext"/>
                </w:pPr>
                <w:r w:rsidRPr="006D43C6">
                  <w:t>Choose an item</w:t>
                </w:r>
                <w:r w:rsidR="00FA2DBE" w:rsidRPr="006D43C6">
                  <w:t>.</w:t>
                </w:r>
              </w:p>
            </w:tc>
          </w:sdtContent>
        </w:sdt>
      </w:tr>
      <w:tr w:rsidR="000A00C2" w14:paraId="7BDEDA5F" w14:textId="77777777" w:rsidTr="2A577592">
        <w:tc>
          <w:tcPr>
            <w:tcW w:w="2263" w:type="dxa"/>
          </w:tcPr>
          <w:p w14:paraId="2EECF8AA" w14:textId="2467A057" w:rsidR="000A00C2" w:rsidRDefault="000A00C2" w:rsidP="000A00C2">
            <w:pPr>
              <w:pStyle w:val="tabletextBold"/>
            </w:pPr>
            <w:r>
              <w:t>Anticipated date of results (EU only)</w:t>
            </w:r>
          </w:p>
        </w:tc>
        <w:tc>
          <w:tcPr>
            <w:tcW w:w="6367" w:type="dxa"/>
            <w:gridSpan w:val="4"/>
          </w:tcPr>
          <w:sdt>
            <w:sdtPr>
              <w:id w:val="-1313178101"/>
              <w:placeholder>
                <w:docPart w:val="1A840D51319E471FB95BE879A01BA8C4"/>
              </w:placeholder>
              <w:showingPlcHdr/>
            </w:sdtPr>
            <w:sdtEndPr/>
            <w:sdtContent>
              <w:p w14:paraId="540C6DD8" w14:textId="0CD331B5" w:rsidR="000A00C2" w:rsidRPr="006D43C6" w:rsidRDefault="00565F19" w:rsidP="006D43C6">
                <w:pPr>
                  <w:pStyle w:val="tabletext"/>
                </w:pPr>
                <w:r w:rsidRPr="006D43C6">
                  <w:t>Click here to enter text.</w:t>
                </w:r>
              </w:p>
            </w:sdtContent>
          </w:sdt>
        </w:tc>
      </w:tr>
      <w:tr w:rsidR="000A00C2" w14:paraId="565BDD9A" w14:textId="77777777" w:rsidTr="2A577592">
        <w:tc>
          <w:tcPr>
            <w:tcW w:w="2263" w:type="dxa"/>
          </w:tcPr>
          <w:p w14:paraId="3CFCCC39" w14:textId="0A1822ED" w:rsidR="000A00C2" w:rsidRDefault="000A00C2" w:rsidP="000A00C2">
            <w:pPr>
              <w:pStyle w:val="tabletextBold"/>
            </w:pPr>
            <w:r>
              <w:t>Number of arms</w:t>
            </w:r>
          </w:p>
        </w:tc>
        <w:sdt>
          <w:sdtPr>
            <w:alias w:val="Provide the number of arms"/>
            <w:tag w:val="Provide the number of arms"/>
            <w:id w:val="-1026172740"/>
            <w:placeholder>
              <w:docPart w:val="D7C02583792844EF89E1DEDF3E78F4E5"/>
            </w:placeholder>
            <w:showingPlcHdr/>
          </w:sdtPr>
          <w:sdtEndPr/>
          <w:sdtContent>
            <w:tc>
              <w:tcPr>
                <w:tcW w:w="6367" w:type="dxa"/>
                <w:gridSpan w:val="4"/>
              </w:tcPr>
              <w:p w14:paraId="493376A8" w14:textId="31EB1660" w:rsidR="000A00C2" w:rsidRPr="006D43C6" w:rsidRDefault="000A00C2" w:rsidP="006D43C6">
                <w:pPr>
                  <w:pStyle w:val="tabletext"/>
                  <w:rPr>
                    <w:highlight w:val="yellow"/>
                  </w:rPr>
                </w:pPr>
                <w:r w:rsidRPr="006D43C6">
                  <w:t>Click or tap here to enter text</w:t>
                </w:r>
                <w:r w:rsidR="00A0706A" w:rsidRPr="006D43C6">
                  <w:t>.</w:t>
                </w:r>
              </w:p>
            </w:tc>
          </w:sdtContent>
        </w:sdt>
      </w:tr>
      <w:tr w:rsidR="000A00C2" w14:paraId="42E90BE6" w14:textId="77777777" w:rsidTr="2A577592">
        <w:tc>
          <w:tcPr>
            <w:tcW w:w="2263" w:type="dxa"/>
          </w:tcPr>
          <w:p w14:paraId="6FAA9A2E" w14:textId="77777777" w:rsidR="000A00C2" w:rsidRDefault="000A00C2" w:rsidP="000A00C2">
            <w:pPr>
              <w:pStyle w:val="tabletextBold"/>
            </w:pPr>
            <w:r>
              <w:t xml:space="preserve">Masking type </w:t>
            </w:r>
          </w:p>
          <w:p w14:paraId="16BAE29C" w14:textId="43CB7740" w:rsidR="000A00C2" w:rsidRDefault="000A00C2" w:rsidP="000A00C2">
            <w:pPr>
              <w:pStyle w:val="tabletextBold"/>
            </w:pPr>
            <w:r>
              <w:t>(EU only)</w:t>
            </w:r>
          </w:p>
        </w:tc>
        <w:tc>
          <w:tcPr>
            <w:tcW w:w="1985" w:type="dxa"/>
          </w:tcPr>
          <w:p w14:paraId="1CD8E6B9" w14:textId="06B40E71" w:rsidR="000A00C2" w:rsidRPr="006D43C6" w:rsidRDefault="005C60E6" w:rsidP="006D43C6">
            <w:pPr>
              <w:pStyle w:val="tabletext"/>
              <w:rPr>
                <w:highlight w:val="yellow"/>
              </w:rPr>
            </w:pPr>
            <w:sdt>
              <w:sdtPr>
                <w:alias w:val="Select a Masking type"/>
                <w:tag w:val="Select a Masking type"/>
                <w:id w:val="10861312"/>
                <w:placeholder>
                  <w:docPart w:val="2496D301DBC04B428E5C02FF3B5E8091"/>
                </w:placeholder>
                <w:showingPlcHdr/>
                <w:dropDownList>
                  <w:listItem w:value="Choose an item."/>
                  <w:listItem w:displayText="Single Blind" w:value="Single Blind"/>
                  <w:listItem w:displayText="Double Blind" w:value="Double Blind"/>
                </w:dropDownList>
              </w:sdtPr>
              <w:sdtEndPr/>
              <w:sdtContent>
                <w:r w:rsidR="000A00C2" w:rsidRPr="006D43C6">
                  <w:t>Choose an item</w:t>
                </w:r>
                <w:r w:rsidR="00E369AF" w:rsidRPr="006D43C6">
                  <w:t>.</w:t>
                </w:r>
              </w:sdtContent>
            </w:sdt>
          </w:p>
        </w:tc>
        <w:tc>
          <w:tcPr>
            <w:tcW w:w="1843" w:type="dxa"/>
          </w:tcPr>
          <w:p w14:paraId="48181881" w14:textId="49ECD720" w:rsidR="000A00C2" w:rsidRPr="000A00C2" w:rsidRDefault="000A00C2" w:rsidP="000A00C2">
            <w:pPr>
              <w:pStyle w:val="tabletextBold"/>
            </w:pPr>
            <w:r w:rsidRPr="000A00C2">
              <w:t>Masked roles</w:t>
            </w:r>
          </w:p>
        </w:tc>
        <w:tc>
          <w:tcPr>
            <w:tcW w:w="2539" w:type="dxa"/>
            <w:gridSpan w:val="2"/>
          </w:tcPr>
          <w:p w14:paraId="049C2615" w14:textId="77777777" w:rsidR="000A00C2" w:rsidRDefault="000A00C2" w:rsidP="000A00C2">
            <w:pPr>
              <w:pStyle w:val="tabletext"/>
              <w:rPr>
                <w:rFonts w:cs="Arial"/>
                <w:szCs w:val="20"/>
              </w:rPr>
            </w:pPr>
            <w:r w:rsidRPr="2A577592">
              <w:rPr>
                <w:rFonts w:cs="Arial"/>
              </w:rPr>
              <w:fldChar w:fldCharType="begin">
                <w:ffData>
                  <w:name w:val="Check2"/>
                  <w:enabled/>
                  <w:calcOnExit w:val="0"/>
                  <w:checkBox>
                    <w:sizeAuto/>
                    <w:default w:val="0"/>
                  </w:checkBox>
                </w:ffData>
              </w:fldChar>
            </w:r>
            <w:r w:rsidRPr="2A577592">
              <w:rPr>
                <w:rFonts w:cs="Arial"/>
              </w:rPr>
              <w:instrText xml:space="preserve"> FORMCHECKBOX </w:instrText>
            </w:r>
            <w:r w:rsidR="005C60E6">
              <w:rPr>
                <w:rFonts w:cs="Arial"/>
              </w:rPr>
            </w:r>
            <w:r w:rsidR="005C60E6">
              <w:rPr>
                <w:rFonts w:cs="Arial"/>
              </w:rPr>
              <w:fldChar w:fldCharType="separate"/>
            </w:r>
            <w:r w:rsidRPr="2A577592">
              <w:rPr>
                <w:rFonts w:cs="Arial"/>
              </w:rPr>
              <w:fldChar w:fldCharType="end"/>
            </w:r>
            <w:r w:rsidRPr="2A577592">
              <w:rPr>
                <w:rFonts w:cs="Arial"/>
              </w:rPr>
              <w:t xml:space="preserve"> Participant</w:t>
            </w:r>
          </w:p>
          <w:p w14:paraId="42A537F3" w14:textId="77777777" w:rsidR="000A00C2" w:rsidRDefault="000A00C2" w:rsidP="000A00C2">
            <w:pPr>
              <w:pStyle w:val="tabletext"/>
              <w:rPr>
                <w:rFonts w:cs="Arial"/>
                <w:szCs w:val="20"/>
              </w:rPr>
            </w:pPr>
            <w:r w:rsidRPr="2A577592">
              <w:rPr>
                <w:rFonts w:cs="Arial"/>
              </w:rPr>
              <w:fldChar w:fldCharType="begin">
                <w:ffData>
                  <w:name w:val="Check2"/>
                  <w:enabled/>
                  <w:calcOnExit w:val="0"/>
                  <w:checkBox>
                    <w:sizeAuto/>
                    <w:default w:val="0"/>
                  </w:checkBox>
                </w:ffData>
              </w:fldChar>
            </w:r>
            <w:r w:rsidRPr="2A577592">
              <w:rPr>
                <w:rFonts w:cs="Arial"/>
              </w:rPr>
              <w:instrText xml:space="preserve"> FORMCHECKBOX </w:instrText>
            </w:r>
            <w:r w:rsidR="005C60E6">
              <w:rPr>
                <w:rFonts w:cs="Arial"/>
              </w:rPr>
            </w:r>
            <w:r w:rsidR="005C60E6">
              <w:rPr>
                <w:rFonts w:cs="Arial"/>
              </w:rPr>
              <w:fldChar w:fldCharType="separate"/>
            </w:r>
            <w:r w:rsidRPr="2A577592">
              <w:rPr>
                <w:rFonts w:cs="Arial"/>
              </w:rPr>
              <w:fldChar w:fldCharType="end"/>
            </w:r>
            <w:r w:rsidRPr="2A577592">
              <w:rPr>
                <w:rFonts w:cs="Arial"/>
              </w:rPr>
              <w:t xml:space="preserve"> Care Provider</w:t>
            </w:r>
          </w:p>
          <w:p w14:paraId="0A774888" w14:textId="5D904522" w:rsidR="000A00C2" w:rsidRDefault="000A00C2" w:rsidP="000A00C2">
            <w:pPr>
              <w:pStyle w:val="tabletext"/>
              <w:rPr>
                <w:rFonts w:cs="Arial"/>
                <w:szCs w:val="20"/>
              </w:rPr>
            </w:pPr>
            <w:r w:rsidRPr="2A577592">
              <w:rPr>
                <w:rFonts w:cs="Arial"/>
              </w:rPr>
              <w:fldChar w:fldCharType="begin">
                <w:ffData>
                  <w:name w:val="Check2"/>
                  <w:enabled/>
                  <w:calcOnExit w:val="0"/>
                  <w:checkBox>
                    <w:sizeAuto/>
                    <w:default w:val="0"/>
                  </w:checkBox>
                </w:ffData>
              </w:fldChar>
            </w:r>
            <w:r w:rsidRPr="2A577592">
              <w:rPr>
                <w:rFonts w:cs="Arial"/>
              </w:rPr>
              <w:instrText xml:space="preserve"> FORMCHECKBOX </w:instrText>
            </w:r>
            <w:r w:rsidR="005C60E6">
              <w:rPr>
                <w:rFonts w:cs="Arial"/>
              </w:rPr>
            </w:r>
            <w:r w:rsidR="005C60E6">
              <w:rPr>
                <w:rFonts w:cs="Arial"/>
              </w:rPr>
              <w:fldChar w:fldCharType="separate"/>
            </w:r>
            <w:r w:rsidRPr="2A577592">
              <w:rPr>
                <w:rFonts w:cs="Arial"/>
              </w:rPr>
              <w:fldChar w:fldCharType="end"/>
            </w:r>
            <w:r w:rsidRPr="2A577592">
              <w:rPr>
                <w:rFonts w:cs="Arial"/>
              </w:rPr>
              <w:t xml:space="preserve"> Investigator</w:t>
            </w:r>
          </w:p>
          <w:p w14:paraId="112EE448" w14:textId="77777777" w:rsidR="000A00C2" w:rsidRDefault="000A00C2" w:rsidP="000A00C2">
            <w:pPr>
              <w:pStyle w:val="tabletext"/>
              <w:rPr>
                <w:rFonts w:cs="Arial"/>
                <w:szCs w:val="20"/>
              </w:rPr>
            </w:pPr>
            <w:r w:rsidRPr="2A577592">
              <w:rPr>
                <w:rFonts w:cs="Arial"/>
              </w:rPr>
              <w:fldChar w:fldCharType="begin">
                <w:ffData>
                  <w:name w:val="Check2"/>
                  <w:enabled/>
                  <w:calcOnExit w:val="0"/>
                  <w:checkBox>
                    <w:sizeAuto/>
                    <w:default w:val="0"/>
                  </w:checkBox>
                </w:ffData>
              </w:fldChar>
            </w:r>
            <w:r w:rsidRPr="2A577592">
              <w:rPr>
                <w:rFonts w:cs="Arial"/>
              </w:rPr>
              <w:instrText xml:space="preserve"> FORMCHECKBOX </w:instrText>
            </w:r>
            <w:r w:rsidR="005C60E6">
              <w:rPr>
                <w:rFonts w:cs="Arial"/>
              </w:rPr>
            </w:r>
            <w:r w:rsidR="005C60E6">
              <w:rPr>
                <w:rFonts w:cs="Arial"/>
              </w:rPr>
              <w:fldChar w:fldCharType="separate"/>
            </w:r>
            <w:r w:rsidRPr="2A577592">
              <w:rPr>
                <w:rFonts w:cs="Arial"/>
              </w:rPr>
              <w:fldChar w:fldCharType="end"/>
            </w:r>
            <w:r w:rsidRPr="2A577592">
              <w:rPr>
                <w:rFonts w:cs="Arial"/>
              </w:rPr>
              <w:t xml:space="preserve"> Outcomes Assessor</w:t>
            </w:r>
          </w:p>
          <w:p w14:paraId="095888B0" w14:textId="77777777" w:rsidR="000A00C2" w:rsidRDefault="000A00C2" w:rsidP="000A00C2">
            <w:pPr>
              <w:pStyle w:val="tabletext"/>
              <w:rPr>
                <w:rFonts w:cs="Arial"/>
                <w:szCs w:val="20"/>
              </w:rPr>
            </w:pPr>
            <w:r w:rsidRPr="2A577592">
              <w:rPr>
                <w:rFonts w:cs="Arial"/>
              </w:rPr>
              <w:fldChar w:fldCharType="begin">
                <w:ffData>
                  <w:name w:val="Check2"/>
                  <w:enabled/>
                  <w:calcOnExit w:val="0"/>
                  <w:checkBox>
                    <w:sizeAuto/>
                    <w:default w:val="0"/>
                  </w:checkBox>
                </w:ffData>
              </w:fldChar>
            </w:r>
            <w:r w:rsidRPr="2A577592">
              <w:rPr>
                <w:rFonts w:cs="Arial"/>
              </w:rPr>
              <w:instrText xml:space="preserve"> FORMCHECKBOX </w:instrText>
            </w:r>
            <w:r w:rsidR="005C60E6">
              <w:rPr>
                <w:rFonts w:cs="Arial"/>
              </w:rPr>
            </w:r>
            <w:r w:rsidR="005C60E6">
              <w:rPr>
                <w:rFonts w:cs="Arial"/>
              </w:rPr>
              <w:fldChar w:fldCharType="separate"/>
            </w:r>
            <w:r w:rsidRPr="2A577592">
              <w:rPr>
                <w:rFonts w:cs="Arial"/>
              </w:rPr>
              <w:fldChar w:fldCharType="end"/>
            </w:r>
            <w:r w:rsidRPr="2A577592">
              <w:rPr>
                <w:rFonts w:cs="Arial"/>
              </w:rPr>
              <w:t xml:space="preserve"> No Masking</w:t>
            </w:r>
          </w:p>
          <w:p w14:paraId="5AD26AFD" w14:textId="77777777" w:rsidR="000A00C2" w:rsidRDefault="000A00C2" w:rsidP="000A00C2">
            <w:pPr>
              <w:pStyle w:val="tabletext"/>
              <w:rPr>
                <w:rFonts w:cs="Arial"/>
                <w:szCs w:val="20"/>
              </w:rPr>
            </w:pPr>
            <w:r w:rsidRPr="2A577592">
              <w:rPr>
                <w:rFonts w:cs="Arial"/>
              </w:rPr>
              <w:fldChar w:fldCharType="begin">
                <w:ffData>
                  <w:name w:val="Check2"/>
                  <w:enabled/>
                  <w:calcOnExit w:val="0"/>
                  <w:checkBox>
                    <w:sizeAuto/>
                    <w:default w:val="0"/>
                  </w:checkBox>
                </w:ffData>
              </w:fldChar>
            </w:r>
            <w:r w:rsidRPr="2A577592">
              <w:rPr>
                <w:rFonts w:cs="Arial"/>
              </w:rPr>
              <w:instrText xml:space="preserve"> FORMCHECKBOX </w:instrText>
            </w:r>
            <w:r w:rsidR="005C60E6">
              <w:rPr>
                <w:rFonts w:cs="Arial"/>
              </w:rPr>
            </w:r>
            <w:r w:rsidR="005C60E6">
              <w:rPr>
                <w:rFonts w:cs="Arial"/>
              </w:rPr>
              <w:fldChar w:fldCharType="separate"/>
            </w:r>
            <w:r w:rsidRPr="2A577592">
              <w:rPr>
                <w:rFonts w:cs="Arial"/>
              </w:rPr>
              <w:fldChar w:fldCharType="end"/>
            </w:r>
            <w:r w:rsidRPr="2A577592">
              <w:rPr>
                <w:rFonts w:cs="Arial"/>
              </w:rPr>
              <w:t xml:space="preserve"> Monitor (EU only)</w:t>
            </w:r>
          </w:p>
          <w:p w14:paraId="1A943605" w14:textId="3600297D" w:rsidR="000A00C2" w:rsidRPr="000A00C2" w:rsidRDefault="000A00C2" w:rsidP="000A00C2">
            <w:pPr>
              <w:pStyle w:val="tabletext"/>
              <w:rPr>
                <w:rFonts w:cs="Arial"/>
                <w:highlight w:val="yellow"/>
              </w:rPr>
            </w:pPr>
            <w:r w:rsidRPr="2A577592">
              <w:rPr>
                <w:rFonts w:cs="Arial"/>
              </w:rPr>
              <w:fldChar w:fldCharType="begin">
                <w:ffData>
                  <w:name w:val="Check2"/>
                  <w:enabled/>
                  <w:calcOnExit w:val="0"/>
                  <w:checkBox>
                    <w:sizeAuto/>
                    <w:default w:val="0"/>
                  </w:checkBox>
                </w:ffData>
              </w:fldChar>
            </w:r>
            <w:r w:rsidRPr="2A577592">
              <w:rPr>
                <w:rFonts w:cs="Arial"/>
              </w:rPr>
              <w:instrText xml:space="preserve"> FORMCHECKBOX </w:instrText>
            </w:r>
            <w:r w:rsidR="005C60E6">
              <w:rPr>
                <w:rFonts w:cs="Arial"/>
              </w:rPr>
            </w:r>
            <w:r w:rsidR="005C60E6">
              <w:rPr>
                <w:rFonts w:cs="Arial"/>
              </w:rPr>
              <w:fldChar w:fldCharType="separate"/>
            </w:r>
            <w:r w:rsidRPr="2A577592">
              <w:rPr>
                <w:rFonts w:cs="Arial"/>
              </w:rPr>
              <w:fldChar w:fldCharType="end"/>
            </w:r>
            <w:r w:rsidRPr="2A577592">
              <w:rPr>
                <w:rFonts w:cs="Arial"/>
              </w:rPr>
              <w:t xml:space="preserve"> Data Analyst (EU only)</w:t>
            </w:r>
          </w:p>
        </w:tc>
      </w:tr>
      <w:tr w:rsidR="000A00C2" w14:paraId="6D9B947B" w14:textId="77777777" w:rsidTr="2A577592">
        <w:tc>
          <w:tcPr>
            <w:tcW w:w="2263" w:type="dxa"/>
          </w:tcPr>
          <w:p w14:paraId="6C002DB7" w14:textId="17942E45" w:rsidR="000A00C2" w:rsidRPr="000A00C2" w:rsidRDefault="000A00C2" w:rsidP="000A00C2">
            <w:pPr>
              <w:pStyle w:val="tabletext"/>
              <w:rPr>
                <w:i/>
                <w:iCs/>
                <w:color w:val="0000FF"/>
              </w:rPr>
            </w:pPr>
            <w:r w:rsidRPr="000A00C2">
              <w:rPr>
                <w:i/>
                <w:iCs/>
                <w:color w:val="0000FF"/>
              </w:rPr>
              <w:t>Masking description / Blinding implementation details</w:t>
            </w:r>
          </w:p>
        </w:tc>
        <w:tc>
          <w:tcPr>
            <w:tcW w:w="6367" w:type="dxa"/>
            <w:gridSpan w:val="4"/>
          </w:tcPr>
          <w:sdt>
            <w:sdtPr>
              <w:alias w:val="Provide Blinding implementation details Character limit-100"/>
              <w:tag w:val="Provide Blinding implementation details Character limit-100"/>
              <w:id w:val="1517410"/>
              <w:placeholder>
                <w:docPart w:val="A7CDE8EB17E64158BD1709E47C49E72C"/>
              </w:placeholder>
            </w:sdtPr>
            <w:sdtEndPr/>
            <w:sdtContent>
              <w:p w14:paraId="04773E3E" w14:textId="1EB99DBD" w:rsidR="000A00C2" w:rsidRPr="00DE4638" w:rsidRDefault="00DE4638" w:rsidP="006D43C6">
                <w:pPr>
                  <w:pStyle w:val="tabletext"/>
                </w:pPr>
                <w:r w:rsidRPr="00092E66">
                  <w:t>Click here to enter text.</w:t>
                </w:r>
              </w:p>
            </w:sdtContent>
          </w:sdt>
        </w:tc>
      </w:tr>
    </w:tbl>
    <w:p w14:paraId="42A65E11" w14:textId="77777777" w:rsidR="000A00C2" w:rsidRPr="000A00C2" w:rsidRDefault="000A00C2" w:rsidP="000A00C2"/>
    <w:p w14:paraId="43182E16" w14:textId="71220E71" w:rsidR="000A00C2" w:rsidRDefault="007477A0" w:rsidP="007477A0">
      <w:pPr>
        <w:pStyle w:val="Heading2"/>
      </w:pPr>
      <w:bookmarkStart w:id="6" w:name="_Toc182171474"/>
      <w:r>
        <w:t>Arms / Groups and Interventions</w:t>
      </w:r>
      <w:bookmarkEnd w:id="6"/>
    </w:p>
    <w:tbl>
      <w:tblPr>
        <w:tblStyle w:val="TableGrid"/>
        <w:tblW w:w="0" w:type="auto"/>
        <w:tblLook w:val="04A0" w:firstRow="1" w:lastRow="0" w:firstColumn="1" w:lastColumn="0" w:noHBand="0" w:noVBand="1"/>
      </w:tblPr>
      <w:tblGrid>
        <w:gridCol w:w="2158"/>
        <w:gridCol w:w="2232"/>
        <w:gridCol w:w="2081"/>
        <w:gridCol w:w="2159"/>
      </w:tblGrid>
      <w:tr w:rsidR="007477A0" w14:paraId="370F978B" w14:textId="77777777" w:rsidTr="007477A0">
        <w:tc>
          <w:tcPr>
            <w:tcW w:w="8630" w:type="dxa"/>
            <w:gridSpan w:val="4"/>
          </w:tcPr>
          <w:p w14:paraId="6E129978" w14:textId="77777777" w:rsidR="007477A0" w:rsidRDefault="007477A0" w:rsidP="007477A0">
            <w:pPr>
              <w:pStyle w:val="tabletextBold"/>
            </w:pPr>
            <w:r>
              <w:t>Arms</w:t>
            </w:r>
          </w:p>
          <w:p w14:paraId="1C5D0182" w14:textId="507D07FE" w:rsidR="007477A0" w:rsidRPr="007477A0" w:rsidRDefault="007477A0" w:rsidP="007477A0">
            <w:pPr>
              <w:pStyle w:val="tabletext"/>
              <w:rPr>
                <w:i/>
                <w:iCs/>
                <w:color w:val="0000FF"/>
              </w:rPr>
            </w:pPr>
            <w:r>
              <w:rPr>
                <w:i/>
                <w:iCs/>
                <w:color w:val="0000FF"/>
              </w:rPr>
              <w:t>Repeat below rows depending on number of arms</w:t>
            </w:r>
          </w:p>
        </w:tc>
      </w:tr>
      <w:tr w:rsidR="007477A0" w14:paraId="07142FC2" w14:textId="77777777" w:rsidTr="007477A0">
        <w:tc>
          <w:tcPr>
            <w:tcW w:w="2157" w:type="dxa"/>
          </w:tcPr>
          <w:p w14:paraId="5FD9965F" w14:textId="24479815" w:rsidR="007477A0" w:rsidRDefault="007477A0" w:rsidP="007477A0">
            <w:pPr>
              <w:pStyle w:val="tabletextBold"/>
            </w:pPr>
            <w:r>
              <w:t>Arm / Group Label</w:t>
            </w:r>
          </w:p>
        </w:tc>
        <w:tc>
          <w:tcPr>
            <w:tcW w:w="2233" w:type="dxa"/>
          </w:tcPr>
          <w:p w14:paraId="396AA3F0" w14:textId="36171789" w:rsidR="007477A0" w:rsidRPr="006D43C6" w:rsidRDefault="005C60E6" w:rsidP="006D43C6">
            <w:pPr>
              <w:pStyle w:val="tabletext"/>
            </w:pPr>
            <w:sdt>
              <w:sdtPr>
                <w:alias w:val="Enter a descriptive name for the arm/ group. Character limit-100"/>
                <w:tag w:val="Enter a descriptive name for the arm/ group. Character limit-100"/>
                <w:id w:val="1673998682"/>
                <w:placeholder>
                  <w:docPart w:val="F4AB4AF46E7C4A308629615FDFB96632"/>
                </w:placeholder>
              </w:sdtPr>
              <w:sdtEndPr/>
              <w:sdtContent>
                <w:r w:rsidR="0057217A" w:rsidRPr="006D43C6">
                  <w:t>Click here to enter text.</w:t>
                </w:r>
              </w:sdtContent>
            </w:sdt>
            <w:r w:rsidR="0057217A" w:rsidRPr="006D43C6">
              <w:t xml:space="preserve"> </w:t>
            </w:r>
          </w:p>
        </w:tc>
        <w:tc>
          <w:tcPr>
            <w:tcW w:w="2082" w:type="dxa"/>
          </w:tcPr>
          <w:p w14:paraId="4B1FF778" w14:textId="3CCE0849" w:rsidR="007477A0" w:rsidRDefault="007477A0" w:rsidP="007477A0">
            <w:pPr>
              <w:pStyle w:val="tabletextBold"/>
            </w:pPr>
            <w:r>
              <w:t>Arm / Group type</w:t>
            </w:r>
          </w:p>
        </w:tc>
        <w:tc>
          <w:tcPr>
            <w:tcW w:w="2158" w:type="dxa"/>
          </w:tcPr>
          <w:p w14:paraId="1D0294D3" w14:textId="3229C484" w:rsidR="007477A0" w:rsidRPr="006D43C6" w:rsidRDefault="005C60E6" w:rsidP="006D43C6">
            <w:pPr>
              <w:pStyle w:val="tabletext"/>
            </w:pPr>
            <w:sdt>
              <w:sdtPr>
                <w:alias w:val="Select type of Group/Arm "/>
                <w:tag w:val="Select type of Group/Arm "/>
                <w:id w:val="-1936276955"/>
                <w:placeholder>
                  <w:docPart w:val="6BBDAB84E48646D683C3F7825FB9CD80"/>
                </w:placeholder>
                <w:showingPlcHdr/>
                <w:dropDownList>
                  <w:listItem w:value="Choose an item."/>
                  <w:listItem w:displayText="Experimental" w:value="Experimental"/>
                  <w:listItem w:displayText="Active Comparator" w:value="Active Comparator"/>
                  <w:listItem w:displayText="Placebo Comparator" w:value="Placebo Comparator"/>
                  <w:listItem w:displayText="Sham Comparator" w:value="Sham Comparator"/>
                  <w:listItem w:displayText="No intervention" w:value="No intervention"/>
                  <w:listItem w:displayText="Other" w:value="Other"/>
                </w:dropDownList>
              </w:sdtPr>
              <w:sdtEndPr/>
              <w:sdtContent>
                <w:r w:rsidR="007477A0" w:rsidRPr="006D43C6">
                  <w:t>Choose an item</w:t>
                </w:r>
                <w:r w:rsidR="00ED7B64" w:rsidRPr="006D43C6">
                  <w:t>.</w:t>
                </w:r>
              </w:sdtContent>
            </w:sdt>
          </w:p>
        </w:tc>
      </w:tr>
      <w:tr w:rsidR="007477A0" w14:paraId="5B818D80" w14:textId="77777777" w:rsidTr="00690207">
        <w:tc>
          <w:tcPr>
            <w:tcW w:w="2155" w:type="dxa"/>
          </w:tcPr>
          <w:p w14:paraId="37E75A4C" w14:textId="4B9C8D89" w:rsidR="007477A0" w:rsidRDefault="007477A0" w:rsidP="006655A0">
            <w:pPr>
              <w:pStyle w:val="tabletextBold"/>
            </w:pPr>
            <w:r w:rsidRPr="006655A0">
              <w:t>Arm / Group description</w:t>
            </w:r>
          </w:p>
        </w:tc>
        <w:tc>
          <w:tcPr>
            <w:tcW w:w="6475" w:type="dxa"/>
            <w:gridSpan w:val="3"/>
          </w:tcPr>
          <w:sdt>
            <w:sdtPr>
              <w:rPr>
                <w:bCs/>
              </w:rPr>
              <w:alias w:val="Include a Brief description for the arm. Character limit-999"/>
              <w:tag w:val="Include Brief description for the arm. Character limit-999"/>
              <w:id w:val="-566266417"/>
              <w:placeholder>
                <w:docPart w:val="704A56F43E7645448C85706C5AF6A5AA"/>
              </w:placeholder>
              <w:showingPlcHdr/>
            </w:sdtPr>
            <w:sdtEndPr/>
            <w:sdtContent>
              <w:p w14:paraId="2AFD891B" w14:textId="35145119" w:rsidR="007477A0" w:rsidRPr="006D43C6" w:rsidRDefault="007477A0" w:rsidP="006D43C6">
                <w:pPr>
                  <w:pStyle w:val="tabletext"/>
                  <w:rPr>
                    <w:bCs/>
                  </w:rPr>
                </w:pPr>
                <w:r w:rsidRPr="00122DE8">
                  <w:t>Click here to enter text</w:t>
                </w:r>
                <w:r w:rsidR="00BC1909" w:rsidRPr="00122DE8">
                  <w:t>.</w:t>
                </w:r>
              </w:p>
            </w:sdtContent>
          </w:sdt>
        </w:tc>
      </w:tr>
    </w:tbl>
    <w:p w14:paraId="301E24AE" w14:textId="43855F1B" w:rsidR="000A00C2" w:rsidRDefault="000A00C2" w:rsidP="000A00C2"/>
    <w:tbl>
      <w:tblPr>
        <w:tblStyle w:val="TableGrid"/>
        <w:tblW w:w="0" w:type="auto"/>
        <w:tblLook w:val="04A0" w:firstRow="1" w:lastRow="0" w:firstColumn="1" w:lastColumn="0" w:noHBand="0" w:noVBand="1"/>
      </w:tblPr>
      <w:tblGrid>
        <w:gridCol w:w="2156"/>
        <w:gridCol w:w="2233"/>
        <w:gridCol w:w="2082"/>
        <w:gridCol w:w="2159"/>
      </w:tblGrid>
      <w:tr w:rsidR="007477A0" w14:paraId="5570E4E1" w14:textId="77777777" w:rsidTr="00DF4463">
        <w:tc>
          <w:tcPr>
            <w:tcW w:w="8630" w:type="dxa"/>
            <w:gridSpan w:val="4"/>
          </w:tcPr>
          <w:p w14:paraId="1D83DB31" w14:textId="06FCE2F0" w:rsidR="007477A0" w:rsidRDefault="007477A0" w:rsidP="00DF4463">
            <w:pPr>
              <w:pStyle w:val="tabletextBold"/>
            </w:pPr>
            <w:r>
              <w:t>Interventions</w:t>
            </w:r>
          </w:p>
          <w:p w14:paraId="667C9BC6" w14:textId="1443E778" w:rsidR="007477A0" w:rsidRPr="007477A0" w:rsidRDefault="007477A0" w:rsidP="00DF4463">
            <w:pPr>
              <w:pStyle w:val="tabletext"/>
              <w:rPr>
                <w:i/>
                <w:iCs/>
                <w:color w:val="0000FF"/>
              </w:rPr>
            </w:pPr>
            <w:r>
              <w:rPr>
                <w:i/>
                <w:iCs/>
                <w:color w:val="0000FF"/>
              </w:rPr>
              <w:t>Repeat below rows depending on number of interventions</w:t>
            </w:r>
          </w:p>
        </w:tc>
      </w:tr>
      <w:tr w:rsidR="007477A0" w14:paraId="03C4AA96" w14:textId="77777777" w:rsidTr="000259EA">
        <w:tc>
          <w:tcPr>
            <w:tcW w:w="2157" w:type="dxa"/>
          </w:tcPr>
          <w:p w14:paraId="67095F6E" w14:textId="0E6D39E4" w:rsidR="007477A0" w:rsidRDefault="007477A0" w:rsidP="00DF4463">
            <w:pPr>
              <w:pStyle w:val="tabletextBold"/>
            </w:pPr>
            <w:r>
              <w:t>Intervention name</w:t>
            </w:r>
          </w:p>
        </w:tc>
        <w:tc>
          <w:tcPr>
            <w:tcW w:w="2232" w:type="dxa"/>
          </w:tcPr>
          <w:p w14:paraId="0711A70C" w14:textId="4D4103AE" w:rsidR="007477A0" w:rsidRDefault="005C60E6" w:rsidP="006D43C6">
            <w:pPr>
              <w:pStyle w:val="tabletext"/>
            </w:pPr>
            <w:sdt>
              <w:sdtPr>
                <w:rPr>
                  <w:b/>
                </w:rPr>
                <w:alias w:val="Include descriptive name of Intervention Character limit-200"/>
                <w:tag w:val="Include descriptive name of Intervention Character limit-200"/>
                <w:id w:val="770599"/>
                <w:placeholder>
                  <w:docPart w:val="540BBD3567AC4841955180DF46D89B94"/>
                </w:placeholder>
              </w:sdtPr>
              <w:sdtEndPr/>
              <w:sdtContent>
                <w:r w:rsidR="007477A0" w:rsidRPr="002832B9">
                  <w:t>Click here to enter text</w:t>
                </w:r>
                <w:r w:rsidR="002E5E06" w:rsidRPr="002832B9">
                  <w:t>.</w:t>
                </w:r>
              </w:sdtContent>
            </w:sdt>
          </w:p>
        </w:tc>
        <w:tc>
          <w:tcPr>
            <w:tcW w:w="2082" w:type="dxa"/>
          </w:tcPr>
          <w:p w14:paraId="4B4226F0" w14:textId="1FF468BF" w:rsidR="007477A0" w:rsidRDefault="007477A0" w:rsidP="00DF4463">
            <w:pPr>
              <w:pStyle w:val="tabletextBold"/>
            </w:pPr>
            <w:r>
              <w:t>Intervention type</w:t>
            </w:r>
          </w:p>
        </w:tc>
        <w:tc>
          <w:tcPr>
            <w:tcW w:w="2159" w:type="dxa"/>
          </w:tcPr>
          <w:p w14:paraId="43DCAC24" w14:textId="7389D6FE" w:rsidR="007477A0" w:rsidRPr="006D43C6" w:rsidRDefault="005C60E6" w:rsidP="006D43C6">
            <w:pPr>
              <w:pStyle w:val="tabletext"/>
            </w:pPr>
            <w:sdt>
              <w:sdtPr>
                <w:alias w:val="Select type of Intervention "/>
                <w:tag w:val="Select type of Intervention "/>
                <w:id w:val="1656575685"/>
                <w:placeholder>
                  <w:docPart w:val="752F65FF617048C8876B1E706A43D3BC"/>
                </w:placeholder>
                <w:showingPlcHdr/>
                <w:dropDownList>
                  <w:listItem w:value="Choose an item."/>
                  <w:listItem w:displayText="Drug " w:value="Drug "/>
                  <w:listItem w:displayText="Device " w:value="Device "/>
                  <w:listItem w:displayText="Biological/Vaccine" w:value="Biological/Vaccine"/>
                  <w:listItem w:displayText="Procedure/Surgery" w:value="Procedure/Surgery"/>
                  <w:listItem w:displayText="Radiation" w:value="Radiation"/>
                  <w:listItem w:displayText="Behavioral" w:value="Behavioral"/>
                  <w:listItem w:displayText="Genetic" w:value="Genetic"/>
                  <w:listItem w:displayText="Dietary Supplement" w:value="Dietary Supplement"/>
                  <w:listItem w:displayText="Combination Product" w:value="Combination Product"/>
                  <w:listItem w:displayText="Diagnostic Test" w:value="Diagnostic Test"/>
                  <w:listItem w:displayText="Other" w:value="Other"/>
                </w:dropDownList>
              </w:sdtPr>
              <w:sdtEndPr/>
              <w:sdtContent>
                <w:r w:rsidR="007477A0" w:rsidRPr="006D43C6">
                  <w:t>Choose an item</w:t>
                </w:r>
                <w:r w:rsidR="005C4814" w:rsidRPr="006D43C6">
                  <w:t>.</w:t>
                </w:r>
              </w:sdtContent>
            </w:sdt>
          </w:p>
        </w:tc>
      </w:tr>
      <w:tr w:rsidR="000B522C" w14:paraId="5FC12DFC" w14:textId="77777777" w:rsidTr="00352C7E">
        <w:tc>
          <w:tcPr>
            <w:tcW w:w="2157" w:type="dxa"/>
          </w:tcPr>
          <w:p w14:paraId="2BC5374B" w14:textId="5BDC90AE" w:rsidR="000B522C" w:rsidRPr="006D43C6" w:rsidRDefault="000B522C" w:rsidP="006D43C6">
            <w:pPr>
              <w:pStyle w:val="tabletextBold"/>
            </w:pPr>
            <w:r w:rsidRPr="00085F01">
              <w:t>Intervention description</w:t>
            </w:r>
          </w:p>
        </w:tc>
        <w:tc>
          <w:tcPr>
            <w:tcW w:w="6473" w:type="dxa"/>
            <w:gridSpan w:val="3"/>
          </w:tcPr>
          <w:p w14:paraId="2DA9A239" w14:textId="48EA0C92" w:rsidR="000B522C" w:rsidRPr="000B522C" w:rsidRDefault="005C60E6" w:rsidP="006D43C6">
            <w:pPr>
              <w:pStyle w:val="tabletext"/>
              <w:rPr>
                <w:b/>
              </w:rPr>
            </w:pPr>
            <w:sdt>
              <w:sdtPr>
                <w:rPr>
                  <w:b/>
                </w:rPr>
                <w:alias w:val="Include details of intervention Character limit-1000"/>
                <w:tag w:val="Include details of intervention Character limit-1000"/>
                <w:id w:val="-894043471"/>
                <w:placeholder>
                  <w:docPart w:val="897C2332DC214AC39BDE3CD22354020A"/>
                </w:placeholder>
                <w:showingPlcHdr/>
              </w:sdtPr>
              <w:sdtEndPr/>
              <w:sdtContent>
                <w:r w:rsidR="000B522C" w:rsidRPr="00085F01">
                  <w:t>Click here to enter text.</w:t>
                </w:r>
              </w:sdtContent>
            </w:sdt>
          </w:p>
        </w:tc>
      </w:tr>
      <w:tr w:rsidR="007477A0" w14:paraId="2408A5AC" w14:textId="77777777" w:rsidTr="00713463">
        <w:tc>
          <w:tcPr>
            <w:tcW w:w="2157" w:type="dxa"/>
          </w:tcPr>
          <w:p w14:paraId="2833E3CC" w14:textId="4B844351" w:rsidR="007477A0" w:rsidRPr="007477A0" w:rsidRDefault="007477A0" w:rsidP="007477A0">
            <w:pPr>
              <w:pStyle w:val="tabletext"/>
              <w:rPr>
                <w:i/>
                <w:iCs/>
                <w:color w:val="0000FF"/>
              </w:rPr>
            </w:pPr>
            <w:r>
              <w:rPr>
                <w:i/>
                <w:iCs/>
                <w:color w:val="0000FF"/>
              </w:rPr>
              <w:t>Other names</w:t>
            </w:r>
          </w:p>
        </w:tc>
        <w:tc>
          <w:tcPr>
            <w:tcW w:w="6473" w:type="dxa"/>
            <w:gridSpan w:val="3"/>
          </w:tcPr>
          <w:sdt>
            <w:sdtPr>
              <w:rPr>
                <w:bCs/>
              </w:rPr>
              <w:alias w:val="Any other name available for intervention. Character limit-200"/>
              <w:tag w:val="Any other name available for intervention. Character limit-200"/>
              <w:id w:val="-1847553728"/>
              <w:placeholder>
                <w:docPart w:val="4F8C5197BF1440EDA0CF0C3D0CD21F7F"/>
              </w:placeholder>
              <w:showingPlcHdr/>
            </w:sdtPr>
            <w:sdtEndPr/>
            <w:sdtContent>
              <w:p w14:paraId="69B6C74C" w14:textId="3350FCFC" w:rsidR="007477A0" w:rsidRPr="008F5B9F" w:rsidRDefault="007477A0" w:rsidP="006D43C6">
                <w:pPr>
                  <w:pStyle w:val="tabletext"/>
                  <w:rPr>
                    <w:bCs/>
                  </w:rPr>
                </w:pPr>
                <w:r w:rsidRPr="002832B9">
                  <w:t>Click here to enter text</w:t>
                </w:r>
                <w:r w:rsidR="00041038" w:rsidRPr="002832B9">
                  <w:t>.</w:t>
                </w:r>
              </w:p>
            </w:sdtContent>
          </w:sdt>
        </w:tc>
      </w:tr>
      <w:tr w:rsidR="007477A0" w14:paraId="3EB308F8" w14:textId="77777777" w:rsidTr="00DF4463">
        <w:tc>
          <w:tcPr>
            <w:tcW w:w="8630" w:type="dxa"/>
            <w:gridSpan w:val="4"/>
          </w:tcPr>
          <w:p w14:paraId="277DCA25" w14:textId="538EF571" w:rsidR="007477A0" w:rsidRDefault="007477A0" w:rsidP="00DF4463">
            <w:pPr>
              <w:pStyle w:val="tabletextBold"/>
            </w:pPr>
            <w:r>
              <w:t>Relationship between Arms &amp; Interventions</w:t>
            </w:r>
          </w:p>
          <w:p w14:paraId="1FC0B380" w14:textId="77777777" w:rsidR="007477A0" w:rsidRPr="007477A0" w:rsidRDefault="007477A0" w:rsidP="00DF4463">
            <w:pPr>
              <w:pStyle w:val="tabletext"/>
              <w:rPr>
                <w:i/>
                <w:iCs/>
                <w:color w:val="0000FF"/>
              </w:rPr>
            </w:pPr>
            <w:r>
              <w:rPr>
                <w:i/>
                <w:iCs/>
                <w:color w:val="0000FF"/>
              </w:rPr>
              <w:t>Repeat below rows depending on number of arms)</w:t>
            </w:r>
          </w:p>
        </w:tc>
      </w:tr>
      <w:tr w:rsidR="007477A0" w14:paraId="36156A9D" w14:textId="77777777" w:rsidTr="00085F01">
        <w:tc>
          <w:tcPr>
            <w:tcW w:w="2157" w:type="dxa"/>
          </w:tcPr>
          <w:p w14:paraId="756BF944" w14:textId="53B2EBC6" w:rsidR="007477A0" w:rsidRDefault="007477A0" w:rsidP="00DF4463">
            <w:pPr>
              <w:pStyle w:val="tabletextBold"/>
            </w:pPr>
            <w:r>
              <w:lastRenderedPageBreak/>
              <w:t>Arm</w:t>
            </w:r>
          </w:p>
        </w:tc>
        <w:sdt>
          <w:sdtPr>
            <w:alias w:val="Provide the Arm name"/>
            <w:tag w:val="Provide the Arm name"/>
            <w:id w:val="-165399577"/>
            <w:placeholder>
              <w:docPart w:val="C1193BAB500245B48B122FB7D67033A8"/>
            </w:placeholder>
            <w:showingPlcHdr/>
          </w:sdtPr>
          <w:sdtEndPr/>
          <w:sdtContent>
            <w:tc>
              <w:tcPr>
                <w:tcW w:w="2233" w:type="dxa"/>
              </w:tcPr>
              <w:p w14:paraId="1406DF11" w14:textId="312B5BF0" w:rsidR="007477A0" w:rsidRPr="006D43C6" w:rsidRDefault="007477A0" w:rsidP="006D43C6">
                <w:pPr>
                  <w:pStyle w:val="tabletext"/>
                </w:pPr>
                <w:r w:rsidRPr="006D43C6">
                  <w:t>Click or tap here to enter text</w:t>
                </w:r>
                <w:r w:rsidR="0053329A" w:rsidRPr="006D43C6">
                  <w:t>.</w:t>
                </w:r>
              </w:p>
            </w:tc>
          </w:sdtContent>
        </w:sdt>
        <w:tc>
          <w:tcPr>
            <w:tcW w:w="2082" w:type="dxa"/>
          </w:tcPr>
          <w:p w14:paraId="66A8535C" w14:textId="1EEA2AFA" w:rsidR="007477A0" w:rsidRDefault="007477A0" w:rsidP="00DF4463">
            <w:pPr>
              <w:pStyle w:val="tabletextBold"/>
            </w:pPr>
            <w:r>
              <w:t>Intervention</w:t>
            </w:r>
          </w:p>
        </w:tc>
        <w:sdt>
          <w:sdtPr>
            <w:alias w:val="Provide the intervention name"/>
            <w:tag w:val="Provide the intervention name"/>
            <w:id w:val="1019437917"/>
            <w:placeholder>
              <w:docPart w:val="A8114F01B4C54037958372BB7ED27424"/>
            </w:placeholder>
            <w:showingPlcHdr/>
          </w:sdtPr>
          <w:sdtEndPr/>
          <w:sdtContent>
            <w:tc>
              <w:tcPr>
                <w:tcW w:w="2158" w:type="dxa"/>
              </w:tcPr>
              <w:p w14:paraId="6292D580" w14:textId="03124838" w:rsidR="007477A0" w:rsidRPr="006D43C6" w:rsidRDefault="007477A0" w:rsidP="006D43C6">
                <w:pPr>
                  <w:pStyle w:val="tabletext"/>
                </w:pPr>
                <w:r w:rsidRPr="006D43C6">
                  <w:t>Click or tap here to enter text</w:t>
                </w:r>
                <w:r w:rsidR="00D15D29" w:rsidRPr="006D43C6">
                  <w:t>.</w:t>
                </w:r>
              </w:p>
            </w:tc>
          </w:sdtContent>
        </w:sdt>
      </w:tr>
    </w:tbl>
    <w:p w14:paraId="6E9E5982" w14:textId="3E303120" w:rsidR="000A00C2" w:rsidRDefault="000A00C2" w:rsidP="000A00C2"/>
    <w:p w14:paraId="59D95E75" w14:textId="4982CFD2" w:rsidR="007477A0" w:rsidRDefault="007477A0" w:rsidP="007477A0">
      <w:pPr>
        <w:pStyle w:val="Heading2"/>
      </w:pPr>
      <w:bookmarkStart w:id="7" w:name="_Toc182171475"/>
      <w:r>
        <w:t>Primary and Secondary Outcome Measures</w:t>
      </w:r>
      <w:bookmarkEnd w:id="7"/>
    </w:p>
    <w:p w14:paraId="3A6B7CA9" w14:textId="3A06E302" w:rsidR="007477A0" w:rsidRDefault="007477A0" w:rsidP="007477A0">
      <w:pPr>
        <w:pStyle w:val="Instructiontext"/>
      </w:pPr>
      <w:r>
        <w:t>Complete a table below for each endpoint</w:t>
      </w:r>
    </w:p>
    <w:p w14:paraId="353FA4AF" w14:textId="22575338" w:rsidR="007477A0" w:rsidRDefault="007477A0" w:rsidP="007477A0">
      <w:pPr>
        <w:pStyle w:val="Instructiontext"/>
      </w:pPr>
      <w:r w:rsidRPr="007477A0">
        <w:rPr>
          <w:b/>
          <w:bCs/>
        </w:rPr>
        <w:t>Note</w:t>
      </w:r>
      <w:r>
        <w:t xml:space="preserve">: </w:t>
      </w:r>
      <w:r w:rsidRPr="007477A0">
        <w:t>Outcome measure description is a conditionally required field. This can be left blank if the outcome measure title provides sufficient description of the evaluation</w:t>
      </w:r>
      <w:r>
        <w:t>.</w:t>
      </w:r>
    </w:p>
    <w:p w14:paraId="0B2043FE" w14:textId="2AA845BB" w:rsidR="007477A0" w:rsidRDefault="007477A0" w:rsidP="007477A0">
      <w:pPr>
        <w:pStyle w:val="Heading3"/>
      </w:pPr>
      <w:bookmarkStart w:id="8" w:name="_Toc182171476"/>
      <w:r>
        <w:t>Outcome Measure 1</w:t>
      </w:r>
      <w:bookmarkEnd w:id="8"/>
    </w:p>
    <w:tbl>
      <w:tblPr>
        <w:tblStyle w:val="TableGrid"/>
        <w:tblW w:w="8630" w:type="dxa"/>
        <w:tblLook w:val="04A0" w:firstRow="1" w:lastRow="0" w:firstColumn="1" w:lastColumn="0" w:noHBand="0" w:noVBand="1"/>
      </w:tblPr>
      <w:tblGrid>
        <w:gridCol w:w="4315"/>
        <w:gridCol w:w="4315"/>
      </w:tblGrid>
      <w:tr w:rsidR="007477A0" w14:paraId="4A5F9E26" w14:textId="77777777" w:rsidTr="007477A0">
        <w:tc>
          <w:tcPr>
            <w:tcW w:w="4315" w:type="dxa"/>
          </w:tcPr>
          <w:p w14:paraId="76896BE6" w14:textId="59350E66" w:rsidR="007477A0" w:rsidRDefault="007477A0" w:rsidP="007477A0">
            <w:pPr>
              <w:pStyle w:val="tabletextBold"/>
            </w:pPr>
            <w:r w:rsidRPr="00533371">
              <w:t>Outcome measure type</w:t>
            </w:r>
          </w:p>
        </w:tc>
        <w:sdt>
          <w:sdtPr>
            <w:alias w:val="Outcome Measure type"/>
            <w:tag w:val="Outcome Measure type"/>
            <w:id w:val="-1885709965"/>
            <w:placeholder>
              <w:docPart w:val="1530544228BE4CD3AD3EFF8663ACB27A"/>
            </w:placeholder>
            <w:showingPlcHdr/>
            <w:comboBox>
              <w:listItem w:value="Choose an item."/>
              <w:listItem w:displayText="Primary" w:value="Primary"/>
              <w:listItem w:displayText="Secondary" w:value="Secondary"/>
            </w:comboBox>
          </w:sdtPr>
          <w:sdtEndPr/>
          <w:sdtContent>
            <w:tc>
              <w:tcPr>
                <w:tcW w:w="4315" w:type="dxa"/>
              </w:tcPr>
              <w:p w14:paraId="341CA7D6" w14:textId="2C9694CB" w:rsidR="007477A0" w:rsidRPr="006D43C6" w:rsidRDefault="007477A0" w:rsidP="006D43C6">
                <w:pPr>
                  <w:pStyle w:val="tabletext"/>
                </w:pPr>
                <w:r w:rsidRPr="006D43C6">
                  <w:t>Choose an item</w:t>
                </w:r>
                <w:r w:rsidR="00702DCF" w:rsidRPr="006D43C6">
                  <w:t>.</w:t>
                </w:r>
              </w:p>
            </w:tc>
          </w:sdtContent>
        </w:sdt>
      </w:tr>
      <w:tr w:rsidR="007477A0" w14:paraId="5D9A38FD" w14:textId="77777777" w:rsidTr="007477A0">
        <w:tc>
          <w:tcPr>
            <w:tcW w:w="4315" w:type="dxa"/>
          </w:tcPr>
          <w:p w14:paraId="620A4164" w14:textId="63764E9F" w:rsidR="007477A0" w:rsidRDefault="007477A0" w:rsidP="007477A0">
            <w:pPr>
              <w:pStyle w:val="tabletextBold"/>
            </w:pPr>
            <w:r w:rsidRPr="00533371">
              <w:t>Outcome measure title</w:t>
            </w:r>
          </w:p>
        </w:tc>
        <w:tc>
          <w:tcPr>
            <w:tcW w:w="4315" w:type="dxa"/>
          </w:tcPr>
          <w:sdt>
            <w:sdtPr>
              <w:alias w:val="Include concise name from the protocol Character limit-254"/>
              <w:tag w:val="Include concise name from the protocol Character limit-254"/>
              <w:id w:val="770477"/>
              <w:placeholder>
                <w:docPart w:val="4B539E48C2E544238CAC9426F14B5C4E"/>
              </w:placeholder>
              <w:showingPlcHdr/>
            </w:sdtPr>
            <w:sdtEndPr/>
            <w:sdtContent>
              <w:p w14:paraId="11008FD3" w14:textId="2C6C2D3D" w:rsidR="007477A0" w:rsidRPr="006D43C6" w:rsidRDefault="007477A0" w:rsidP="006D43C6">
                <w:pPr>
                  <w:pStyle w:val="tabletext"/>
                </w:pPr>
                <w:r w:rsidRPr="006D43C6">
                  <w:t>Click here to enter text</w:t>
                </w:r>
                <w:r w:rsidR="009C4A4F" w:rsidRPr="006D43C6">
                  <w:t>.</w:t>
                </w:r>
              </w:p>
            </w:sdtContent>
          </w:sdt>
        </w:tc>
      </w:tr>
      <w:tr w:rsidR="007477A0" w14:paraId="201A9C66" w14:textId="77777777" w:rsidTr="007477A0">
        <w:tc>
          <w:tcPr>
            <w:tcW w:w="4315" w:type="dxa"/>
          </w:tcPr>
          <w:p w14:paraId="24708298" w14:textId="4CB3155C" w:rsidR="007477A0" w:rsidRPr="007477A0" w:rsidRDefault="007477A0" w:rsidP="007477A0">
            <w:pPr>
              <w:pStyle w:val="tabletext"/>
              <w:rPr>
                <w:i/>
                <w:iCs/>
                <w:color w:val="0000FF"/>
              </w:rPr>
            </w:pPr>
            <w:r w:rsidRPr="007477A0">
              <w:rPr>
                <w:i/>
                <w:iCs/>
                <w:color w:val="0000FF"/>
              </w:rPr>
              <w:t>Outcome measure description</w:t>
            </w:r>
          </w:p>
        </w:tc>
        <w:tc>
          <w:tcPr>
            <w:tcW w:w="4315" w:type="dxa"/>
          </w:tcPr>
          <w:sdt>
            <w:sdtPr>
              <w:alias w:val="Character limit-999"/>
              <w:tag w:val="Character limit-999"/>
              <w:id w:val="20721503"/>
              <w:placeholder>
                <w:docPart w:val="78B2516930284D46B8715339FF33AE76"/>
              </w:placeholder>
              <w:showingPlcHdr/>
            </w:sdtPr>
            <w:sdtEndPr/>
            <w:sdtContent>
              <w:p w14:paraId="290E2E80" w14:textId="1E249C1B" w:rsidR="007477A0" w:rsidRPr="006D43C6" w:rsidRDefault="007477A0" w:rsidP="006D43C6">
                <w:pPr>
                  <w:pStyle w:val="tabletext"/>
                </w:pPr>
                <w:r w:rsidRPr="006D43C6">
                  <w:t>Click here to enter text</w:t>
                </w:r>
                <w:r w:rsidR="00092C6F" w:rsidRPr="006D43C6">
                  <w:t>.</w:t>
                </w:r>
              </w:p>
            </w:sdtContent>
          </w:sdt>
        </w:tc>
      </w:tr>
      <w:tr w:rsidR="007477A0" w14:paraId="1A4A7DA1" w14:textId="77777777" w:rsidTr="007477A0">
        <w:tc>
          <w:tcPr>
            <w:tcW w:w="4315" w:type="dxa"/>
          </w:tcPr>
          <w:p w14:paraId="658541B0" w14:textId="0D473DF8" w:rsidR="007477A0" w:rsidRDefault="007477A0" w:rsidP="007477A0">
            <w:pPr>
              <w:pStyle w:val="tabletextBold"/>
            </w:pPr>
            <w:r w:rsidRPr="00533371">
              <w:t>Time frame</w:t>
            </w:r>
          </w:p>
        </w:tc>
        <w:tc>
          <w:tcPr>
            <w:tcW w:w="4315" w:type="dxa"/>
          </w:tcPr>
          <w:sdt>
            <w:sdtPr>
              <w:alias w:val="Include time frame from Protocol. Character limit-254"/>
              <w:tag w:val="Include time frame from Protocol. Character limit-254"/>
              <w:id w:val="770482"/>
              <w:placeholder>
                <w:docPart w:val="4A04649EF6F14B339BDBD4C50231ACAB"/>
              </w:placeholder>
              <w:showingPlcHdr/>
            </w:sdtPr>
            <w:sdtEndPr/>
            <w:sdtContent>
              <w:p w14:paraId="5E6315DC" w14:textId="41C539CB" w:rsidR="007477A0" w:rsidRPr="006D43C6" w:rsidRDefault="007477A0" w:rsidP="006D43C6">
                <w:pPr>
                  <w:pStyle w:val="tabletext"/>
                </w:pPr>
                <w:r w:rsidRPr="006D43C6">
                  <w:t>Click here to enter text</w:t>
                </w:r>
                <w:r w:rsidR="006115F9" w:rsidRPr="006D43C6">
                  <w:t>.</w:t>
                </w:r>
              </w:p>
            </w:sdtContent>
          </w:sdt>
        </w:tc>
      </w:tr>
    </w:tbl>
    <w:p w14:paraId="1487DBA5" w14:textId="77777777" w:rsidR="007477A0" w:rsidRPr="007477A0" w:rsidRDefault="007477A0" w:rsidP="007477A0"/>
    <w:p w14:paraId="2169D681" w14:textId="080B32D2" w:rsidR="007477A0" w:rsidRDefault="007477A0" w:rsidP="007477A0">
      <w:pPr>
        <w:pStyle w:val="Heading2"/>
      </w:pPr>
      <w:bookmarkStart w:id="9" w:name="_Toc182171477"/>
      <w:r>
        <w:t>Eligibility Criteria</w:t>
      </w:r>
      <w:bookmarkEnd w:id="9"/>
    </w:p>
    <w:tbl>
      <w:tblPr>
        <w:tblStyle w:val="TableGrid"/>
        <w:tblW w:w="0" w:type="auto"/>
        <w:tblLook w:val="04A0" w:firstRow="1" w:lastRow="0" w:firstColumn="1" w:lastColumn="0" w:noHBand="0" w:noVBand="1"/>
      </w:tblPr>
      <w:tblGrid>
        <w:gridCol w:w="2122"/>
        <w:gridCol w:w="1842"/>
        <w:gridCol w:w="2496"/>
        <w:gridCol w:w="2170"/>
      </w:tblGrid>
      <w:tr w:rsidR="007477A0" w14:paraId="43B81E94" w14:textId="77777777" w:rsidTr="1ADBBBD4">
        <w:tc>
          <w:tcPr>
            <w:tcW w:w="2122" w:type="dxa"/>
          </w:tcPr>
          <w:p w14:paraId="381ADF76" w14:textId="4953FB05" w:rsidR="007477A0" w:rsidRDefault="007477A0" w:rsidP="007477A0">
            <w:pPr>
              <w:pStyle w:val="tabletextBold"/>
            </w:pPr>
            <w:r>
              <w:t>Sex</w:t>
            </w:r>
          </w:p>
        </w:tc>
        <w:sdt>
          <w:sdtPr>
            <w:alias w:val="Gender of eligible subjects"/>
            <w:tag w:val="Gender of eligible subjects"/>
            <w:id w:val="926311746"/>
            <w:placeholder>
              <w:docPart w:val="EA965D56A7104C4C9136BF7CA503FAA7"/>
            </w:placeholder>
            <w:showingPlcHdr/>
            <w:dropDownList>
              <w:listItem w:value="Choose an item."/>
              <w:listItem w:displayText="All" w:value="All"/>
              <w:listItem w:displayText="Female" w:value="Female"/>
              <w:listItem w:displayText="Male" w:value="Male"/>
            </w:dropDownList>
          </w:sdtPr>
          <w:sdtEndPr/>
          <w:sdtContent>
            <w:tc>
              <w:tcPr>
                <w:tcW w:w="6508" w:type="dxa"/>
                <w:gridSpan w:val="3"/>
              </w:tcPr>
              <w:p w14:paraId="79FB960B" w14:textId="1B5D1A78" w:rsidR="007477A0" w:rsidRPr="006D43C6" w:rsidRDefault="007477A0" w:rsidP="006D43C6">
                <w:pPr>
                  <w:pStyle w:val="tabletext"/>
                </w:pPr>
                <w:r w:rsidRPr="006D43C6">
                  <w:t>Choose an item</w:t>
                </w:r>
                <w:r w:rsidR="00C13A7C" w:rsidRPr="006D43C6">
                  <w:t>.</w:t>
                </w:r>
              </w:p>
            </w:tc>
          </w:sdtContent>
        </w:sdt>
      </w:tr>
      <w:tr w:rsidR="007477A0" w14:paraId="47BB4963" w14:textId="77777777" w:rsidTr="1ADBBBD4">
        <w:tc>
          <w:tcPr>
            <w:tcW w:w="2122" w:type="dxa"/>
          </w:tcPr>
          <w:p w14:paraId="0979F3E7" w14:textId="10BDD7E0" w:rsidR="007477A0" w:rsidRPr="007477A0" w:rsidRDefault="007477A0" w:rsidP="007477A0">
            <w:pPr>
              <w:pStyle w:val="tabletext"/>
              <w:rPr>
                <w:i/>
                <w:iCs/>
                <w:color w:val="0000FF"/>
              </w:rPr>
            </w:pPr>
            <w:r w:rsidRPr="007477A0">
              <w:rPr>
                <w:i/>
                <w:iCs/>
                <w:color w:val="0000FF"/>
              </w:rPr>
              <w:t>Gender based</w:t>
            </w:r>
          </w:p>
        </w:tc>
        <w:tc>
          <w:tcPr>
            <w:tcW w:w="1842" w:type="dxa"/>
          </w:tcPr>
          <w:p w14:paraId="22B21D90" w14:textId="4C617E87" w:rsidR="007477A0" w:rsidRPr="006D43C6" w:rsidRDefault="005C60E6" w:rsidP="006D43C6">
            <w:pPr>
              <w:pStyle w:val="tabletext"/>
            </w:pPr>
            <w:sdt>
              <w:sdtPr>
                <w:alias w:val="Choose Yes or No"/>
                <w:tag w:val="Choose Yes or No"/>
                <w:id w:val="1127582266"/>
                <w:placeholder>
                  <w:docPart w:val="643D53C98AC2438E9887D9F68C875716"/>
                </w:placeholder>
                <w:showingPlcHdr/>
                <w:comboBox>
                  <w:listItem w:value="Choose an item."/>
                  <w:listItem w:displayText="Yes" w:value="Yes"/>
                  <w:listItem w:displayText="No" w:value="No"/>
                </w:comboBox>
              </w:sdtPr>
              <w:sdtEndPr/>
              <w:sdtContent>
                <w:r w:rsidR="007477A0" w:rsidRPr="006D43C6">
                  <w:t>Choose an item</w:t>
                </w:r>
                <w:r w:rsidR="000A68EA" w:rsidRPr="006D43C6">
                  <w:t>.</w:t>
                </w:r>
              </w:sdtContent>
            </w:sdt>
          </w:p>
        </w:tc>
        <w:tc>
          <w:tcPr>
            <w:tcW w:w="2496" w:type="dxa"/>
          </w:tcPr>
          <w:p w14:paraId="2624D775" w14:textId="7C5DEFDB" w:rsidR="007477A0" w:rsidRPr="007477A0" w:rsidRDefault="007477A0" w:rsidP="007477A0">
            <w:pPr>
              <w:pStyle w:val="tabletext"/>
              <w:rPr>
                <w:i/>
                <w:iCs/>
                <w:color w:val="0000FF"/>
              </w:rPr>
            </w:pPr>
            <w:r w:rsidRPr="007477A0">
              <w:rPr>
                <w:i/>
                <w:iCs/>
                <w:color w:val="0000FF"/>
              </w:rPr>
              <w:t>Gender eligibility description</w:t>
            </w:r>
          </w:p>
        </w:tc>
        <w:tc>
          <w:tcPr>
            <w:tcW w:w="2170" w:type="dxa"/>
          </w:tcPr>
          <w:sdt>
            <w:sdtPr>
              <w:alias w:val="Character limit-1000"/>
              <w:tag w:val="Character limit-1000"/>
              <w:id w:val="1517415"/>
              <w:placeholder>
                <w:docPart w:val="9599E3B27C9E436F91D8204196728E4F"/>
              </w:placeholder>
              <w:showingPlcHdr/>
            </w:sdtPr>
            <w:sdtEndPr/>
            <w:sdtContent>
              <w:p w14:paraId="268E9A1E" w14:textId="117735F7" w:rsidR="007477A0" w:rsidRDefault="007477A0" w:rsidP="006D43C6">
                <w:pPr>
                  <w:pStyle w:val="tabletext"/>
                </w:pPr>
                <w:r w:rsidRPr="007F71CA">
                  <w:t>Click here to enter text</w:t>
                </w:r>
                <w:r w:rsidR="002A15E1" w:rsidRPr="007F71CA">
                  <w:t>.</w:t>
                </w:r>
              </w:p>
            </w:sdtContent>
          </w:sdt>
        </w:tc>
      </w:tr>
      <w:tr w:rsidR="007477A0" w14:paraId="29E76B1D" w14:textId="77777777" w:rsidTr="1ADBBBD4">
        <w:tc>
          <w:tcPr>
            <w:tcW w:w="2122" w:type="dxa"/>
            <w:vMerge w:val="restart"/>
          </w:tcPr>
          <w:p w14:paraId="0A7E1AFA" w14:textId="7550E17E" w:rsidR="007477A0" w:rsidRPr="007477A0" w:rsidRDefault="007477A0" w:rsidP="007477A0">
            <w:pPr>
              <w:pStyle w:val="tabletextBold"/>
            </w:pPr>
            <w:r>
              <w:t>Age Limits</w:t>
            </w:r>
          </w:p>
        </w:tc>
        <w:tc>
          <w:tcPr>
            <w:tcW w:w="1842" w:type="dxa"/>
          </w:tcPr>
          <w:p w14:paraId="727077DE" w14:textId="1CC67D3B" w:rsidR="007477A0" w:rsidRDefault="007477A0" w:rsidP="007477A0">
            <w:pPr>
              <w:pStyle w:val="tabletextBold"/>
            </w:pPr>
            <w:r>
              <w:t>Minimum age</w:t>
            </w:r>
          </w:p>
        </w:tc>
        <w:tc>
          <w:tcPr>
            <w:tcW w:w="2496" w:type="dxa"/>
          </w:tcPr>
          <w:sdt>
            <w:sdtPr>
              <w:alias w:val="Provide a number"/>
              <w:tag w:val="Provide a number"/>
              <w:id w:val="770547"/>
              <w:placeholder>
                <w:docPart w:val="8839C47F40F642189EAFD5A9F7749FFC"/>
              </w:placeholder>
              <w:showingPlcHdr/>
            </w:sdtPr>
            <w:sdtEndPr/>
            <w:sdtContent>
              <w:p w14:paraId="5FB361BA" w14:textId="58500E45" w:rsidR="007477A0" w:rsidRPr="006D43C6" w:rsidRDefault="007477A0" w:rsidP="006D43C6">
                <w:pPr>
                  <w:pStyle w:val="tabletext"/>
                </w:pPr>
                <w:r w:rsidRPr="006D43C6">
                  <w:t>Click here to enter text</w:t>
                </w:r>
                <w:r w:rsidR="002478D3" w:rsidRPr="006D43C6">
                  <w:t>.</w:t>
                </w:r>
              </w:p>
            </w:sdtContent>
          </w:sdt>
        </w:tc>
        <w:sdt>
          <w:sdtPr>
            <w:alias w:val="Select a Unit of Time"/>
            <w:tag w:val="Select a Unit of Time"/>
            <w:id w:val="6388990"/>
            <w:placeholder>
              <w:docPart w:val="FDA13B078220465390AD48787957F191"/>
            </w:placeholder>
            <w:showingPlcHdr/>
            <w:dropDownList>
              <w:listItem w:value="Choose an item."/>
              <w:listItem w:displayText="Years" w:value="Years"/>
              <w:listItem w:displayText="Months" w:value="Months"/>
              <w:listItem w:displayText="Weeks" w:value="Weeks"/>
              <w:listItem w:displayText="Days" w:value="Days"/>
              <w:listItem w:displayText="Hours" w:value="Hours"/>
              <w:listItem w:displayText="Minutes" w:value="Minutes"/>
              <w:listItem w:displayText="N/A (No limit)" w:value="N/A (No limit)"/>
            </w:dropDownList>
          </w:sdtPr>
          <w:sdtEndPr/>
          <w:sdtContent>
            <w:tc>
              <w:tcPr>
                <w:tcW w:w="2170" w:type="dxa"/>
              </w:tcPr>
              <w:p w14:paraId="22DD969B" w14:textId="6081D844" w:rsidR="007477A0" w:rsidRPr="006D43C6" w:rsidRDefault="007477A0" w:rsidP="006D43C6">
                <w:pPr>
                  <w:pStyle w:val="tabletext"/>
                </w:pPr>
                <w:r w:rsidRPr="006D43C6">
                  <w:t>Choose an item</w:t>
                </w:r>
                <w:r w:rsidR="00AF47C5" w:rsidRPr="006D43C6">
                  <w:t>.</w:t>
                </w:r>
              </w:p>
            </w:tc>
          </w:sdtContent>
        </w:sdt>
      </w:tr>
      <w:tr w:rsidR="007477A0" w14:paraId="479707D5" w14:textId="77777777" w:rsidTr="1ADBBBD4">
        <w:tc>
          <w:tcPr>
            <w:tcW w:w="2122" w:type="dxa"/>
            <w:vMerge/>
          </w:tcPr>
          <w:p w14:paraId="56C3318C" w14:textId="77777777" w:rsidR="007477A0" w:rsidRPr="007477A0" w:rsidRDefault="007477A0" w:rsidP="007477A0">
            <w:pPr>
              <w:pStyle w:val="tabletext"/>
            </w:pPr>
          </w:p>
        </w:tc>
        <w:tc>
          <w:tcPr>
            <w:tcW w:w="1842" w:type="dxa"/>
          </w:tcPr>
          <w:p w14:paraId="70949363" w14:textId="77DD4FC3" w:rsidR="007477A0" w:rsidRDefault="007477A0" w:rsidP="007477A0">
            <w:pPr>
              <w:pStyle w:val="tabletextBold"/>
            </w:pPr>
            <w:r>
              <w:t>Maximum age</w:t>
            </w:r>
          </w:p>
        </w:tc>
        <w:tc>
          <w:tcPr>
            <w:tcW w:w="2496" w:type="dxa"/>
          </w:tcPr>
          <w:sdt>
            <w:sdtPr>
              <w:alias w:val="Provide a number"/>
              <w:tag w:val="Provide a number"/>
              <w:id w:val="770554"/>
              <w:placeholder>
                <w:docPart w:val="4C9C28384BB64AB081A4959EE73BA3E4"/>
              </w:placeholder>
              <w:showingPlcHdr/>
            </w:sdtPr>
            <w:sdtEndPr/>
            <w:sdtContent>
              <w:p w14:paraId="0EE7354E" w14:textId="69123C86" w:rsidR="007477A0" w:rsidRPr="006D43C6" w:rsidRDefault="007477A0" w:rsidP="006D43C6">
                <w:pPr>
                  <w:pStyle w:val="tabletext"/>
                </w:pPr>
                <w:r w:rsidRPr="006D43C6">
                  <w:t>Click here to enter text</w:t>
                </w:r>
                <w:r w:rsidR="00C85D07" w:rsidRPr="006D43C6">
                  <w:t>.</w:t>
                </w:r>
              </w:p>
            </w:sdtContent>
          </w:sdt>
        </w:tc>
        <w:tc>
          <w:tcPr>
            <w:tcW w:w="2170" w:type="dxa"/>
          </w:tcPr>
          <w:p w14:paraId="1950B0B0" w14:textId="44EAAEEE" w:rsidR="007477A0" w:rsidRPr="006D43C6" w:rsidRDefault="005C60E6" w:rsidP="006D43C6">
            <w:pPr>
              <w:pStyle w:val="tabletext"/>
            </w:pPr>
            <w:sdt>
              <w:sdtPr>
                <w:alias w:val="Select a Unit of Time"/>
                <w:tag w:val="Select a Unit of Time"/>
                <w:id w:val="6388983"/>
                <w:placeholder>
                  <w:docPart w:val="9C74672390FB4B748951751A1EBA2ACF"/>
                </w:placeholder>
                <w:showingPlcHdr/>
                <w:dropDownList>
                  <w:listItem w:value="Choose an item."/>
                  <w:listItem w:displayText="Years" w:value="Years"/>
                  <w:listItem w:displayText="Months" w:value="Months"/>
                  <w:listItem w:displayText="Weeks" w:value="Weeks"/>
                  <w:listItem w:displayText="Days" w:value="Days"/>
                  <w:listItem w:displayText="Hours" w:value="Hours"/>
                  <w:listItem w:displayText="Minutes" w:value="Minutes"/>
                  <w:listItem w:displayText="N/A (No limit)" w:value="N/A (No limit)"/>
                </w:dropDownList>
              </w:sdtPr>
              <w:sdtEndPr/>
              <w:sdtContent>
                <w:r w:rsidR="007477A0" w:rsidRPr="006D43C6">
                  <w:t>Choose an item</w:t>
                </w:r>
                <w:r w:rsidR="0041173E" w:rsidRPr="006D43C6">
                  <w:t>.</w:t>
                </w:r>
              </w:sdtContent>
            </w:sdt>
          </w:p>
        </w:tc>
      </w:tr>
      <w:tr w:rsidR="007477A0" w14:paraId="7649619D" w14:textId="77777777" w:rsidTr="1ADBBBD4">
        <w:trPr>
          <w:trHeight w:val="145"/>
        </w:trPr>
        <w:tc>
          <w:tcPr>
            <w:tcW w:w="2122" w:type="dxa"/>
            <w:vMerge w:val="restart"/>
          </w:tcPr>
          <w:p w14:paraId="41BF98A2" w14:textId="53E8352B" w:rsidR="007477A0" w:rsidRPr="007477A0" w:rsidRDefault="007477A0" w:rsidP="007477A0">
            <w:pPr>
              <w:pStyle w:val="tabletextBold"/>
            </w:pPr>
            <w:r>
              <w:t>Age ranges (EU only)</w:t>
            </w:r>
          </w:p>
        </w:tc>
        <w:tc>
          <w:tcPr>
            <w:tcW w:w="1842" w:type="dxa"/>
          </w:tcPr>
          <w:p w14:paraId="548976F1" w14:textId="2D6D967C" w:rsidR="007477A0" w:rsidRDefault="007477A0" w:rsidP="007477A0">
            <w:pPr>
              <w:pStyle w:val="tabletext"/>
            </w:pPr>
            <w:r w:rsidRPr="2A577592">
              <w:rPr>
                <w:rFonts w:cs="Arial"/>
              </w:rPr>
              <w:fldChar w:fldCharType="begin">
                <w:ffData>
                  <w:name w:val="Check2"/>
                  <w:enabled/>
                  <w:calcOnExit w:val="0"/>
                  <w:checkBox>
                    <w:sizeAuto/>
                    <w:default w:val="0"/>
                  </w:checkBox>
                </w:ffData>
              </w:fldChar>
            </w:r>
            <w:r w:rsidRPr="2A577592">
              <w:rPr>
                <w:rFonts w:cs="Arial"/>
              </w:rPr>
              <w:instrText xml:space="preserve"> FORMCHECKBOX </w:instrText>
            </w:r>
            <w:r w:rsidR="005C60E6">
              <w:rPr>
                <w:rFonts w:cs="Arial"/>
              </w:rPr>
            </w:r>
            <w:r w:rsidR="005C60E6">
              <w:rPr>
                <w:rFonts w:cs="Arial"/>
              </w:rPr>
              <w:fldChar w:fldCharType="separate"/>
            </w:r>
            <w:r w:rsidRPr="2A577592">
              <w:rPr>
                <w:rFonts w:cs="Arial"/>
              </w:rPr>
              <w:fldChar w:fldCharType="end"/>
            </w:r>
            <w:r w:rsidRPr="2A577592">
              <w:rPr>
                <w:rFonts w:cs="Arial"/>
              </w:rPr>
              <w:t xml:space="preserve"> In utero</w:t>
            </w:r>
          </w:p>
        </w:tc>
        <w:sdt>
          <w:sdtPr>
            <w:alias w:val="Provide number of subjects"/>
            <w:tag w:val="Provide number of subjects"/>
            <w:id w:val="1098453492"/>
            <w:placeholder>
              <w:docPart w:val="DA5781519ACE4229860D6841EDC029C6"/>
            </w:placeholder>
            <w:showingPlcHdr/>
          </w:sdtPr>
          <w:sdtEndPr/>
          <w:sdtContent>
            <w:tc>
              <w:tcPr>
                <w:tcW w:w="4666" w:type="dxa"/>
                <w:gridSpan w:val="2"/>
              </w:tcPr>
              <w:p w14:paraId="6E4F6101" w14:textId="42DE9883" w:rsidR="007477A0" w:rsidRPr="006D43C6" w:rsidRDefault="007477A0" w:rsidP="006D43C6">
                <w:pPr>
                  <w:pStyle w:val="tabletext"/>
                </w:pPr>
                <w:r w:rsidRPr="006D43C6">
                  <w:t>Click or tap here to enter text</w:t>
                </w:r>
                <w:r w:rsidR="006B0E85" w:rsidRPr="006D43C6">
                  <w:t>.</w:t>
                </w:r>
              </w:p>
            </w:tc>
          </w:sdtContent>
        </w:sdt>
      </w:tr>
      <w:tr w:rsidR="007477A0" w14:paraId="7DE26D26" w14:textId="77777777" w:rsidTr="1ADBBBD4">
        <w:trPr>
          <w:trHeight w:val="145"/>
        </w:trPr>
        <w:tc>
          <w:tcPr>
            <w:tcW w:w="2122" w:type="dxa"/>
            <w:vMerge/>
          </w:tcPr>
          <w:p w14:paraId="0AEE3A51" w14:textId="77777777" w:rsidR="007477A0" w:rsidRDefault="007477A0" w:rsidP="007477A0">
            <w:pPr>
              <w:pStyle w:val="tabletextBold"/>
            </w:pPr>
          </w:p>
        </w:tc>
        <w:tc>
          <w:tcPr>
            <w:tcW w:w="1842" w:type="dxa"/>
          </w:tcPr>
          <w:p w14:paraId="703FEFDE" w14:textId="573BF269" w:rsidR="007477A0" w:rsidRDefault="007477A0" w:rsidP="007477A0">
            <w:pPr>
              <w:pStyle w:val="tabletext"/>
            </w:pPr>
            <w:r w:rsidRPr="2A577592">
              <w:rPr>
                <w:rFonts w:cs="Arial"/>
              </w:rPr>
              <w:fldChar w:fldCharType="begin">
                <w:ffData>
                  <w:name w:val="Check2"/>
                  <w:enabled/>
                  <w:calcOnExit w:val="0"/>
                  <w:checkBox>
                    <w:sizeAuto/>
                    <w:default w:val="0"/>
                  </w:checkBox>
                </w:ffData>
              </w:fldChar>
            </w:r>
            <w:r w:rsidRPr="2A577592">
              <w:rPr>
                <w:rFonts w:cs="Arial"/>
              </w:rPr>
              <w:instrText xml:space="preserve"> FORMCHECKBOX </w:instrText>
            </w:r>
            <w:r w:rsidR="005C60E6">
              <w:rPr>
                <w:rFonts w:cs="Arial"/>
              </w:rPr>
            </w:r>
            <w:r w:rsidR="005C60E6">
              <w:rPr>
                <w:rFonts w:cs="Arial"/>
              </w:rPr>
              <w:fldChar w:fldCharType="separate"/>
            </w:r>
            <w:r w:rsidRPr="2A577592">
              <w:rPr>
                <w:rFonts w:cs="Arial"/>
              </w:rPr>
              <w:fldChar w:fldCharType="end"/>
            </w:r>
            <w:r w:rsidRPr="2A577592">
              <w:rPr>
                <w:rFonts w:cs="Arial"/>
              </w:rPr>
              <w:t xml:space="preserve"> 0-17 years</w:t>
            </w:r>
          </w:p>
        </w:tc>
        <w:sdt>
          <w:sdtPr>
            <w:alias w:val="Provide number of subjects"/>
            <w:tag w:val="Provide number of subjects"/>
            <w:id w:val="-302929300"/>
            <w:placeholder>
              <w:docPart w:val="56F1338FFE0D4AD8BC4E55EE0423349C"/>
            </w:placeholder>
            <w:showingPlcHdr/>
          </w:sdtPr>
          <w:sdtEndPr/>
          <w:sdtContent>
            <w:tc>
              <w:tcPr>
                <w:tcW w:w="4666" w:type="dxa"/>
                <w:gridSpan w:val="2"/>
              </w:tcPr>
              <w:p w14:paraId="5FE20B90" w14:textId="5A5D2606" w:rsidR="007477A0" w:rsidRPr="006D43C6" w:rsidRDefault="007477A0" w:rsidP="006D43C6">
                <w:pPr>
                  <w:pStyle w:val="tabletext"/>
                </w:pPr>
                <w:r w:rsidRPr="006D43C6">
                  <w:t>Click or tap here to enter text</w:t>
                </w:r>
                <w:r w:rsidR="00120645" w:rsidRPr="006D43C6">
                  <w:t>.</w:t>
                </w:r>
              </w:p>
            </w:tc>
          </w:sdtContent>
        </w:sdt>
      </w:tr>
      <w:tr w:rsidR="007477A0" w14:paraId="3D09D031" w14:textId="77777777" w:rsidTr="1ADBBBD4">
        <w:trPr>
          <w:trHeight w:val="145"/>
        </w:trPr>
        <w:tc>
          <w:tcPr>
            <w:tcW w:w="2122" w:type="dxa"/>
            <w:vMerge/>
          </w:tcPr>
          <w:p w14:paraId="728242D6" w14:textId="77777777" w:rsidR="007477A0" w:rsidRDefault="007477A0" w:rsidP="007477A0">
            <w:pPr>
              <w:pStyle w:val="tabletextBold"/>
            </w:pPr>
          </w:p>
        </w:tc>
        <w:tc>
          <w:tcPr>
            <w:tcW w:w="1842" w:type="dxa"/>
          </w:tcPr>
          <w:p w14:paraId="0A4B0BA6" w14:textId="7F2A1F0E" w:rsidR="007477A0" w:rsidRDefault="007477A0" w:rsidP="007477A0">
            <w:pPr>
              <w:pStyle w:val="tabletext"/>
            </w:pPr>
            <w:r w:rsidRPr="2A577592">
              <w:rPr>
                <w:rFonts w:cs="Arial"/>
              </w:rPr>
              <w:fldChar w:fldCharType="begin">
                <w:ffData>
                  <w:name w:val="Check2"/>
                  <w:enabled/>
                  <w:calcOnExit w:val="0"/>
                  <w:checkBox>
                    <w:sizeAuto/>
                    <w:default w:val="0"/>
                  </w:checkBox>
                </w:ffData>
              </w:fldChar>
            </w:r>
            <w:r w:rsidRPr="2A577592">
              <w:rPr>
                <w:rFonts w:cs="Arial"/>
              </w:rPr>
              <w:instrText xml:space="preserve"> FORMCHECKBOX </w:instrText>
            </w:r>
            <w:r w:rsidR="005C60E6">
              <w:rPr>
                <w:rFonts w:cs="Arial"/>
              </w:rPr>
            </w:r>
            <w:r w:rsidR="005C60E6">
              <w:rPr>
                <w:rFonts w:cs="Arial"/>
              </w:rPr>
              <w:fldChar w:fldCharType="separate"/>
            </w:r>
            <w:r w:rsidRPr="2A577592">
              <w:rPr>
                <w:rFonts w:cs="Arial"/>
              </w:rPr>
              <w:fldChar w:fldCharType="end"/>
            </w:r>
            <w:r w:rsidRPr="2A577592">
              <w:rPr>
                <w:rFonts w:cs="Arial"/>
              </w:rPr>
              <w:t xml:space="preserve"> 18-64 years</w:t>
            </w:r>
          </w:p>
        </w:tc>
        <w:sdt>
          <w:sdtPr>
            <w:alias w:val="Provide number of subjects"/>
            <w:tag w:val="Provide number of subjects"/>
            <w:id w:val="1746684718"/>
            <w:placeholder>
              <w:docPart w:val="7CFE87355F4B443AAE23E94ECBA11A84"/>
            </w:placeholder>
            <w:showingPlcHdr/>
            <w:text/>
          </w:sdtPr>
          <w:sdtEndPr/>
          <w:sdtContent>
            <w:tc>
              <w:tcPr>
                <w:tcW w:w="4666" w:type="dxa"/>
                <w:gridSpan w:val="2"/>
              </w:tcPr>
              <w:p w14:paraId="7C0A952D" w14:textId="7381CB9B" w:rsidR="007477A0" w:rsidRPr="006D43C6" w:rsidRDefault="007477A0" w:rsidP="006D43C6">
                <w:pPr>
                  <w:pStyle w:val="tabletext"/>
                </w:pPr>
                <w:r w:rsidRPr="006D43C6">
                  <w:t>Click here to enter text</w:t>
                </w:r>
                <w:r w:rsidR="00DB2430" w:rsidRPr="006D43C6">
                  <w:t>.</w:t>
                </w:r>
              </w:p>
            </w:tc>
          </w:sdtContent>
        </w:sdt>
      </w:tr>
      <w:tr w:rsidR="007477A0" w14:paraId="1641B593" w14:textId="77777777" w:rsidTr="1ADBBBD4">
        <w:trPr>
          <w:trHeight w:val="145"/>
        </w:trPr>
        <w:tc>
          <w:tcPr>
            <w:tcW w:w="2122" w:type="dxa"/>
            <w:vMerge/>
          </w:tcPr>
          <w:p w14:paraId="3C84B08F" w14:textId="77777777" w:rsidR="007477A0" w:rsidRDefault="007477A0" w:rsidP="007477A0">
            <w:pPr>
              <w:pStyle w:val="tabletextBold"/>
            </w:pPr>
          </w:p>
        </w:tc>
        <w:tc>
          <w:tcPr>
            <w:tcW w:w="1842" w:type="dxa"/>
          </w:tcPr>
          <w:p w14:paraId="49761FBC" w14:textId="322A7860" w:rsidR="007477A0" w:rsidRDefault="007477A0" w:rsidP="007477A0">
            <w:pPr>
              <w:pStyle w:val="tabletext"/>
            </w:pPr>
            <w:r w:rsidRPr="2A577592">
              <w:rPr>
                <w:rFonts w:cs="Arial"/>
              </w:rPr>
              <w:fldChar w:fldCharType="begin">
                <w:ffData>
                  <w:name w:val="Check2"/>
                  <w:enabled/>
                  <w:calcOnExit w:val="0"/>
                  <w:checkBox>
                    <w:sizeAuto/>
                    <w:default w:val="0"/>
                  </w:checkBox>
                </w:ffData>
              </w:fldChar>
            </w:r>
            <w:r w:rsidRPr="2A577592">
              <w:rPr>
                <w:rFonts w:cs="Arial"/>
              </w:rPr>
              <w:instrText xml:space="preserve"> FORMCHECKBOX </w:instrText>
            </w:r>
            <w:r w:rsidR="005C60E6">
              <w:rPr>
                <w:rFonts w:cs="Arial"/>
              </w:rPr>
            </w:r>
            <w:r w:rsidR="005C60E6">
              <w:rPr>
                <w:rFonts w:cs="Arial"/>
              </w:rPr>
              <w:fldChar w:fldCharType="separate"/>
            </w:r>
            <w:r w:rsidRPr="2A577592">
              <w:rPr>
                <w:rFonts w:cs="Arial"/>
              </w:rPr>
              <w:fldChar w:fldCharType="end"/>
            </w:r>
            <w:r w:rsidRPr="2A577592">
              <w:rPr>
                <w:rFonts w:cs="Arial"/>
              </w:rPr>
              <w:t xml:space="preserve"> 65+ years</w:t>
            </w:r>
          </w:p>
        </w:tc>
        <w:sdt>
          <w:sdtPr>
            <w:alias w:val="Provide number of subjects"/>
            <w:tag w:val="Provide number of subjects"/>
            <w:id w:val="901335047"/>
            <w:placeholder>
              <w:docPart w:val="D9C52B5FDA56418EB49AB741B1ED8E27"/>
            </w:placeholder>
            <w:showingPlcHdr/>
            <w:text/>
          </w:sdtPr>
          <w:sdtEndPr/>
          <w:sdtContent>
            <w:tc>
              <w:tcPr>
                <w:tcW w:w="4666" w:type="dxa"/>
                <w:gridSpan w:val="2"/>
              </w:tcPr>
              <w:p w14:paraId="53AC5B91" w14:textId="4A184E7A" w:rsidR="007477A0" w:rsidRPr="006D43C6" w:rsidRDefault="007477A0" w:rsidP="006D43C6">
                <w:pPr>
                  <w:pStyle w:val="tabletext"/>
                </w:pPr>
                <w:r w:rsidRPr="006D43C6">
                  <w:t>Click here to enter text</w:t>
                </w:r>
                <w:r w:rsidR="00DB2430" w:rsidRPr="006D43C6">
                  <w:t>.</w:t>
                </w:r>
              </w:p>
            </w:tc>
          </w:sdtContent>
        </w:sdt>
      </w:tr>
      <w:tr w:rsidR="007477A0" w14:paraId="4B9A6D6C" w14:textId="77777777" w:rsidTr="1ADBBBD4">
        <w:tc>
          <w:tcPr>
            <w:tcW w:w="2122" w:type="dxa"/>
          </w:tcPr>
          <w:p w14:paraId="09A2C270" w14:textId="6941F8A0" w:rsidR="007477A0" w:rsidRPr="007477A0" w:rsidRDefault="007477A0" w:rsidP="007477A0">
            <w:pPr>
              <w:pStyle w:val="tabletextBold"/>
            </w:pPr>
            <w:r>
              <w:t>Accepts healthy volunteers</w:t>
            </w:r>
          </w:p>
        </w:tc>
        <w:tc>
          <w:tcPr>
            <w:tcW w:w="6508" w:type="dxa"/>
            <w:gridSpan w:val="3"/>
          </w:tcPr>
          <w:sdt>
            <w:sdtPr>
              <w:alias w:val="Enter Yes or No"/>
              <w:tag w:val="Enter Yes or No"/>
              <w:id w:val="-1686586295"/>
              <w:placeholder>
                <w:docPart w:val="9208EA02CA7E4AE6996170747C56E864"/>
              </w:placeholder>
              <w:showingPlcHdr/>
            </w:sdtPr>
            <w:sdtEndPr/>
            <w:sdtContent>
              <w:p w14:paraId="4409EB73" w14:textId="3EA832E8" w:rsidR="007477A0" w:rsidRPr="00C26FDF" w:rsidRDefault="007477A0" w:rsidP="006D43C6">
                <w:pPr>
                  <w:pStyle w:val="tabletext"/>
                </w:pPr>
                <w:r w:rsidRPr="007F71CA">
                  <w:t>Click here to enter text</w:t>
                </w:r>
                <w:r w:rsidR="00C26FDF" w:rsidRPr="007F71CA">
                  <w:t>.</w:t>
                </w:r>
              </w:p>
            </w:sdtContent>
          </w:sdt>
        </w:tc>
      </w:tr>
      <w:tr w:rsidR="007477A0" w14:paraId="3190A0E3" w14:textId="77777777" w:rsidTr="1ADBBBD4">
        <w:trPr>
          <w:trHeight w:val="3390"/>
        </w:trPr>
        <w:tc>
          <w:tcPr>
            <w:tcW w:w="2122" w:type="dxa"/>
          </w:tcPr>
          <w:p w14:paraId="20B4D5EA" w14:textId="18530EC0" w:rsidR="007477A0" w:rsidRPr="007477A0" w:rsidRDefault="007477A0" w:rsidP="007477A0">
            <w:pPr>
              <w:pStyle w:val="tabletextBold"/>
            </w:pPr>
            <w:r>
              <w:t>Study population types (EU only)</w:t>
            </w:r>
          </w:p>
        </w:tc>
        <w:tc>
          <w:tcPr>
            <w:tcW w:w="6508" w:type="dxa"/>
            <w:gridSpan w:val="3"/>
          </w:tcPr>
          <w:p w14:paraId="720C73D6" w14:textId="77777777" w:rsidR="007477A0" w:rsidRPr="006D43C6" w:rsidRDefault="007477A0" w:rsidP="006D43C6">
            <w:pPr>
              <w:pStyle w:val="tabletext"/>
            </w:pPr>
            <w:r w:rsidRPr="006D43C6">
              <w:fldChar w:fldCharType="begin">
                <w:ffData>
                  <w:name w:val="Check2"/>
                  <w:enabled/>
                  <w:calcOnExit w:val="0"/>
                  <w:checkBox>
                    <w:sizeAuto/>
                    <w:default w:val="0"/>
                  </w:checkBox>
                </w:ffData>
              </w:fldChar>
            </w:r>
            <w:r w:rsidRPr="006D43C6">
              <w:instrText xml:space="preserve"> FORMCHECKBOX </w:instrText>
            </w:r>
            <w:r w:rsidR="005C60E6">
              <w:fldChar w:fldCharType="separate"/>
            </w:r>
            <w:r w:rsidRPr="006D43C6">
              <w:fldChar w:fldCharType="end"/>
            </w:r>
            <w:r w:rsidRPr="006D43C6">
              <w:t xml:space="preserve"> Patients</w:t>
            </w:r>
          </w:p>
          <w:p w14:paraId="7C27641B" w14:textId="77777777" w:rsidR="007477A0" w:rsidRPr="006D43C6" w:rsidRDefault="007477A0" w:rsidP="006D43C6">
            <w:pPr>
              <w:pStyle w:val="tabletext"/>
            </w:pPr>
            <w:r w:rsidRPr="006D43C6">
              <w:fldChar w:fldCharType="begin">
                <w:ffData>
                  <w:name w:val="Check2"/>
                  <w:enabled/>
                  <w:calcOnExit w:val="0"/>
                  <w:checkBox>
                    <w:sizeAuto/>
                    <w:default w:val="0"/>
                  </w:checkBox>
                </w:ffData>
              </w:fldChar>
            </w:r>
            <w:r w:rsidRPr="006D43C6">
              <w:instrText xml:space="preserve"> FORMCHECKBOX </w:instrText>
            </w:r>
            <w:r w:rsidR="005C60E6">
              <w:fldChar w:fldCharType="separate"/>
            </w:r>
            <w:r w:rsidRPr="006D43C6">
              <w:fldChar w:fldCharType="end"/>
            </w:r>
            <w:r w:rsidRPr="006D43C6">
              <w:t xml:space="preserve"> Specific vulnerable populations</w:t>
            </w:r>
          </w:p>
          <w:p w14:paraId="146298C1" w14:textId="156E8821" w:rsidR="007477A0" w:rsidRPr="006D43C6" w:rsidRDefault="007477A0" w:rsidP="006D43C6">
            <w:pPr>
              <w:pStyle w:val="tabletext"/>
            </w:pPr>
            <w:r w:rsidRPr="006D43C6">
              <w:t xml:space="preserve">      </w:t>
            </w:r>
            <w:r w:rsidRPr="006D43C6">
              <w:fldChar w:fldCharType="begin">
                <w:ffData>
                  <w:name w:val="Check2"/>
                  <w:enabled/>
                  <w:calcOnExit w:val="0"/>
                  <w:checkBox>
                    <w:sizeAuto/>
                    <w:default w:val="0"/>
                  </w:checkBox>
                </w:ffData>
              </w:fldChar>
            </w:r>
            <w:r w:rsidRPr="006D43C6">
              <w:instrText xml:space="preserve"> FORMCHECKBOX </w:instrText>
            </w:r>
            <w:r w:rsidR="005C60E6">
              <w:fldChar w:fldCharType="separate"/>
            </w:r>
            <w:r w:rsidRPr="006D43C6">
              <w:fldChar w:fldCharType="end"/>
            </w:r>
            <w:r w:rsidRPr="006D43C6">
              <w:t xml:space="preserve"> Women of childbearing potential not using contraception</w:t>
            </w:r>
          </w:p>
          <w:p w14:paraId="4C691568" w14:textId="79EC6536" w:rsidR="007477A0" w:rsidRPr="006D43C6" w:rsidRDefault="007477A0" w:rsidP="006D43C6">
            <w:pPr>
              <w:pStyle w:val="tabletext"/>
            </w:pPr>
            <w:r w:rsidRPr="006D43C6">
              <w:t xml:space="preserve">      </w:t>
            </w:r>
            <w:r w:rsidRPr="006D43C6">
              <w:fldChar w:fldCharType="begin">
                <w:ffData>
                  <w:name w:val="Check2"/>
                  <w:enabled/>
                  <w:calcOnExit w:val="0"/>
                  <w:checkBox>
                    <w:sizeAuto/>
                    <w:default w:val="0"/>
                  </w:checkBox>
                </w:ffData>
              </w:fldChar>
            </w:r>
            <w:r w:rsidRPr="006D43C6">
              <w:instrText xml:space="preserve"> FORMCHECKBOX </w:instrText>
            </w:r>
            <w:r w:rsidR="005C60E6">
              <w:fldChar w:fldCharType="separate"/>
            </w:r>
            <w:r w:rsidRPr="006D43C6">
              <w:fldChar w:fldCharType="end"/>
            </w:r>
            <w:r w:rsidRPr="006D43C6">
              <w:t xml:space="preserve"> Women of childbearing potential using contraception</w:t>
            </w:r>
          </w:p>
          <w:p w14:paraId="7CF3CB83" w14:textId="4A1D693D" w:rsidR="007477A0" w:rsidRPr="006D43C6" w:rsidRDefault="007477A0" w:rsidP="006D43C6">
            <w:pPr>
              <w:pStyle w:val="tabletext"/>
            </w:pPr>
            <w:r w:rsidRPr="006D43C6">
              <w:t xml:space="preserve">      </w:t>
            </w:r>
            <w:r w:rsidRPr="006D43C6">
              <w:fldChar w:fldCharType="begin">
                <w:ffData>
                  <w:name w:val="Check2"/>
                  <w:enabled/>
                  <w:calcOnExit w:val="0"/>
                  <w:checkBox>
                    <w:sizeAuto/>
                    <w:default w:val="0"/>
                  </w:checkBox>
                </w:ffData>
              </w:fldChar>
            </w:r>
            <w:r w:rsidRPr="006D43C6">
              <w:instrText xml:space="preserve"> FORMCHECKBOX </w:instrText>
            </w:r>
            <w:r w:rsidR="005C60E6">
              <w:fldChar w:fldCharType="separate"/>
            </w:r>
            <w:r w:rsidRPr="006D43C6">
              <w:fldChar w:fldCharType="end"/>
            </w:r>
            <w:r w:rsidRPr="006D43C6">
              <w:t xml:space="preserve"> Pregnant women</w:t>
            </w:r>
          </w:p>
          <w:p w14:paraId="655B2339" w14:textId="19FF0843" w:rsidR="007477A0" w:rsidRPr="006D43C6" w:rsidRDefault="007477A0" w:rsidP="006D43C6">
            <w:pPr>
              <w:pStyle w:val="tabletext"/>
            </w:pPr>
            <w:r w:rsidRPr="006D43C6">
              <w:t xml:space="preserve">      </w:t>
            </w:r>
            <w:r w:rsidRPr="006D43C6">
              <w:fldChar w:fldCharType="begin">
                <w:ffData>
                  <w:name w:val="Check2"/>
                  <w:enabled/>
                  <w:calcOnExit w:val="0"/>
                  <w:checkBox>
                    <w:sizeAuto/>
                    <w:default w:val="0"/>
                  </w:checkBox>
                </w:ffData>
              </w:fldChar>
            </w:r>
            <w:r w:rsidRPr="006D43C6">
              <w:instrText xml:space="preserve"> FORMCHECKBOX </w:instrText>
            </w:r>
            <w:r w:rsidR="005C60E6">
              <w:fldChar w:fldCharType="separate"/>
            </w:r>
            <w:r w:rsidRPr="006D43C6">
              <w:fldChar w:fldCharType="end"/>
            </w:r>
            <w:r w:rsidRPr="006D43C6">
              <w:t xml:space="preserve"> Nursing women</w:t>
            </w:r>
          </w:p>
          <w:p w14:paraId="67ECA238" w14:textId="1DB98922" w:rsidR="007477A0" w:rsidRPr="006D43C6" w:rsidRDefault="007477A0" w:rsidP="006D43C6">
            <w:pPr>
              <w:pStyle w:val="tabletext"/>
            </w:pPr>
            <w:r w:rsidRPr="006D43C6">
              <w:t xml:space="preserve">      </w:t>
            </w:r>
            <w:r w:rsidRPr="006D43C6">
              <w:fldChar w:fldCharType="begin">
                <w:ffData>
                  <w:name w:val="Check2"/>
                  <w:enabled/>
                  <w:calcOnExit w:val="0"/>
                  <w:checkBox>
                    <w:sizeAuto/>
                    <w:default w:val="0"/>
                  </w:checkBox>
                </w:ffData>
              </w:fldChar>
            </w:r>
            <w:r w:rsidRPr="006D43C6">
              <w:instrText xml:space="preserve"> FORMCHECKBOX </w:instrText>
            </w:r>
            <w:r w:rsidR="005C60E6">
              <w:fldChar w:fldCharType="separate"/>
            </w:r>
            <w:r w:rsidRPr="006D43C6">
              <w:fldChar w:fldCharType="end"/>
            </w:r>
            <w:r w:rsidRPr="006D43C6">
              <w:t xml:space="preserve"> Emergency situation</w:t>
            </w:r>
          </w:p>
          <w:p w14:paraId="71CE9625" w14:textId="17D50F07" w:rsidR="007477A0" w:rsidRPr="006D43C6" w:rsidRDefault="007477A0" w:rsidP="006D43C6">
            <w:pPr>
              <w:pStyle w:val="tabletext"/>
            </w:pPr>
            <w:r w:rsidRPr="006D43C6">
              <w:t xml:space="preserve">      </w:t>
            </w:r>
            <w:r w:rsidRPr="006D43C6">
              <w:fldChar w:fldCharType="begin">
                <w:ffData>
                  <w:name w:val="Check2"/>
                  <w:enabled/>
                  <w:calcOnExit w:val="0"/>
                  <w:checkBox>
                    <w:sizeAuto/>
                    <w:default w:val="0"/>
                  </w:checkBox>
                </w:ffData>
              </w:fldChar>
            </w:r>
            <w:r w:rsidRPr="006D43C6">
              <w:instrText xml:space="preserve"> FORMCHECKBOX </w:instrText>
            </w:r>
            <w:r w:rsidR="005C60E6">
              <w:fldChar w:fldCharType="separate"/>
            </w:r>
            <w:r w:rsidRPr="006D43C6">
              <w:fldChar w:fldCharType="end"/>
            </w:r>
            <w:r w:rsidRPr="006D43C6">
              <w:t xml:space="preserve"> Participants incapable of giving consent</w:t>
            </w:r>
          </w:p>
          <w:p w14:paraId="6A04D00C" w14:textId="1739AB1E" w:rsidR="007477A0" w:rsidRPr="006D43C6" w:rsidRDefault="007477A0" w:rsidP="006D43C6">
            <w:pPr>
              <w:pStyle w:val="tabletext"/>
            </w:pPr>
            <w:r w:rsidRPr="006D43C6">
              <w:t xml:space="preserve">      </w:t>
            </w:r>
            <w:r w:rsidRPr="006D43C6">
              <w:fldChar w:fldCharType="begin">
                <w:ffData>
                  <w:name w:val="Check2"/>
                  <w:enabled/>
                  <w:calcOnExit w:val="0"/>
                  <w:checkBox>
                    <w:sizeAuto/>
                    <w:default w:val="0"/>
                  </w:checkBox>
                </w:ffData>
              </w:fldChar>
            </w:r>
            <w:r w:rsidRPr="006D43C6">
              <w:instrText xml:space="preserve"> FORMCHECKBOX </w:instrText>
            </w:r>
            <w:r w:rsidR="005C60E6">
              <w:fldChar w:fldCharType="separate"/>
            </w:r>
            <w:r w:rsidRPr="006D43C6">
              <w:fldChar w:fldCharType="end"/>
            </w:r>
            <w:r w:rsidRPr="006D43C6">
              <w:t xml:space="preserve"> Others (vulnerable populations)</w:t>
            </w:r>
          </w:p>
          <w:sdt>
            <w:sdtPr>
              <w:alias w:val="Enter Yes or No"/>
              <w:tag w:val="Enter Yes or No"/>
              <w:id w:val="1039866162"/>
              <w:placeholder>
                <w:docPart w:val="E992A94AEC13425CBFB07D5800036B28"/>
              </w:placeholder>
            </w:sdtPr>
            <w:sdtEndPr/>
            <w:sdtContent>
              <w:sdt>
                <w:sdtPr>
                  <w:alias w:val="Enter reason if others is chosen"/>
                  <w:tag w:val="Enter reason if others is chosen"/>
                  <w:id w:val="984753104"/>
                  <w:placeholder>
                    <w:docPart w:val="4F0B13A5CD89456B94F65789C9047EBB"/>
                  </w:placeholder>
                </w:sdtPr>
                <w:sdtEndPr/>
                <w:sdtContent>
                  <w:p w14:paraId="547F4541" w14:textId="26E46FE7" w:rsidR="007477A0" w:rsidRPr="006D43C6" w:rsidRDefault="009671D1" w:rsidP="006D43C6">
                    <w:pPr>
                      <w:pStyle w:val="tabletext"/>
                    </w:pPr>
                    <w:r w:rsidRPr="006D43C6">
                      <w:t>Click here to enter text.</w:t>
                    </w:r>
                  </w:p>
                </w:sdtContent>
              </w:sdt>
            </w:sdtContent>
          </w:sdt>
        </w:tc>
      </w:tr>
      <w:tr w:rsidR="007477A0" w14:paraId="6E8BE6B8" w14:textId="77777777" w:rsidTr="1ADBBBD4">
        <w:tc>
          <w:tcPr>
            <w:tcW w:w="2122" w:type="dxa"/>
          </w:tcPr>
          <w:p w14:paraId="644113B9" w14:textId="4817C9A2" w:rsidR="007477A0" w:rsidRDefault="007477A0" w:rsidP="007477A0">
            <w:pPr>
              <w:pStyle w:val="tabletextBold"/>
            </w:pPr>
            <w:r>
              <w:t>Inclusion criteria</w:t>
            </w:r>
          </w:p>
        </w:tc>
        <w:tc>
          <w:tcPr>
            <w:tcW w:w="6508" w:type="dxa"/>
            <w:gridSpan w:val="3"/>
          </w:tcPr>
          <w:sdt>
            <w:sdtPr>
              <w:alias w:val="Provide the List of Inclusion Criteria"/>
              <w:tag w:val="Provide the List of Inclusion Criteria"/>
              <w:id w:val="-400215439"/>
              <w:placeholder>
                <w:docPart w:val="FBB865A9B2094289A8998A41DD1884A0"/>
              </w:placeholder>
            </w:sdtPr>
            <w:sdtEndPr/>
            <w:sdtContent>
              <w:p w14:paraId="2F9E7F71" w14:textId="294AED20" w:rsidR="007477A0" w:rsidRPr="00602DA2" w:rsidRDefault="00602DA2" w:rsidP="006D43C6">
                <w:pPr>
                  <w:pStyle w:val="tabletext"/>
                </w:pPr>
                <w:r w:rsidRPr="007F71CA">
                  <w:t>Click here to enter text.</w:t>
                </w:r>
              </w:p>
            </w:sdtContent>
          </w:sdt>
        </w:tc>
      </w:tr>
      <w:tr w:rsidR="007477A0" w14:paraId="1DD8FE72" w14:textId="77777777" w:rsidTr="1ADBBBD4">
        <w:tc>
          <w:tcPr>
            <w:tcW w:w="2122" w:type="dxa"/>
          </w:tcPr>
          <w:p w14:paraId="69E86BD1" w14:textId="757CA1E8" w:rsidR="007477A0" w:rsidRDefault="007477A0" w:rsidP="007477A0">
            <w:pPr>
              <w:pStyle w:val="tabletextBold"/>
            </w:pPr>
            <w:r>
              <w:t>Exclusion criteria</w:t>
            </w:r>
          </w:p>
        </w:tc>
        <w:tc>
          <w:tcPr>
            <w:tcW w:w="6508" w:type="dxa"/>
            <w:gridSpan w:val="3"/>
          </w:tcPr>
          <w:sdt>
            <w:sdtPr>
              <w:alias w:val="Provide the List of Exclusion Criteria"/>
              <w:tag w:val="Provide the List of Exclusion Criteria"/>
              <w:id w:val="78650659"/>
              <w:placeholder>
                <w:docPart w:val="ACC2CF3C8A3145479D59AFEA3275A471"/>
              </w:placeholder>
            </w:sdtPr>
            <w:sdtEndPr/>
            <w:sdtContent>
              <w:sdt>
                <w:sdtPr>
                  <w:alias w:val="Provide the List of Exclusion Criteria"/>
                  <w:tag w:val="Provide the List of Exclusion Criteria"/>
                  <w:id w:val="-713340345"/>
                  <w:placeholder>
                    <w:docPart w:val="C94611BD098B4E34A3BFA0111262361A"/>
                  </w:placeholder>
                  <w:showingPlcHdr/>
                </w:sdtPr>
                <w:sdtEndPr/>
                <w:sdtContent>
                  <w:p w14:paraId="147D169B" w14:textId="6099D43C" w:rsidR="007477A0" w:rsidRPr="008776AA" w:rsidRDefault="002A3063" w:rsidP="006D43C6">
                    <w:pPr>
                      <w:pStyle w:val="tabletext"/>
                    </w:pPr>
                    <w:r w:rsidRPr="007F71CA">
                      <w:t>Click here to enter text.</w:t>
                    </w:r>
                  </w:p>
                </w:sdtContent>
              </w:sdt>
            </w:sdtContent>
          </w:sdt>
        </w:tc>
      </w:tr>
    </w:tbl>
    <w:p w14:paraId="30A964D4" w14:textId="71BCA46F" w:rsidR="007477A0" w:rsidRDefault="007D3416" w:rsidP="0012397E">
      <w:pPr>
        <w:pStyle w:val="Instructiontext"/>
      </w:pPr>
      <w:r w:rsidRPr="0012397E">
        <w:rPr>
          <w:b/>
          <w:bCs/>
          <w:iCs/>
        </w:rPr>
        <w:lastRenderedPageBreak/>
        <w:t>Note:</w:t>
      </w:r>
      <w:r w:rsidRPr="00DA005C">
        <w:t xml:space="preserve"> </w:t>
      </w:r>
      <w:r w:rsidR="00EF0AD9" w:rsidRPr="00EF0AD9">
        <w:t xml:space="preserve">If there are specific national or local register requirements for submitting the Clinical Trial Application (CTA) in Mexico or other countries that use the centrally approved MDD for protocol registration, </w:t>
      </w:r>
      <w:r w:rsidR="005D06A4">
        <w:t>en</w:t>
      </w:r>
      <w:r w:rsidR="00EF0AD9" w:rsidRPr="00EF0AD9">
        <w:t>sure to include the complete list of inclusion and exclusion criteria. Also, inform the study team about this requirement</w:t>
      </w:r>
      <w:r w:rsidR="006D6A8A">
        <w:t>.</w:t>
      </w:r>
    </w:p>
    <w:p w14:paraId="4395F5D5" w14:textId="77777777" w:rsidR="005C60E6" w:rsidRPr="00DA005C" w:rsidRDefault="005C60E6" w:rsidP="0012397E">
      <w:pPr>
        <w:pStyle w:val="Instructiontext"/>
      </w:pPr>
    </w:p>
    <w:p w14:paraId="37117732" w14:textId="6EDE2B7C" w:rsidR="007477A0" w:rsidRDefault="007477A0" w:rsidP="007477A0">
      <w:pPr>
        <w:pStyle w:val="Heading2"/>
      </w:pPr>
      <w:bookmarkStart w:id="10" w:name="_Toc182171478"/>
      <w:r w:rsidRPr="007477A0">
        <w:t xml:space="preserve">Rationale for </w:t>
      </w:r>
      <w:r w:rsidR="00C54254">
        <w:t>P</w:t>
      </w:r>
      <w:r w:rsidRPr="007477A0">
        <w:t xml:space="preserve">rotocol </w:t>
      </w:r>
      <w:r w:rsidR="00C54254">
        <w:t>A</w:t>
      </w:r>
      <w:r w:rsidRPr="007477A0">
        <w:t>mendments and</w:t>
      </w:r>
      <w:r w:rsidR="00C74C5B">
        <w:t xml:space="preserve"> </w:t>
      </w:r>
      <w:r w:rsidR="00C54254">
        <w:t>S</w:t>
      </w:r>
      <w:r w:rsidRPr="007477A0">
        <w:t xml:space="preserve">tudy </w:t>
      </w:r>
      <w:r w:rsidR="00C54254">
        <w:t>T</w:t>
      </w:r>
      <w:r w:rsidRPr="007477A0">
        <w:t>ermination/</w:t>
      </w:r>
      <w:r>
        <w:t xml:space="preserve"> </w:t>
      </w:r>
      <w:r w:rsidR="00C54254">
        <w:t>C</w:t>
      </w:r>
      <w:r w:rsidRPr="007477A0">
        <w:t>ancellation</w:t>
      </w:r>
      <w:bookmarkEnd w:id="10"/>
    </w:p>
    <w:tbl>
      <w:tblPr>
        <w:tblStyle w:val="TableGrid"/>
        <w:tblW w:w="0" w:type="auto"/>
        <w:tblLook w:val="04A0" w:firstRow="1" w:lastRow="0" w:firstColumn="1" w:lastColumn="0" w:noHBand="0" w:noVBand="1"/>
      </w:tblPr>
      <w:tblGrid>
        <w:gridCol w:w="3397"/>
        <w:gridCol w:w="5233"/>
      </w:tblGrid>
      <w:tr w:rsidR="007477A0" w14:paraId="64B6C08D" w14:textId="77777777" w:rsidTr="007477A0">
        <w:tc>
          <w:tcPr>
            <w:tcW w:w="8630" w:type="dxa"/>
            <w:gridSpan w:val="2"/>
          </w:tcPr>
          <w:p w14:paraId="4D6632C6" w14:textId="7298DE05" w:rsidR="007477A0" w:rsidRDefault="007477A0" w:rsidP="007477A0">
            <w:pPr>
              <w:pStyle w:val="tabletextBold"/>
            </w:pPr>
            <w:r>
              <w:t>Study Termination / Cancellation</w:t>
            </w:r>
          </w:p>
        </w:tc>
      </w:tr>
      <w:tr w:rsidR="007477A0" w14:paraId="43A0A70F" w14:textId="77777777" w:rsidTr="007477A0">
        <w:tc>
          <w:tcPr>
            <w:tcW w:w="3397" w:type="dxa"/>
          </w:tcPr>
          <w:p w14:paraId="6AD51996" w14:textId="0E6508DF" w:rsidR="007477A0" w:rsidRDefault="007477A0" w:rsidP="007477A0">
            <w:pPr>
              <w:pStyle w:val="tabletextBold"/>
            </w:pPr>
            <w:r>
              <w:t>Recruitment status</w:t>
            </w:r>
          </w:p>
        </w:tc>
        <w:tc>
          <w:tcPr>
            <w:tcW w:w="5233" w:type="dxa"/>
          </w:tcPr>
          <w:p w14:paraId="5205CD45" w14:textId="33012FB6" w:rsidR="007477A0" w:rsidRDefault="005C60E6" w:rsidP="006D43C6">
            <w:pPr>
              <w:pStyle w:val="tabletext"/>
            </w:pPr>
            <w:sdt>
              <w:sdtPr>
                <w:alias w:val="Recruitment Status"/>
                <w:tag w:val="Recruitment Status"/>
                <w:id w:val="7997214"/>
                <w:placeholder>
                  <w:docPart w:val="4E568F4EDBB7437B99B8B12D1BFE00C7"/>
                </w:placeholder>
                <w:showingPlcHdr/>
                <w:dropDownList>
                  <w:listItem w:displayText="Suspended" w:value="Suspended"/>
                  <w:listItem w:displayText="Terminated" w:value="Terminated"/>
                  <w:listItem w:displayText="Withdrawn" w:value="Withdrawn"/>
                </w:dropDownList>
              </w:sdtPr>
              <w:sdtEndPr/>
              <w:sdtContent>
                <w:r w:rsidR="007477A0" w:rsidRPr="00CD2802">
                  <w:t>Choose an item</w:t>
                </w:r>
                <w:r w:rsidR="00D61BD6" w:rsidRPr="00CD2802">
                  <w:t>.</w:t>
                </w:r>
              </w:sdtContent>
            </w:sdt>
          </w:p>
        </w:tc>
      </w:tr>
      <w:tr w:rsidR="007477A0" w14:paraId="7A0E842F" w14:textId="77777777" w:rsidTr="007477A0">
        <w:tc>
          <w:tcPr>
            <w:tcW w:w="3397" w:type="dxa"/>
          </w:tcPr>
          <w:p w14:paraId="5B086D1F" w14:textId="0788AAC0" w:rsidR="007477A0" w:rsidRDefault="007477A0" w:rsidP="007477A0">
            <w:pPr>
              <w:pStyle w:val="tabletextBold"/>
            </w:pPr>
            <w:r>
              <w:t>Why study stopped</w:t>
            </w:r>
          </w:p>
        </w:tc>
        <w:tc>
          <w:tcPr>
            <w:tcW w:w="5233" w:type="dxa"/>
          </w:tcPr>
          <w:sdt>
            <w:sdtPr>
              <w:alias w:val="Character limit- 250"/>
              <w:tag w:val="Character limit- 250"/>
              <w:id w:val="5312988"/>
              <w:placeholder>
                <w:docPart w:val="F50D104CE5FB4E008F094856EF3D07A1"/>
              </w:placeholder>
            </w:sdtPr>
            <w:sdtEndPr/>
            <w:sdtContent>
              <w:p w14:paraId="0535BFDF" w14:textId="4D00D2C4" w:rsidR="007477A0" w:rsidRPr="00BD50F7" w:rsidRDefault="00BD50F7" w:rsidP="006D43C6">
                <w:pPr>
                  <w:pStyle w:val="tabletext"/>
                </w:pPr>
                <w:r w:rsidRPr="00CD2802">
                  <w:t>Click here to enter text.</w:t>
                </w:r>
              </w:p>
            </w:sdtContent>
          </w:sdt>
        </w:tc>
      </w:tr>
    </w:tbl>
    <w:p w14:paraId="2891EA14" w14:textId="00CDD2A4" w:rsidR="007477A0" w:rsidRDefault="007477A0" w:rsidP="007477A0"/>
    <w:p w14:paraId="689897D5" w14:textId="392BDD26" w:rsidR="000A00C2" w:rsidRDefault="007477A0" w:rsidP="007477A0">
      <w:pPr>
        <w:pStyle w:val="Heading1"/>
      </w:pPr>
      <w:bookmarkStart w:id="11" w:name="_Toc182171479"/>
      <w:r>
        <w:t>Sections to be Completed by the CTT Team</w:t>
      </w:r>
      <w:r w:rsidR="00124079">
        <w:t xml:space="preserve"> with </w:t>
      </w:r>
      <w:r w:rsidR="00C54254">
        <w:t>I</w:t>
      </w:r>
      <w:r w:rsidR="00124079">
        <w:t xml:space="preserve">nput from the </w:t>
      </w:r>
      <w:r w:rsidR="00C54254">
        <w:t>S</w:t>
      </w:r>
      <w:r w:rsidR="00124079">
        <w:t xml:space="preserve">tudy </w:t>
      </w:r>
      <w:r w:rsidR="00C54254">
        <w:t>T</w:t>
      </w:r>
      <w:r w:rsidR="00124079">
        <w:t>eam</w:t>
      </w:r>
      <w:bookmarkEnd w:id="11"/>
    </w:p>
    <w:p w14:paraId="56D67672" w14:textId="4790E107" w:rsidR="007477A0" w:rsidRDefault="007477A0" w:rsidP="007477A0">
      <w:pPr>
        <w:pStyle w:val="Heading2"/>
      </w:pPr>
      <w:bookmarkStart w:id="12" w:name="_Toc182171480"/>
      <w:r>
        <w:t>US Food and Drug Administration (FDA) Information – IND/IDE Information</w:t>
      </w:r>
      <w:bookmarkEnd w:id="12"/>
    </w:p>
    <w:tbl>
      <w:tblPr>
        <w:tblStyle w:val="TableGrid"/>
        <w:tblW w:w="0" w:type="auto"/>
        <w:tblLook w:val="04A0" w:firstRow="1" w:lastRow="0" w:firstColumn="1" w:lastColumn="0" w:noHBand="0" w:noVBand="1"/>
      </w:tblPr>
      <w:tblGrid>
        <w:gridCol w:w="3964"/>
        <w:gridCol w:w="4666"/>
      </w:tblGrid>
      <w:tr w:rsidR="007477A0" w14:paraId="1CDFD54C" w14:textId="77777777" w:rsidTr="00DF4463">
        <w:tc>
          <w:tcPr>
            <w:tcW w:w="8630" w:type="dxa"/>
            <w:gridSpan w:val="2"/>
          </w:tcPr>
          <w:p w14:paraId="3CC64207" w14:textId="558609BC" w:rsidR="007477A0" w:rsidRDefault="007477A0" w:rsidP="007477A0">
            <w:pPr>
              <w:pStyle w:val="tabletext"/>
            </w:pPr>
            <w:r w:rsidRPr="007477A0">
              <w:t>Investigational New Drug Application (IND)/Investigational Device Exemption (IDE) Information</w:t>
            </w:r>
          </w:p>
        </w:tc>
      </w:tr>
      <w:tr w:rsidR="007477A0" w14:paraId="6E80CF81" w14:textId="77777777" w:rsidTr="007477A0">
        <w:tc>
          <w:tcPr>
            <w:tcW w:w="3964" w:type="dxa"/>
          </w:tcPr>
          <w:p w14:paraId="5206746A" w14:textId="31D731EB" w:rsidR="007477A0" w:rsidRDefault="007477A0" w:rsidP="007477A0">
            <w:pPr>
              <w:pStyle w:val="tabletextBold"/>
            </w:pPr>
            <w:r>
              <w:t>U.S. FDA IND/IDE study</w:t>
            </w:r>
          </w:p>
        </w:tc>
        <w:sdt>
          <w:sdtPr>
            <w:alias w:val="Choose Yes or No"/>
            <w:tag w:val="Choose Yes or No"/>
            <w:id w:val="-1152909623"/>
            <w:placeholder>
              <w:docPart w:val="7001959E151E4766ACF9685D50934CB3"/>
            </w:placeholder>
            <w:showingPlcHdr/>
            <w:dropDownList>
              <w:listItem w:value="Choose an item."/>
              <w:listItem w:displayText="Yes" w:value="Yes"/>
              <w:listItem w:displayText="No" w:value="No"/>
            </w:dropDownList>
          </w:sdtPr>
          <w:sdtEndPr/>
          <w:sdtContent>
            <w:tc>
              <w:tcPr>
                <w:tcW w:w="4666" w:type="dxa"/>
              </w:tcPr>
              <w:p w14:paraId="5CACDC00" w14:textId="49908DEE" w:rsidR="007477A0" w:rsidRPr="006D43C6" w:rsidRDefault="00DA4038" w:rsidP="006D43C6">
                <w:pPr>
                  <w:pStyle w:val="tabletext"/>
                </w:pPr>
                <w:r w:rsidRPr="006D43C6">
                  <w:t>Choose an item.</w:t>
                </w:r>
              </w:p>
            </w:tc>
          </w:sdtContent>
        </w:sdt>
      </w:tr>
      <w:tr w:rsidR="007477A0" w14:paraId="66ED5AD3" w14:textId="77777777" w:rsidTr="007477A0">
        <w:tc>
          <w:tcPr>
            <w:tcW w:w="3964" w:type="dxa"/>
          </w:tcPr>
          <w:p w14:paraId="5EA56A18" w14:textId="04F0793C" w:rsidR="007477A0" w:rsidRDefault="007477A0" w:rsidP="007477A0">
            <w:pPr>
              <w:pStyle w:val="tabletextBold"/>
            </w:pPr>
            <w:r>
              <w:t>FDA center (formerly IND/</w:t>
            </w:r>
            <w:r w:rsidR="00043C82">
              <w:t>IDE</w:t>
            </w:r>
            <w:r>
              <w:t xml:space="preserve"> grantor)</w:t>
            </w:r>
          </w:p>
        </w:tc>
        <w:tc>
          <w:tcPr>
            <w:tcW w:w="4666" w:type="dxa"/>
          </w:tcPr>
          <w:p w14:paraId="0AE3F9A8" w14:textId="473A568A" w:rsidR="007477A0" w:rsidRPr="006D43C6" w:rsidRDefault="005C60E6" w:rsidP="006D43C6">
            <w:pPr>
              <w:pStyle w:val="tabletext"/>
            </w:pPr>
            <w:sdt>
              <w:sdtPr>
                <w:alias w:val="IND/IDE Grantor"/>
                <w:tag w:val="IND/IDE Grantor"/>
                <w:id w:val="-709409019"/>
                <w:placeholder>
                  <w:docPart w:val="1D782E6CC2E54C448F129823225CE28D"/>
                </w:placeholder>
                <w:showingPlcHdr/>
                <w:dropDownList>
                  <w:listItem w:value="Choose an item."/>
                  <w:listItem w:displayText="CBER" w:value="CBER"/>
                  <w:listItem w:displayText="CDRH " w:value="CDRH "/>
                  <w:listItem w:displayText="CDER" w:value="CDER"/>
                </w:dropDownList>
              </w:sdtPr>
              <w:sdtEndPr/>
              <w:sdtContent>
                <w:r w:rsidR="00AF173C" w:rsidRPr="006D43C6">
                  <w:t>Choose an item.</w:t>
                </w:r>
              </w:sdtContent>
            </w:sdt>
          </w:p>
        </w:tc>
      </w:tr>
      <w:tr w:rsidR="007477A0" w14:paraId="3FEDB589" w14:textId="77777777" w:rsidTr="007477A0">
        <w:tc>
          <w:tcPr>
            <w:tcW w:w="3964" w:type="dxa"/>
          </w:tcPr>
          <w:p w14:paraId="3AC244B8" w14:textId="6EF3A681" w:rsidR="007477A0" w:rsidRDefault="007477A0" w:rsidP="007477A0">
            <w:pPr>
              <w:pStyle w:val="tabletextBold"/>
            </w:pPr>
            <w:r>
              <w:t>IND/IDE number</w:t>
            </w:r>
          </w:p>
        </w:tc>
        <w:tc>
          <w:tcPr>
            <w:tcW w:w="4666" w:type="dxa"/>
          </w:tcPr>
          <w:sdt>
            <w:sdtPr>
              <w:alias w:val="IND/IDE Number"/>
              <w:id w:val="626052278"/>
              <w:placeholder>
                <w:docPart w:val="13E71871FD8242D28987DD2017354763"/>
              </w:placeholder>
              <w:showingPlcHdr/>
            </w:sdtPr>
            <w:sdtEndPr/>
            <w:sdtContent>
              <w:p w14:paraId="49D3082E" w14:textId="32B702AB" w:rsidR="007477A0" w:rsidRPr="006D43C6" w:rsidRDefault="001A10B3" w:rsidP="006D43C6">
                <w:pPr>
                  <w:pStyle w:val="tabletext"/>
                </w:pPr>
                <w:r w:rsidRPr="006D43C6">
                  <w:t>Click here to enter text.</w:t>
                </w:r>
              </w:p>
            </w:sdtContent>
          </w:sdt>
        </w:tc>
      </w:tr>
      <w:tr w:rsidR="007477A0" w14:paraId="35C54CE9" w14:textId="77777777" w:rsidTr="007477A0">
        <w:tc>
          <w:tcPr>
            <w:tcW w:w="3964" w:type="dxa"/>
          </w:tcPr>
          <w:p w14:paraId="1D5A2708" w14:textId="6BE83AC4" w:rsidR="007477A0" w:rsidRPr="007477A0" w:rsidRDefault="007477A0" w:rsidP="007477A0">
            <w:pPr>
              <w:pStyle w:val="tabletext"/>
              <w:rPr>
                <w:i/>
                <w:iCs/>
                <w:color w:val="0000FF"/>
              </w:rPr>
            </w:pPr>
            <w:r w:rsidRPr="007477A0">
              <w:rPr>
                <w:i/>
                <w:iCs/>
                <w:color w:val="0000FF"/>
              </w:rPr>
              <w:t>IND serial number</w:t>
            </w:r>
          </w:p>
        </w:tc>
        <w:tc>
          <w:tcPr>
            <w:tcW w:w="4666" w:type="dxa"/>
          </w:tcPr>
          <w:p w14:paraId="269824B7" w14:textId="13AE8AB0" w:rsidR="007477A0" w:rsidRPr="006D43C6" w:rsidRDefault="005C60E6" w:rsidP="006D43C6">
            <w:pPr>
              <w:pStyle w:val="tabletext"/>
            </w:pPr>
            <w:sdt>
              <w:sdtPr>
                <w:alias w:val="IND/IDE Serial Number"/>
                <w:tag w:val="IND/IDE Serial Number"/>
                <w:id w:val="-1223594632"/>
                <w:placeholder>
                  <w:docPart w:val="556BF3FAAE864E39BDE5596FF16836B6"/>
                </w:placeholder>
                <w:showingPlcHdr/>
              </w:sdtPr>
              <w:sdtEndPr/>
              <w:sdtContent>
                <w:r w:rsidR="00304968" w:rsidRPr="006D43C6">
                  <w:t>Click here to enter text.</w:t>
                </w:r>
              </w:sdtContent>
            </w:sdt>
          </w:p>
        </w:tc>
      </w:tr>
      <w:tr w:rsidR="007477A0" w14:paraId="0CD1FB0F" w14:textId="77777777" w:rsidTr="007477A0">
        <w:tc>
          <w:tcPr>
            <w:tcW w:w="3964" w:type="dxa"/>
          </w:tcPr>
          <w:p w14:paraId="6D24449C" w14:textId="3FF04C12" w:rsidR="007477A0" w:rsidRDefault="007477A0" w:rsidP="007477A0">
            <w:pPr>
              <w:pStyle w:val="tabletextBold"/>
            </w:pPr>
            <w:r>
              <w:t>US FDA regulated drug</w:t>
            </w:r>
          </w:p>
        </w:tc>
        <w:sdt>
          <w:sdtPr>
            <w:alias w:val="Choose Yes or No"/>
            <w:tag w:val="Choose Yes or No"/>
            <w:id w:val="1309748648"/>
            <w:placeholder>
              <w:docPart w:val="633076CEA9794DCF91A51A31760F5383"/>
            </w:placeholder>
            <w:showingPlcHdr/>
            <w:dropDownList>
              <w:listItem w:value="Choose an item."/>
              <w:listItem w:displayText="Yes" w:value="Yes"/>
              <w:listItem w:displayText="No" w:value="No"/>
            </w:dropDownList>
          </w:sdtPr>
          <w:sdtEndPr/>
          <w:sdtContent>
            <w:tc>
              <w:tcPr>
                <w:tcW w:w="4666" w:type="dxa"/>
              </w:tcPr>
              <w:p w14:paraId="2368F6D4" w14:textId="4835219A" w:rsidR="007477A0" w:rsidRPr="006D43C6" w:rsidRDefault="00703AFE" w:rsidP="006D43C6">
                <w:pPr>
                  <w:pStyle w:val="tabletext"/>
                </w:pPr>
                <w:r w:rsidRPr="006D43C6">
                  <w:t>Choose an item.</w:t>
                </w:r>
              </w:p>
            </w:tc>
          </w:sdtContent>
        </w:sdt>
      </w:tr>
      <w:tr w:rsidR="007477A0" w14:paraId="012BBF17" w14:textId="77777777" w:rsidTr="007477A0">
        <w:tc>
          <w:tcPr>
            <w:tcW w:w="3964" w:type="dxa"/>
          </w:tcPr>
          <w:p w14:paraId="6E993255" w14:textId="32FBE145" w:rsidR="007477A0" w:rsidRDefault="007477A0" w:rsidP="007477A0">
            <w:pPr>
              <w:pStyle w:val="tabletextBold"/>
            </w:pPr>
            <w:r>
              <w:t>Product exported from US</w:t>
            </w:r>
          </w:p>
        </w:tc>
        <w:tc>
          <w:tcPr>
            <w:tcW w:w="4666" w:type="dxa"/>
          </w:tcPr>
          <w:p w14:paraId="062CD673" w14:textId="289DE3D3" w:rsidR="007477A0" w:rsidRPr="006D43C6" w:rsidRDefault="005C60E6" w:rsidP="006D43C6">
            <w:pPr>
              <w:pStyle w:val="tabletext"/>
            </w:pPr>
            <w:sdt>
              <w:sdtPr>
                <w:alias w:val="Choose Yes or No"/>
                <w:tag w:val="Choose Yes or No"/>
                <w:id w:val="-11073234"/>
                <w:placeholder>
                  <w:docPart w:val="E0A697041B7745A5B4D8F2204536FB42"/>
                </w:placeholder>
                <w:showingPlcHdr/>
                <w:dropDownList>
                  <w:listItem w:displayText="Yes" w:value="Yes"/>
                  <w:listItem w:displayText="No" w:value="No"/>
                </w:dropDownList>
              </w:sdtPr>
              <w:sdtEndPr/>
              <w:sdtContent>
                <w:r w:rsidR="008A5FB2" w:rsidRPr="006D43C6">
                  <w:t>Choose an item.</w:t>
                </w:r>
              </w:sdtContent>
            </w:sdt>
          </w:p>
        </w:tc>
      </w:tr>
      <w:tr w:rsidR="007477A0" w14:paraId="605554CA" w14:textId="77777777" w:rsidTr="007477A0">
        <w:tc>
          <w:tcPr>
            <w:tcW w:w="3964" w:type="dxa"/>
          </w:tcPr>
          <w:p w14:paraId="035F4025" w14:textId="33FEBB6E" w:rsidR="007477A0" w:rsidRDefault="007477A0" w:rsidP="007477A0">
            <w:pPr>
              <w:pStyle w:val="tabletextBold"/>
            </w:pPr>
            <w:r>
              <w:t>Availability of expanded access</w:t>
            </w:r>
          </w:p>
        </w:tc>
        <w:sdt>
          <w:sdtPr>
            <w:alias w:val="Has Expanded Access ?"/>
            <w:tag w:val="Has Expanded Access ?"/>
            <w:id w:val="1772197560"/>
            <w:placeholder>
              <w:docPart w:val="03B193883F4E485CBED0F14F79725FBE"/>
            </w:placeholder>
            <w:showingPlcHdr/>
            <w:dropDownList>
              <w:listItem w:value="Choose an item."/>
              <w:listItem w:displayText="Yes" w:value="Yes"/>
              <w:listItem w:displayText="No" w:value="No"/>
              <w:listItem w:displayText="Unknown" w:value="Unknown"/>
            </w:dropDownList>
          </w:sdtPr>
          <w:sdtEndPr/>
          <w:sdtContent>
            <w:tc>
              <w:tcPr>
                <w:tcW w:w="4666" w:type="dxa"/>
              </w:tcPr>
              <w:p w14:paraId="782C8E20" w14:textId="1D1923BE" w:rsidR="007477A0" w:rsidRPr="006D43C6" w:rsidRDefault="007D2899" w:rsidP="006D43C6">
                <w:pPr>
                  <w:pStyle w:val="tabletext"/>
                </w:pPr>
                <w:r w:rsidRPr="006D43C6">
                  <w:t>Choose an item.</w:t>
                </w:r>
              </w:p>
            </w:tc>
          </w:sdtContent>
        </w:sdt>
      </w:tr>
      <w:tr w:rsidR="007477A0" w14:paraId="25417318" w14:textId="77777777" w:rsidTr="007477A0">
        <w:tc>
          <w:tcPr>
            <w:tcW w:w="3964" w:type="dxa"/>
          </w:tcPr>
          <w:p w14:paraId="7A2CD13C" w14:textId="099AC700" w:rsidR="007477A0" w:rsidRDefault="007477A0" w:rsidP="007477A0">
            <w:pPr>
              <w:pStyle w:val="tabletextBold"/>
            </w:pPr>
            <w:r>
              <w:t xml:space="preserve">Expanded access record </w:t>
            </w:r>
            <w:r w:rsidR="00F06C35">
              <w:t>National Clinical Trial (</w:t>
            </w:r>
            <w:r>
              <w:t>NCT</w:t>
            </w:r>
            <w:r w:rsidR="00F06C35">
              <w:t>)</w:t>
            </w:r>
            <w:r>
              <w:t xml:space="preserve"> number</w:t>
            </w:r>
          </w:p>
        </w:tc>
        <w:tc>
          <w:tcPr>
            <w:tcW w:w="4666" w:type="dxa"/>
          </w:tcPr>
          <w:p w14:paraId="2463D725" w14:textId="46070364" w:rsidR="007477A0" w:rsidRPr="006D43C6" w:rsidRDefault="005C60E6" w:rsidP="006D43C6">
            <w:pPr>
              <w:pStyle w:val="tabletext"/>
            </w:pPr>
            <w:sdt>
              <w:sdtPr>
                <w:alias w:val="Expanded Access Record NCT Number"/>
                <w:tag w:val="Expanded Access Record NCT Number"/>
                <w:id w:val="-2088606798"/>
                <w:placeholder>
                  <w:docPart w:val="5109260CF5354812A805E880AD68A410"/>
                </w:placeholder>
                <w:showingPlcHdr/>
              </w:sdtPr>
              <w:sdtEndPr/>
              <w:sdtContent>
                <w:r w:rsidR="00654D3C" w:rsidRPr="006D43C6">
                  <w:t>Click here to enter text.</w:t>
                </w:r>
              </w:sdtContent>
            </w:sdt>
          </w:p>
        </w:tc>
      </w:tr>
      <w:tr w:rsidR="007477A0" w14:paraId="15F35600" w14:textId="77777777" w:rsidTr="007477A0">
        <w:tc>
          <w:tcPr>
            <w:tcW w:w="3964" w:type="dxa"/>
          </w:tcPr>
          <w:p w14:paraId="146FE2B2" w14:textId="5143EC46" w:rsidR="007477A0" w:rsidRPr="007477A0" w:rsidRDefault="007477A0" w:rsidP="007477A0">
            <w:pPr>
              <w:pStyle w:val="tabletext"/>
              <w:rPr>
                <w:i/>
                <w:iCs/>
                <w:color w:val="0000FF"/>
              </w:rPr>
            </w:pPr>
            <w:r>
              <w:rPr>
                <w:i/>
                <w:iCs/>
                <w:color w:val="0000FF"/>
              </w:rPr>
              <w:t>Plan to share IPD data</w:t>
            </w:r>
          </w:p>
        </w:tc>
        <w:tc>
          <w:tcPr>
            <w:tcW w:w="4666" w:type="dxa"/>
          </w:tcPr>
          <w:p w14:paraId="23588502" w14:textId="263CA7F1" w:rsidR="007477A0" w:rsidRPr="006D43C6" w:rsidRDefault="005C60E6" w:rsidP="006D43C6">
            <w:pPr>
              <w:pStyle w:val="tabletext"/>
            </w:pPr>
            <w:sdt>
              <w:sdtPr>
                <w:alias w:val="Plan to share IPD data?"/>
                <w:tag w:val="Plan to share IPD data?"/>
                <w:id w:val="768196997"/>
                <w:placeholder>
                  <w:docPart w:val="A7E15DE2D1644C92AF2DBD62171E144C"/>
                </w:placeholder>
                <w:showingPlcHdr/>
                <w:dropDownList>
                  <w:listItem w:value="Choose an item."/>
                  <w:listItem w:displayText="Yes" w:value="Yes"/>
                  <w:listItem w:displayText="No" w:value="No"/>
                  <w:listItem w:displayText="Undecided" w:value="Undecided"/>
                </w:dropDownList>
              </w:sdtPr>
              <w:sdtEndPr/>
              <w:sdtContent>
                <w:r w:rsidR="00D40703" w:rsidRPr="006D43C6">
                  <w:t>Choose an item.</w:t>
                </w:r>
              </w:sdtContent>
            </w:sdt>
          </w:p>
        </w:tc>
      </w:tr>
    </w:tbl>
    <w:p w14:paraId="51CE6BC2" w14:textId="4AB6C344" w:rsidR="000A00C2" w:rsidRDefault="000A00C2" w:rsidP="000A00C2"/>
    <w:p w14:paraId="500D4B4E" w14:textId="3E309B7F" w:rsidR="007151A8" w:rsidRDefault="0022451B" w:rsidP="007151A8">
      <w:pPr>
        <w:pStyle w:val="Heading1"/>
      </w:pPr>
      <w:bookmarkStart w:id="13" w:name="_Toc182171481"/>
      <w:r>
        <w:t>Links</w:t>
      </w:r>
      <w:bookmarkEnd w:id="13"/>
    </w:p>
    <w:tbl>
      <w:tblPr>
        <w:tblStyle w:val="TableGrid"/>
        <w:tblW w:w="0" w:type="auto"/>
        <w:tblLook w:val="04A0" w:firstRow="1" w:lastRow="0" w:firstColumn="1" w:lastColumn="0" w:noHBand="0" w:noVBand="1"/>
      </w:tblPr>
      <w:tblGrid>
        <w:gridCol w:w="3964"/>
        <w:gridCol w:w="4666"/>
      </w:tblGrid>
      <w:tr w:rsidR="0012732F" w14:paraId="40569F54" w14:textId="77777777" w:rsidTr="00117166">
        <w:tc>
          <w:tcPr>
            <w:tcW w:w="3964" w:type="dxa"/>
          </w:tcPr>
          <w:p w14:paraId="6B0CA860" w14:textId="3CD5A64A" w:rsidR="0012732F" w:rsidRPr="00D939FE" w:rsidRDefault="0012732F" w:rsidP="00117166">
            <w:pPr>
              <w:pStyle w:val="tabletextBold"/>
            </w:pPr>
            <w:r w:rsidRPr="00D939FE">
              <w:t>url</w:t>
            </w:r>
          </w:p>
        </w:tc>
        <w:tc>
          <w:tcPr>
            <w:tcW w:w="4666" w:type="dxa"/>
          </w:tcPr>
          <w:p w14:paraId="5FA46229" w14:textId="004169DC" w:rsidR="0012732F" w:rsidRPr="006D43C6" w:rsidRDefault="0067281F" w:rsidP="00117166">
            <w:pPr>
              <w:pStyle w:val="tabletext"/>
            </w:pPr>
            <w:r>
              <w:t>Description</w:t>
            </w:r>
          </w:p>
        </w:tc>
      </w:tr>
    </w:tbl>
    <w:p w14:paraId="09813458" w14:textId="77777777" w:rsidR="0012732F" w:rsidRPr="0012732F" w:rsidRDefault="0012732F" w:rsidP="00DA005C"/>
    <w:sectPr w:rsidR="0012732F" w:rsidRPr="0012732F" w:rsidSect="007477A0">
      <w:footerReference w:type="default" r:id="rId11"/>
      <w:type w:val="continuous"/>
      <w:pgSz w:w="12240" w:h="15840" w:code="1"/>
      <w:pgMar w:top="1253" w:right="1800" w:bottom="1267" w:left="1800" w:header="1296" w:footer="720" w:gutter="0"/>
      <w:cols w:space="720"/>
      <w:formProt w:val="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03D91" w14:textId="77777777" w:rsidR="003560BC" w:rsidRDefault="003560BC">
      <w:r>
        <w:separator/>
      </w:r>
    </w:p>
  </w:endnote>
  <w:endnote w:type="continuationSeparator" w:id="0">
    <w:p w14:paraId="2FD84BFF" w14:textId="77777777" w:rsidR="003560BC" w:rsidRDefault="003560BC">
      <w:r>
        <w:continuationSeparator/>
      </w:r>
    </w:p>
  </w:endnote>
  <w:endnote w:type="continuationNotice" w:id="1">
    <w:p w14:paraId="4194E2AA" w14:textId="77777777" w:rsidR="003560BC" w:rsidRDefault="003560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461C9" w14:textId="452B7565" w:rsidR="00936277" w:rsidRPr="00936277" w:rsidRDefault="00936277" w:rsidP="00936277">
    <w:pPr>
      <w:pStyle w:val="Footer"/>
      <w:rPr>
        <w:sz w:val="18"/>
        <w:szCs w:val="18"/>
      </w:rPr>
    </w:pPr>
    <w:r w:rsidRPr="00936277">
      <w:rPr>
        <w:sz w:val="18"/>
        <w:szCs w:val="18"/>
      </w:rPr>
      <w:t>Protocol Summary – Master Disclosure Document for Interventional Studies (</w:t>
    </w:r>
    <w:r w:rsidR="0012397E">
      <w:rPr>
        <w:sz w:val="18"/>
        <w:szCs w:val="18"/>
      </w:rPr>
      <w:t>3</w:t>
    </w:r>
    <w:r w:rsidRPr="00936277">
      <w:rPr>
        <w:sz w:val="18"/>
        <w:szCs w:val="18"/>
      </w:rPr>
      <w:t xml:space="preserve">.0) </w:t>
    </w:r>
    <w:r w:rsidR="0012397E">
      <w:rPr>
        <w:sz w:val="18"/>
        <w:szCs w:val="18"/>
      </w:rPr>
      <w:t>Nov 2024</w:t>
    </w:r>
  </w:p>
  <w:p w14:paraId="43686357" w14:textId="77777777" w:rsidR="00936277" w:rsidRPr="00936277" w:rsidRDefault="00936277" w:rsidP="00936277">
    <w:pPr>
      <w:pStyle w:val="Footer"/>
      <w:rPr>
        <w:sz w:val="18"/>
        <w:szCs w:val="18"/>
      </w:rPr>
    </w:pPr>
    <w:r w:rsidRPr="00936277">
      <w:rPr>
        <w:sz w:val="18"/>
        <w:szCs w:val="18"/>
      </w:rPr>
      <w:t>Template Doc ID: TMF-15172103</w:t>
    </w:r>
  </w:p>
  <w:p w14:paraId="2C80C776" w14:textId="16B7DC3F" w:rsidR="00936277" w:rsidRPr="00936277" w:rsidRDefault="00936277" w:rsidP="00936277">
    <w:pPr>
      <w:pStyle w:val="Footer"/>
      <w:rPr>
        <w:sz w:val="18"/>
        <w:szCs w:val="18"/>
      </w:rPr>
    </w:pPr>
    <w:r w:rsidRPr="00936277">
      <w:rPr>
        <w:sz w:val="18"/>
        <w:szCs w:val="18"/>
      </w:rPr>
      <w:t>Parent Doc ID: VQD-SOP-073495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20320" w14:textId="77777777" w:rsidR="003560BC" w:rsidRDefault="003560BC">
      <w:r>
        <w:separator/>
      </w:r>
    </w:p>
  </w:footnote>
  <w:footnote w:type="continuationSeparator" w:id="0">
    <w:p w14:paraId="7FA35AA4" w14:textId="77777777" w:rsidR="003560BC" w:rsidRDefault="003560BC">
      <w:r>
        <w:continuationSeparator/>
      </w:r>
    </w:p>
  </w:footnote>
  <w:footnote w:type="continuationNotice" w:id="1">
    <w:p w14:paraId="03D80A14" w14:textId="77777777" w:rsidR="003560BC" w:rsidRDefault="003560B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5pt;height:11.5pt" o:bullet="t">
        <v:imagedata r:id="rId1" o:title=""/>
      </v:shape>
    </w:pict>
  </w:numPicBullet>
  <w:abstractNum w:abstractNumId="0" w15:restartNumberingAfterBreak="0">
    <w:nsid w:val="098F6560"/>
    <w:multiLevelType w:val="multilevel"/>
    <w:tmpl w:val="368AB510"/>
    <w:numStyleLink w:val="Instructionbullet-listindent"/>
  </w:abstractNum>
  <w:abstractNum w:abstractNumId="1" w15:restartNumberingAfterBreak="0">
    <w:nsid w:val="0AC67DAE"/>
    <w:multiLevelType w:val="hybridMultilevel"/>
    <w:tmpl w:val="6A9EB1BC"/>
    <w:lvl w:ilvl="0" w:tplc="0878477C">
      <w:start w:val="1"/>
      <w:numFmt w:val="bullet"/>
      <w:pStyle w:val="tabletext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C53DC1"/>
    <w:multiLevelType w:val="multilevel"/>
    <w:tmpl w:val="368AB510"/>
    <w:styleLink w:val="Instructionbullet-listindent"/>
    <w:lvl w:ilvl="0">
      <w:start w:val="1"/>
      <w:numFmt w:val="bullet"/>
      <w:lvlText w:val="-"/>
      <w:lvlJc w:val="left"/>
      <w:pPr>
        <w:ind w:left="1151" w:hanging="360"/>
      </w:pPr>
      <w:rPr>
        <w:rFonts w:ascii="Arial" w:hAnsi="Arial"/>
        <w:i/>
        <w:iCs/>
        <w:color w:val="0033CC"/>
        <w:sz w:val="22"/>
      </w:rPr>
    </w:lvl>
    <w:lvl w:ilvl="1">
      <w:start w:val="1"/>
      <w:numFmt w:val="bullet"/>
      <w:lvlText w:val="o"/>
      <w:lvlJc w:val="left"/>
      <w:pPr>
        <w:ind w:left="1871" w:hanging="360"/>
      </w:pPr>
      <w:rPr>
        <w:rFonts w:ascii="Courier New" w:hAnsi="Courier New" w:cs="Courier New" w:hint="default"/>
      </w:rPr>
    </w:lvl>
    <w:lvl w:ilvl="2">
      <w:start w:val="1"/>
      <w:numFmt w:val="bullet"/>
      <w:lvlText w:val=""/>
      <w:lvlJc w:val="left"/>
      <w:pPr>
        <w:ind w:left="2591" w:hanging="360"/>
      </w:pPr>
      <w:rPr>
        <w:rFonts w:ascii="Wingdings" w:hAnsi="Wingdings" w:hint="default"/>
      </w:rPr>
    </w:lvl>
    <w:lvl w:ilvl="3">
      <w:start w:val="1"/>
      <w:numFmt w:val="bullet"/>
      <w:lvlText w:val=""/>
      <w:lvlJc w:val="left"/>
      <w:pPr>
        <w:ind w:left="3311" w:hanging="360"/>
      </w:pPr>
      <w:rPr>
        <w:rFonts w:ascii="Symbol" w:hAnsi="Symbol" w:hint="default"/>
      </w:rPr>
    </w:lvl>
    <w:lvl w:ilvl="4">
      <w:start w:val="1"/>
      <w:numFmt w:val="bullet"/>
      <w:lvlText w:val="o"/>
      <w:lvlJc w:val="left"/>
      <w:pPr>
        <w:ind w:left="4031" w:hanging="360"/>
      </w:pPr>
      <w:rPr>
        <w:rFonts w:ascii="Courier New" w:hAnsi="Courier New" w:cs="Courier New" w:hint="default"/>
      </w:rPr>
    </w:lvl>
    <w:lvl w:ilvl="5">
      <w:start w:val="1"/>
      <w:numFmt w:val="bullet"/>
      <w:lvlText w:val=""/>
      <w:lvlJc w:val="left"/>
      <w:pPr>
        <w:ind w:left="4751" w:hanging="360"/>
      </w:pPr>
      <w:rPr>
        <w:rFonts w:ascii="Wingdings" w:hAnsi="Wingdings" w:hint="default"/>
      </w:rPr>
    </w:lvl>
    <w:lvl w:ilvl="6">
      <w:start w:val="1"/>
      <w:numFmt w:val="bullet"/>
      <w:lvlText w:val=""/>
      <w:lvlJc w:val="left"/>
      <w:pPr>
        <w:ind w:left="5471" w:hanging="360"/>
      </w:pPr>
      <w:rPr>
        <w:rFonts w:ascii="Symbol" w:hAnsi="Symbol" w:hint="default"/>
      </w:rPr>
    </w:lvl>
    <w:lvl w:ilvl="7">
      <w:start w:val="1"/>
      <w:numFmt w:val="bullet"/>
      <w:lvlText w:val="o"/>
      <w:lvlJc w:val="left"/>
      <w:pPr>
        <w:ind w:left="6191" w:hanging="360"/>
      </w:pPr>
      <w:rPr>
        <w:rFonts w:ascii="Courier New" w:hAnsi="Courier New" w:cs="Courier New" w:hint="default"/>
      </w:rPr>
    </w:lvl>
    <w:lvl w:ilvl="8">
      <w:start w:val="1"/>
      <w:numFmt w:val="bullet"/>
      <w:lvlText w:val=""/>
      <w:lvlJc w:val="left"/>
      <w:pPr>
        <w:ind w:left="6911" w:hanging="360"/>
      </w:pPr>
      <w:rPr>
        <w:rFonts w:ascii="Wingdings" w:hAnsi="Wingdings" w:hint="default"/>
      </w:rPr>
    </w:lvl>
  </w:abstractNum>
  <w:abstractNum w:abstractNumId="3" w15:restartNumberingAfterBreak="0">
    <w:nsid w:val="0F4E5AC4"/>
    <w:multiLevelType w:val="singleLevel"/>
    <w:tmpl w:val="62E445DA"/>
    <w:lvl w:ilvl="0">
      <w:start w:val="1"/>
      <w:numFmt w:val="decimal"/>
      <w:pStyle w:val="listnum"/>
      <w:lvlText w:val="%1."/>
      <w:lvlJc w:val="left"/>
      <w:pPr>
        <w:tabs>
          <w:tab w:val="num" w:pos="432"/>
        </w:tabs>
        <w:ind w:left="432" w:hanging="432"/>
      </w:pPr>
      <w:rPr>
        <w:rFonts w:hint="default"/>
      </w:rPr>
    </w:lvl>
  </w:abstractNum>
  <w:abstractNum w:abstractNumId="4" w15:restartNumberingAfterBreak="0">
    <w:nsid w:val="11743710"/>
    <w:multiLevelType w:val="multilevel"/>
    <w:tmpl w:val="3D1A7FD0"/>
    <w:lvl w:ilvl="0">
      <w:start w:val="4"/>
      <w:numFmt w:val="decimal"/>
      <w:lvlText w:val="%1"/>
      <w:lvlJc w:val="left"/>
      <w:pPr>
        <w:tabs>
          <w:tab w:val="num" w:pos="1155"/>
        </w:tabs>
        <w:ind w:left="1155" w:hanging="1155"/>
      </w:pPr>
      <w:rPr>
        <w:rFonts w:hint="default"/>
      </w:rPr>
    </w:lvl>
    <w:lvl w:ilvl="1">
      <w:start w:val="1"/>
      <w:numFmt w:val="decimal"/>
      <w:lvlText w:val="%1.%2"/>
      <w:lvlJc w:val="left"/>
      <w:pPr>
        <w:tabs>
          <w:tab w:val="num" w:pos="1155"/>
        </w:tabs>
        <w:ind w:left="1155" w:hanging="1155"/>
      </w:pPr>
      <w:rPr>
        <w:rFonts w:hint="default"/>
      </w:rPr>
    </w:lvl>
    <w:lvl w:ilvl="2">
      <w:start w:val="1"/>
      <w:numFmt w:val="decimal"/>
      <w:lvlText w:val="%1.%2.%3"/>
      <w:lvlJc w:val="left"/>
      <w:pPr>
        <w:tabs>
          <w:tab w:val="num" w:pos="1155"/>
        </w:tabs>
        <w:ind w:left="1155" w:hanging="1155"/>
      </w:pPr>
      <w:rPr>
        <w:rFonts w:hint="default"/>
      </w:rPr>
    </w:lvl>
    <w:lvl w:ilvl="3">
      <w:start w:val="1"/>
      <w:numFmt w:val="decimal"/>
      <w:lvlText w:val="%1.%2.%3.%4"/>
      <w:lvlJc w:val="left"/>
      <w:pPr>
        <w:tabs>
          <w:tab w:val="num" w:pos="1155"/>
        </w:tabs>
        <w:ind w:left="1155" w:hanging="1155"/>
      </w:pPr>
      <w:rPr>
        <w:rFonts w:hint="default"/>
      </w:rPr>
    </w:lvl>
    <w:lvl w:ilvl="4">
      <w:start w:val="1"/>
      <w:numFmt w:val="decimal"/>
      <w:lvlText w:val="%1.%2.%3.%4.%5"/>
      <w:lvlJc w:val="left"/>
      <w:pPr>
        <w:tabs>
          <w:tab w:val="num" w:pos="1155"/>
        </w:tabs>
        <w:ind w:left="1155" w:hanging="1155"/>
      </w:pPr>
      <w:rPr>
        <w:rFonts w:hint="default"/>
      </w:rPr>
    </w:lvl>
    <w:lvl w:ilvl="5">
      <w:start w:val="1"/>
      <w:numFmt w:val="decimal"/>
      <w:lvlText w:val="%1.%2.%3.%4.%5.%6"/>
      <w:lvlJc w:val="left"/>
      <w:pPr>
        <w:tabs>
          <w:tab w:val="num" w:pos="1155"/>
        </w:tabs>
        <w:ind w:left="1155" w:hanging="1155"/>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13514FC7"/>
    <w:multiLevelType w:val="singleLevel"/>
    <w:tmpl w:val="5874ED24"/>
    <w:lvl w:ilvl="0">
      <w:start w:val="1"/>
      <w:numFmt w:val="lowerLetter"/>
      <w:pStyle w:val="listalpha"/>
      <w:lvlText w:val="%1."/>
      <w:lvlJc w:val="left"/>
      <w:pPr>
        <w:tabs>
          <w:tab w:val="num" w:pos="432"/>
        </w:tabs>
        <w:ind w:left="432" w:hanging="432"/>
      </w:pPr>
    </w:lvl>
  </w:abstractNum>
  <w:abstractNum w:abstractNumId="6" w15:restartNumberingAfterBreak="0">
    <w:nsid w:val="17472E11"/>
    <w:multiLevelType w:val="multilevel"/>
    <w:tmpl w:val="368AB510"/>
    <w:styleLink w:val="StyleInstructionbullet-listindentOutlinenumberedLeft0"/>
    <w:lvl w:ilvl="0">
      <w:start w:val="1"/>
      <w:numFmt w:val="bullet"/>
      <w:lvlText w:val="-"/>
      <w:lvlJc w:val="left"/>
      <w:pPr>
        <w:ind w:left="1151" w:hanging="360"/>
      </w:pPr>
      <w:rPr>
        <w:rFonts w:ascii="Arial" w:hAnsi="Arial"/>
        <w:i/>
        <w:iCs/>
        <w:color w:val="0033CC"/>
        <w:sz w:val="22"/>
      </w:rPr>
    </w:lvl>
    <w:lvl w:ilvl="1">
      <w:start w:val="1"/>
      <w:numFmt w:val="bullet"/>
      <w:lvlText w:val="o"/>
      <w:lvlJc w:val="left"/>
      <w:pPr>
        <w:ind w:left="1871" w:hanging="360"/>
      </w:pPr>
      <w:rPr>
        <w:rFonts w:ascii="Courier New" w:hAnsi="Courier New" w:cs="Courier New" w:hint="default"/>
      </w:rPr>
    </w:lvl>
    <w:lvl w:ilvl="2">
      <w:start w:val="1"/>
      <w:numFmt w:val="bullet"/>
      <w:lvlText w:val=""/>
      <w:lvlJc w:val="left"/>
      <w:pPr>
        <w:ind w:left="2591" w:hanging="360"/>
      </w:pPr>
      <w:rPr>
        <w:rFonts w:ascii="Wingdings" w:hAnsi="Wingdings" w:hint="default"/>
      </w:rPr>
    </w:lvl>
    <w:lvl w:ilvl="3">
      <w:start w:val="1"/>
      <w:numFmt w:val="bullet"/>
      <w:lvlText w:val=""/>
      <w:lvlJc w:val="left"/>
      <w:pPr>
        <w:ind w:left="3311" w:hanging="360"/>
      </w:pPr>
      <w:rPr>
        <w:rFonts w:ascii="Symbol" w:hAnsi="Symbol" w:hint="default"/>
      </w:rPr>
    </w:lvl>
    <w:lvl w:ilvl="4">
      <w:start w:val="1"/>
      <w:numFmt w:val="bullet"/>
      <w:lvlText w:val="o"/>
      <w:lvlJc w:val="left"/>
      <w:pPr>
        <w:ind w:left="4031" w:hanging="360"/>
      </w:pPr>
      <w:rPr>
        <w:rFonts w:ascii="Courier New" w:hAnsi="Courier New" w:cs="Courier New" w:hint="default"/>
      </w:rPr>
    </w:lvl>
    <w:lvl w:ilvl="5">
      <w:start w:val="1"/>
      <w:numFmt w:val="bullet"/>
      <w:lvlText w:val=""/>
      <w:lvlJc w:val="left"/>
      <w:pPr>
        <w:ind w:left="4751" w:hanging="360"/>
      </w:pPr>
      <w:rPr>
        <w:rFonts w:ascii="Wingdings" w:hAnsi="Wingdings" w:hint="default"/>
      </w:rPr>
    </w:lvl>
    <w:lvl w:ilvl="6">
      <w:start w:val="1"/>
      <w:numFmt w:val="bullet"/>
      <w:lvlText w:val=""/>
      <w:lvlJc w:val="left"/>
      <w:pPr>
        <w:ind w:left="5471" w:hanging="360"/>
      </w:pPr>
      <w:rPr>
        <w:rFonts w:ascii="Symbol" w:hAnsi="Symbol" w:hint="default"/>
      </w:rPr>
    </w:lvl>
    <w:lvl w:ilvl="7">
      <w:start w:val="1"/>
      <w:numFmt w:val="bullet"/>
      <w:lvlText w:val="o"/>
      <w:lvlJc w:val="left"/>
      <w:pPr>
        <w:ind w:left="6191" w:hanging="360"/>
      </w:pPr>
      <w:rPr>
        <w:rFonts w:ascii="Courier New" w:hAnsi="Courier New" w:cs="Courier New" w:hint="default"/>
      </w:rPr>
    </w:lvl>
    <w:lvl w:ilvl="8">
      <w:start w:val="1"/>
      <w:numFmt w:val="bullet"/>
      <w:lvlText w:val=""/>
      <w:lvlJc w:val="left"/>
      <w:pPr>
        <w:ind w:left="6911" w:hanging="360"/>
      </w:pPr>
      <w:rPr>
        <w:rFonts w:ascii="Wingdings" w:hAnsi="Wingdings" w:hint="default"/>
      </w:rPr>
    </w:lvl>
  </w:abstractNum>
  <w:abstractNum w:abstractNumId="7" w15:restartNumberingAfterBreak="0">
    <w:nsid w:val="1E2F2EE5"/>
    <w:multiLevelType w:val="multilevel"/>
    <w:tmpl w:val="368AB510"/>
    <w:numStyleLink w:val="Instructiontextbullet-listindent"/>
  </w:abstractNum>
  <w:abstractNum w:abstractNumId="8" w15:restartNumberingAfterBreak="0">
    <w:nsid w:val="215166AC"/>
    <w:multiLevelType w:val="singleLevel"/>
    <w:tmpl w:val="A3A44514"/>
    <w:lvl w:ilvl="0">
      <w:start w:val="1"/>
      <w:numFmt w:val="lowerLetter"/>
      <w:pStyle w:val="tabletextAlpha"/>
      <w:lvlText w:val="%1."/>
      <w:lvlJc w:val="left"/>
      <w:pPr>
        <w:tabs>
          <w:tab w:val="num" w:pos="360"/>
        </w:tabs>
        <w:ind w:left="360" w:hanging="360"/>
      </w:pPr>
    </w:lvl>
  </w:abstractNum>
  <w:abstractNum w:abstractNumId="9" w15:restartNumberingAfterBreak="0">
    <w:nsid w:val="22461067"/>
    <w:multiLevelType w:val="multilevel"/>
    <w:tmpl w:val="FFCA7434"/>
    <w:lvl w:ilvl="0">
      <w:start w:val="3"/>
      <w:numFmt w:val="decimal"/>
      <w:lvlText w:val="%1"/>
      <w:lvlJc w:val="left"/>
      <w:pPr>
        <w:tabs>
          <w:tab w:val="num" w:pos="1155"/>
        </w:tabs>
        <w:ind w:left="1155" w:hanging="1155"/>
      </w:pPr>
      <w:rPr>
        <w:rFonts w:hint="default"/>
      </w:rPr>
    </w:lvl>
    <w:lvl w:ilvl="1">
      <w:start w:val="1"/>
      <w:numFmt w:val="decimal"/>
      <w:lvlText w:val="%1.%2"/>
      <w:lvlJc w:val="left"/>
      <w:pPr>
        <w:tabs>
          <w:tab w:val="num" w:pos="1155"/>
        </w:tabs>
        <w:ind w:left="1155" w:hanging="1155"/>
      </w:pPr>
      <w:rPr>
        <w:rFonts w:hint="default"/>
      </w:rPr>
    </w:lvl>
    <w:lvl w:ilvl="2">
      <w:start w:val="1"/>
      <w:numFmt w:val="decimal"/>
      <w:lvlText w:val="%1.%2.%3"/>
      <w:lvlJc w:val="left"/>
      <w:pPr>
        <w:tabs>
          <w:tab w:val="num" w:pos="1155"/>
        </w:tabs>
        <w:ind w:left="1155" w:hanging="1155"/>
      </w:pPr>
      <w:rPr>
        <w:rFonts w:hint="default"/>
      </w:rPr>
    </w:lvl>
    <w:lvl w:ilvl="3">
      <w:start w:val="1"/>
      <w:numFmt w:val="decimal"/>
      <w:lvlText w:val="%1.%2.%3.%4"/>
      <w:lvlJc w:val="left"/>
      <w:pPr>
        <w:tabs>
          <w:tab w:val="num" w:pos="1155"/>
        </w:tabs>
        <w:ind w:left="1155" w:hanging="1155"/>
      </w:pPr>
      <w:rPr>
        <w:rFonts w:hint="default"/>
      </w:rPr>
    </w:lvl>
    <w:lvl w:ilvl="4">
      <w:start w:val="1"/>
      <w:numFmt w:val="decimal"/>
      <w:lvlText w:val="%1.%2.%3.%4.%5"/>
      <w:lvlJc w:val="left"/>
      <w:pPr>
        <w:tabs>
          <w:tab w:val="num" w:pos="1155"/>
        </w:tabs>
        <w:ind w:left="1155" w:hanging="1155"/>
      </w:pPr>
      <w:rPr>
        <w:rFonts w:hint="default"/>
      </w:rPr>
    </w:lvl>
    <w:lvl w:ilvl="5">
      <w:start w:val="1"/>
      <w:numFmt w:val="decimal"/>
      <w:lvlText w:val="%1.%2.%3.%4.%5.%6"/>
      <w:lvlJc w:val="left"/>
      <w:pPr>
        <w:tabs>
          <w:tab w:val="num" w:pos="1155"/>
        </w:tabs>
        <w:ind w:left="1155" w:hanging="1155"/>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230F261C"/>
    <w:multiLevelType w:val="hybridMultilevel"/>
    <w:tmpl w:val="94AADEAE"/>
    <w:lvl w:ilvl="0" w:tplc="BA66617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6235590"/>
    <w:multiLevelType w:val="hybridMultilevel"/>
    <w:tmpl w:val="8AFE9A7C"/>
    <w:lvl w:ilvl="0" w:tplc="9C4EFDF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6E9622A"/>
    <w:multiLevelType w:val="hybridMultilevel"/>
    <w:tmpl w:val="51EE6FDA"/>
    <w:lvl w:ilvl="0" w:tplc="0409000B">
      <w:start w:val="1"/>
      <w:numFmt w:val="bullet"/>
      <w:lvlText w:val=""/>
      <w:lvlJc w:val="left"/>
      <w:pPr>
        <w:tabs>
          <w:tab w:val="num" w:pos="540"/>
        </w:tabs>
        <w:ind w:left="540" w:hanging="360"/>
      </w:pPr>
      <w:rPr>
        <w:rFonts w:ascii="Wingdings" w:hAnsi="Wingdings" w:cs="Wingdings"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cs="Wingdings" w:hint="default"/>
      </w:rPr>
    </w:lvl>
    <w:lvl w:ilvl="3" w:tplc="04090001" w:tentative="1">
      <w:start w:val="1"/>
      <w:numFmt w:val="bullet"/>
      <w:lvlText w:val=""/>
      <w:lvlJc w:val="left"/>
      <w:pPr>
        <w:tabs>
          <w:tab w:val="num" w:pos="2700"/>
        </w:tabs>
        <w:ind w:left="2700" w:hanging="360"/>
      </w:pPr>
      <w:rPr>
        <w:rFonts w:ascii="Symbol" w:hAnsi="Symbol" w:cs="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cs="Wingdings" w:hint="default"/>
      </w:rPr>
    </w:lvl>
    <w:lvl w:ilvl="6" w:tplc="04090001" w:tentative="1">
      <w:start w:val="1"/>
      <w:numFmt w:val="bullet"/>
      <w:lvlText w:val=""/>
      <w:lvlJc w:val="left"/>
      <w:pPr>
        <w:tabs>
          <w:tab w:val="num" w:pos="4860"/>
        </w:tabs>
        <w:ind w:left="4860" w:hanging="360"/>
      </w:pPr>
      <w:rPr>
        <w:rFonts w:ascii="Symbol" w:hAnsi="Symbol" w:cs="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cs="Wingdings" w:hint="default"/>
      </w:rPr>
    </w:lvl>
  </w:abstractNum>
  <w:abstractNum w:abstractNumId="13" w15:restartNumberingAfterBreak="0">
    <w:nsid w:val="28161BB4"/>
    <w:multiLevelType w:val="hybridMultilevel"/>
    <w:tmpl w:val="E930527A"/>
    <w:lvl w:ilvl="0" w:tplc="1C647C56">
      <w:start w:val="1"/>
      <w:numFmt w:val="decimal"/>
      <w:pStyle w:val="tabletextNumb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9EE3DB9"/>
    <w:multiLevelType w:val="multilevel"/>
    <w:tmpl w:val="3440EA6E"/>
    <w:lvl w:ilvl="0">
      <w:start w:val="4"/>
      <w:numFmt w:val="decimal"/>
      <w:lvlText w:val="%1"/>
      <w:lvlJc w:val="left"/>
      <w:pPr>
        <w:tabs>
          <w:tab w:val="num" w:pos="1155"/>
        </w:tabs>
        <w:ind w:left="1155" w:hanging="1155"/>
      </w:pPr>
      <w:rPr>
        <w:rFonts w:hint="default"/>
      </w:rPr>
    </w:lvl>
    <w:lvl w:ilvl="1">
      <w:start w:val="1"/>
      <w:numFmt w:val="decimal"/>
      <w:lvlText w:val="%1.%2"/>
      <w:lvlJc w:val="left"/>
      <w:pPr>
        <w:tabs>
          <w:tab w:val="num" w:pos="1155"/>
        </w:tabs>
        <w:ind w:left="1155" w:hanging="1155"/>
      </w:pPr>
      <w:rPr>
        <w:rFonts w:hint="default"/>
      </w:rPr>
    </w:lvl>
    <w:lvl w:ilvl="2">
      <w:start w:val="1"/>
      <w:numFmt w:val="decimal"/>
      <w:lvlText w:val="%1.%2.%3"/>
      <w:lvlJc w:val="left"/>
      <w:pPr>
        <w:tabs>
          <w:tab w:val="num" w:pos="1155"/>
        </w:tabs>
        <w:ind w:left="1155" w:hanging="1155"/>
      </w:pPr>
      <w:rPr>
        <w:rFonts w:hint="default"/>
      </w:rPr>
    </w:lvl>
    <w:lvl w:ilvl="3">
      <w:start w:val="1"/>
      <w:numFmt w:val="decimal"/>
      <w:lvlText w:val="%1.%2.%3.%4"/>
      <w:lvlJc w:val="left"/>
      <w:pPr>
        <w:tabs>
          <w:tab w:val="num" w:pos="1155"/>
        </w:tabs>
        <w:ind w:left="1155" w:hanging="1155"/>
      </w:pPr>
      <w:rPr>
        <w:rFonts w:hint="default"/>
      </w:rPr>
    </w:lvl>
    <w:lvl w:ilvl="4">
      <w:start w:val="1"/>
      <w:numFmt w:val="decimal"/>
      <w:lvlText w:val="%1.%2.%3.%4.%5"/>
      <w:lvlJc w:val="left"/>
      <w:pPr>
        <w:tabs>
          <w:tab w:val="num" w:pos="1155"/>
        </w:tabs>
        <w:ind w:left="1155" w:hanging="1155"/>
      </w:pPr>
      <w:rPr>
        <w:rFonts w:hint="default"/>
      </w:rPr>
    </w:lvl>
    <w:lvl w:ilvl="5">
      <w:start w:val="1"/>
      <w:numFmt w:val="decimal"/>
      <w:lvlText w:val="%1.%2.%3.%4.%5.%6"/>
      <w:lvlJc w:val="left"/>
      <w:pPr>
        <w:tabs>
          <w:tab w:val="num" w:pos="1155"/>
        </w:tabs>
        <w:ind w:left="1155" w:hanging="1155"/>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CA978B6"/>
    <w:multiLevelType w:val="hybridMultilevel"/>
    <w:tmpl w:val="0324F038"/>
    <w:lvl w:ilvl="0" w:tplc="FFFFFFFF">
      <w:start w:val="1"/>
      <w:numFmt w:val="decimal"/>
      <w:lvlText w:val="%1."/>
      <w:lvlJc w:val="left"/>
      <w:pPr>
        <w:tabs>
          <w:tab w:val="num" w:pos="360"/>
        </w:tabs>
        <w:ind w:left="360" w:hanging="360"/>
      </w:pPr>
      <w:rPr>
        <w:color w:val="000000"/>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6" w15:restartNumberingAfterBreak="0">
    <w:nsid w:val="2DF55D64"/>
    <w:multiLevelType w:val="multilevel"/>
    <w:tmpl w:val="368AB510"/>
    <w:numStyleLink w:val="Instructiontextbullet-listindent"/>
  </w:abstractNum>
  <w:abstractNum w:abstractNumId="17" w15:restartNumberingAfterBreak="0">
    <w:nsid w:val="2EF77444"/>
    <w:multiLevelType w:val="multilevel"/>
    <w:tmpl w:val="368AB510"/>
    <w:numStyleLink w:val="Instructionbullet-listindent"/>
  </w:abstractNum>
  <w:abstractNum w:abstractNumId="18" w15:restartNumberingAfterBreak="0">
    <w:nsid w:val="3035190D"/>
    <w:multiLevelType w:val="singleLevel"/>
    <w:tmpl w:val="6EA66680"/>
    <w:lvl w:ilvl="0">
      <w:start w:val="1"/>
      <w:numFmt w:val="bullet"/>
      <w:pStyle w:val="listbull"/>
      <w:lvlText w:val=""/>
      <w:lvlJc w:val="left"/>
      <w:pPr>
        <w:tabs>
          <w:tab w:val="num" w:pos="432"/>
        </w:tabs>
        <w:ind w:left="432" w:hanging="432"/>
      </w:pPr>
      <w:rPr>
        <w:rFonts w:ascii="Symbol" w:hAnsi="Symbol" w:cs="Symbol" w:hint="default"/>
      </w:rPr>
    </w:lvl>
  </w:abstractNum>
  <w:abstractNum w:abstractNumId="19" w15:restartNumberingAfterBreak="0">
    <w:nsid w:val="32632B27"/>
    <w:multiLevelType w:val="hybridMultilevel"/>
    <w:tmpl w:val="726AEB14"/>
    <w:lvl w:ilvl="0" w:tplc="2B2CA916">
      <w:start w:val="1"/>
      <w:numFmt w:val="bullet"/>
      <w:lvlText w:val=""/>
      <w:lvlJc w:val="left"/>
      <w:pPr>
        <w:ind w:left="720" w:hanging="360"/>
      </w:pPr>
      <w:rPr>
        <w:rFonts w:ascii="Symbol" w:hAnsi="Symbol" w:hint="default"/>
      </w:rPr>
    </w:lvl>
    <w:lvl w:ilvl="1" w:tplc="63C0551E">
      <w:start w:val="1"/>
      <w:numFmt w:val="bullet"/>
      <w:lvlText w:val="─"/>
      <w:lvlJc w:val="left"/>
      <w:pPr>
        <w:ind w:left="1440" w:hanging="360"/>
      </w:pPr>
      <w:rPr>
        <w:rFonts w:ascii="Calibri" w:hAnsi="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A4339F"/>
    <w:multiLevelType w:val="multilevel"/>
    <w:tmpl w:val="368AB510"/>
    <w:styleLink w:val="Instructiontextbullet-listindent"/>
    <w:lvl w:ilvl="0">
      <w:start w:val="1"/>
      <w:numFmt w:val="bullet"/>
      <w:lvlText w:val="-"/>
      <w:lvlJc w:val="left"/>
      <w:pPr>
        <w:ind w:left="1151" w:hanging="360"/>
      </w:pPr>
      <w:rPr>
        <w:rFonts w:ascii="Arial" w:hAnsi="Arial"/>
        <w:i/>
        <w:iCs/>
        <w:color w:val="0033CC"/>
        <w:sz w:val="22"/>
      </w:rPr>
    </w:lvl>
    <w:lvl w:ilvl="1">
      <w:start w:val="1"/>
      <w:numFmt w:val="bullet"/>
      <w:lvlText w:val="o"/>
      <w:lvlJc w:val="left"/>
      <w:pPr>
        <w:ind w:left="1871" w:hanging="360"/>
      </w:pPr>
      <w:rPr>
        <w:rFonts w:ascii="Courier New" w:hAnsi="Courier New" w:cs="Courier New" w:hint="default"/>
      </w:rPr>
    </w:lvl>
    <w:lvl w:ilvl="2">
      <w:start w:val="1"/>
      <w:numFmt w:val="bullet"/>
      <w:lvlText w:val=""/>
      <w:lvlJc w:val="left"/>
      <w:pPr>
        <w:ind w:left="2591" w:hanging="360"/>
      </w:pPr>
      <w:rPr>
        <w:rFonts w:ascii="Wingdings" w:hAnsi="Wingdings" w:hint="default"/>
      </w:rPr>
    </w:lvl>
    <w:lvl w:ilvl="3">
      <w:start w:val="1"/>
      <w:numFmt w:val="bullet"/>
      <w:lvlText w:val=""/>
      <w:lvlJc w:val="left"/>
      <w:pPr>
        <w:ind w:left="3311" w:hanging="360"/>
      </w:pPr>
      <w:rPr>
        <w:rFonts w:ascii="Symbol" w:hAnsi="Symbol" w:hint="default"/>
      </w:rPr>
    </w:lvl>
    <w:lvl w:ilvl="4">
      <w:start w:val="1"/>
      <w:numFmt w:val="bullet"/>
      <w:lvlText w:val="o"/>
      <w:lvlJc w:val="left"/>
      <w:pPr>
        <w:ind w:left="4031" w:hanging="360"/>
      </w:pPr>
      <w:rPr>
        <w:rFonts w:ascii="Courier New" w:hAnsi="Courier New" w:cs="Courier New" w:hint="default"/>
      </w:rPr>
    </w:lvl>
    <w:lvl w:ilvl="5">
      <w:start w:val="1"/>
      <w:numFmt w:val="bullet"/>
      <w:lvlText w:val=""/>
      <w:lvlJc w:val="left"/>
      <w:pPr>
        <w:ind w:left="4751" w:hanging="360"/>
      </w:pPr>
      <w:rPr>
        <w:rFonts w:ascii="Wingdings" w:hAnsi="Wingdings" w:hint="default"/>
      </w:rPr>
    </w:lvl>
    <w:lvl w:ilvl="6">
      <w:start w:val="1"/>
      <w:numFmt w:val="bullet"/>
      <w:lvlText w:val=""/>
      <w:lvlJc w:val="left"/>
      <w:pPr>
        <w:ind w:left="5471" w:hanging="360"/>
      </w:pPr>
      <w:rPr>
        <w:rFonts w:ascii="Symbol" w:hAnsi="Symbol" w:hint="default"/>
      </w:rPr>
    </w:lvl>
    <w:lvl w:ilvl="7">
      <w:start w:val="1"/>
      <w:numFmt w:val="bullet"/>
      <w:lvlText w:val="o"/>
      <w:lvlJc w:val="left"/>
      <w:pPr>
        <w:ind w:left="6191" w:hanging="360"/>
      </w:pPr>
      <w:rPr>
        <w:rFonts w:ascii="Courier New" w:hAnsi="Courier New" w:cs="Courier New" w:hint="default"/>
      </w:rPr>
    </w:lvl>
    <w:lvl w:ilvl="8">
      <w:start w:val="1"/>
      <w:numFmt w:val="bullet"/>
      <w:lvlText w:val=""/>
      <w:lvlJc w:val="left"/>
      <w:pPr>
        <w:ind w:left="6911" w:hanging="360"/>
      </w:pPr>
      <w:rPr>
        <w:rFonts w:ascii="Wingdings" w:hAnsi="Wingdings" w:hint="default"/>
      </w:rPr>
    </w:lvl>
  </w:abstractNum>
  <w:abstractNum w:abstractNumId="21" w15:restartNumberingAfterBreak="0">
    <w:nsid w:val="3963456C"/>
    <w:multiLevelType w:val="multilevel"/>
    <w:tmpl w:val="910E456A"/>
    <w:lvl w:ilvl="0">
      <w:start w:val="1"/>
      <w:numFmt w:val="decimal"/>
      <w:pStyle w:val="Heading1"/>
      <w:lvlText w:val="%1."/>
      <w:lvlJc w:val="left"/>
      <w:pPr>
        <w:tabs>
          <w:tab w:val="num" w:pos="1152"/>
        </w:tabs>
        <w:ind w:left="1152" w:hanging="1152"/>
      </w:pPr>
      <w:rPr>
        <w:rFonts w:ascii="Arial" w:hAnsi="Arial" w:cs="Arial" w:hint="default"/>
        <w:b/>
        <w:bCs/>
        <w:i w:val="0"/>
        <w:iCs w:val="0"/>
        <w:sz w:val="26"/>
        <w:szCs w:val="26"/>
      </w:rPr>
    </w:lvl>
    <w:lvl w:ilvl="1">
      <w:start w:val="1"/>
      <w:numFmt w:val="decimal"/>
      <w:pStyle w:val="Heading2"/>
      <w:lvlText w:val="%1.%2."/>
      <w:lvlJc w:val="left"/>
      <w:pPr>
        <w:tabs>
          <w:tab w:val="num" w:pos="1152"/>
        </w:tabs>
        <w:ind w:left="1152" w:hanging="1152"/>
      </w:pPr>
      <w:rPr>
        <w:rFonts w:ascii="Arial" w:hAnsi="Arial" w:cs="Arial" w:hint="default"/>
        <w:b/>
        <w:bCs/>
        <w:i w:val="0"/>
        <w:iCs w:val="0"/>
        <w:sz w:val="26"/>
        <w:szCs w:val="26"/>
      </w:rPr>
    </w:lvl>
    <w:lvl w:ilvl="2">
      <w:start w:val="1"/>
      <w:numFmt w:val="decimal"/>
      <w:pStyle w:val="Heading3"/>
      <w:lvlText w:val="%1.%2.%3."/>
      <w:lvlJc w:val="left"/>
      <w:pPr>
        <w:tabs>
          <w:tab w:val="num" w:pos="1152"/>
        </w:tabs>
        <w:ind w:left="1152" w:hanging="1152"/>
      </w:pPr>
      <w:rPr>
        <w:rFonts w:ascii="Arial" w:hAnsi="Arial" w:cs="Arial" w:hint="default"/>
        <w:b/>
        <w:bCs/>
        <w:i w:val="0"/>
        <w:iCs w:val="0"/>
        <w:sz w:val="24"/>
        <w:szCs w:val="24"/>
      </w:rPr>
    </w:lvl>
    <w:lvl w:ilvl="3">
      <w:start w:val="1"/>
      <w:numFmt w:val="decimal"/>
      <w:pStyle w:val="Heading4"/>
      <w:lvlText w:val="%1.%2.%3.%4."/>
      <w:lvlJc w:val="left"/>
      <w:pPr>
        <w:tabs>
          <w:tab w:val="num" w:pos="1152"/>
        </w:tabs>
        <w:ind w:left="1152" w:hanging="1152"/>
      </w:pPr>
      <w:rPr>
        <w:rFonts w:ascii="Arial" w:hAnsi="Arial" w:cs="Arial" w:hint="default"/>
        <w:b/>
        <w:bCs/>
        <w:i w:val="0"/>
        <w:iCs w:val="0"/>
        <w:sz w:val="22"/>
        <w:szCs w:val="22"/>
      </w:rPr>
    </w:lvl>
    <w:lvl w:ilvl="4">
      <w:start w:val="1"/>
      <w:numFmt w:val="decimal"/>
      <w:pStyle w:val="Heading5"/>
      <w:lvlText w:val="%1.%2.%3.%4.%5."/>
      <w:lvlJc w:val="left"/>
      <w:pPr>
        <w:tabs>
          <w:tab w:val="num" w:pos="1152"/>
        </w:tabs>
        <w:ind w:left="1152" w:hanging="1152"/>
      </w:pPr>
      <w:rPr>
        <w:rFonts w:ascii="Arial" w:hAnsi="Arial" w:cs="Arial" w:hint="default"/>
        <w:b/>
        <w:bCs/>
        <w:i w:val="0"/>
        <w:iCs w:val="0"/>
        <w:sz w:val="22"/>
        <w:szCs w:val="22"/>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22" w15:restartNumberingAfterBreak="0">
    <w:nsid w:val="39D30521"/>
    <w:multiLevelType w:val="hybridMultilevel"/>
    <w:tmpl w:val="D5A6D542"/>
    <w:lvl w:ilvl="0" w:tplc="A88A66A6">
      <w:start w:val="1"/>
      <w:numFmt w:val="bullet"/>
      <w:pStyle w:val="tabletextindentbullet"/>
      <w:lvlText w:val="-"/>
      <w:lvlJc w:val="left"/>
      <w:pPr>
        <w:ind w:left="720" w:hanging="360"/>
      </w:pPr>
      <w:rPr>
        <w:rFonts w:ascii="Arial" w:hAnsi="Aria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C1D58F3"/>
    <w:multiLevelType w:val="hybridMultilevel"/>
    <w:tmpl w:val="368AB510"/>
    <w:lvl w:ilvl="0" w:tplc="A26ECD26">
      <w:start w:val="1"/>
      <w:numFmt w:val="bullet"/>
      <w:lvlText w:val="-"/>
      <w:lvlJc w:val="left"/>
      <w:pPr>
        <w:ind w:left="1151" w:hanging="360"/>
      </w:pPr>
      <w:rPr>
        <w:rFonts w:ascii="Arial" w:hAnsi="Arial" w:hint="default"/>
        <w:color w:val="0033CC"/>
      </w:rPr>
    </w:lvl>
    <w:lvl w:ilvl="1" w:tplc="08090003" w:tentative="1">
      <w:start w:val="1"/>
      <w:numFmt w:val="bullet"/>
      <w:lvlText w:val="o"/>
      <w:lvlJc w:val="left"/>
      <w:pPr>
        <w:ind w:left="1871" w:hanging="360"/>
      </w:pPr>
      <w:rPr>
        <w:rFonts w:ascii="Courier New" w:hAnsi="Courier New" w:cs="Courier New" w:hint="default"/>
      </w:rPr>
    </w:lvl>
    <w:lvl w:ilvl="2" w:tplc="08090005" w:tentative="1">
      <w:start w:val="1"/>
      <w:numFmt w:val="bullet"/>
      <w:lvlText w:val=""/>
      <w:lvlJc w:val="left"/>
      <w:pPr>
        <w:ind w:left="2591" w:hanging="360"/>
      </w:pPr>
      <w:rPr>
        <w:rFonts w:ascii="Wingdings" w:hAnsi="Wingdings" w:hint="default"/>
      </w:rPr>
    </w:lvl>
    <w:lvl w:ilvl="3" w:tplc="08090001" w:tentative="1">
      <w:start w:val="1"/>
      <w:numFmt w:val="bullet"/>
      <w:lvlText w:val=""/>
      <w:lvlJc w:val="left"/>
      <w:pPr>
        <w:ind w:left="3311" w:hanging="360"/>
      </w:pPr>
      <w:rPr>
        <w:rFonts w:ascii="Symbol" w:hAnsi="Symbol" w:hint="default"/>
      </w:rPr>
    </w:lvl>
    <w:lvl w:ilvl="4" w:tplc="08090003" w:tentative="1">
      <w:start w:val="1"/>
      <w:numFmt w:val="bullet"/>
      <w:lvlText w:val="o"/>
      <w:lvlJc w:val="left"/>
      <w:pPr>
        <w:ind w:left="4031" w:hanging="360"/>
      </w:pPr>
      <w:rPr>
        <w:rFonts w:ascii="Courier New" w:hAnsi="Courier New" w:cs="Courier New" w:hint="default"/>
      </w:rPr>
    </w:lvl>
    <w:lvl w:ilvl="5" w:tplc="08090005" w:tentative="1">
      <w:start w:val="1"/>
      <w:numFmt w:val="bullet"/>
      <w:lvlText w:val=""/>
      <w:lvlJc w:val="left"/>
      <w:pPr>
        <w:ind w:left="4751" w:hanging="360"/>
      </w:pPr>
      <w:rPr>
        <w:rFonts w:ascii="Wingdings" w:hAnsi="Wingdings" w:hint="default"/>
      </w:rPr>
    </w:lvl>
    <w:lvl w:ilvl="6" w:tplc="08090001" w:tentative="1">
      <w:start w:val="1"/>
      <w:numFmt w:val="bullet"/>
      <w:lvlText w:val=""/>
      <w:lvlJc w:val="left"/>
      <w:pPr>
        <w:ind w:left="5471" w:hanging="360"/>
      </w:pPr>
      <w:rPr>
        <w:rFonts w:ascii="Symbol" w:hAnsi="Symbol" w:hint="default"/>
      </w:rPr>
    </w:lvl>
    <w:lvl w:ilvl="7" w:tplc="08090003" w:tentative="1">
      <w:start w:val="1"/>
      <w:numFmt w:val="bullet"/>
      <w:lvlText w:val="o"/>
      <w:lvlJc w:val="left"/>
      <w:pPr>
        <w:ind w:left="6191" w:hanging="360"/>
      </w:pPr>
      <w:rPr>
        <w:rFonts w:ascii="Courier New" w:hAnsi="Courier New" w:cs="Courier New" w:hint="default"/>
      </w:rPr>
    </w:lvl>
    <w:lvl w:ilvl="8" w:tplc="08090005" w:tentative="1">
      <w:start w:val="1"/>
      <w:numFmt w:val="bullet"/>
      <w:lvlText w:val=""/>
      <w:lvlJc w:val="left"/>
      <w:pPr>
        <w:ind w:left="6911" w:hanging="360"/>
      </w:pPr>
      <w:rPr>
        <w:rFonts w:ascii="Wingdings" w:hAnsi="Wingdings" w:hint="default"/>
      </w:rPr>
    </w:lvl>
  </w:abstractNum>
  <w:abstractNum w:abstractNumId="24" w15:restartNumberingAfterBreak="0">
    <w:nsid w:val="43401EC0"/>
    <w:multiLevelType w:val="singleLevel"/>
    <w:tmpl w:val="06DC6D98"/>
    <w:lvl w:ilvl="0">
      <w:start w:val="1"/>
      <w:numFmt w:val="bullet"/>
      <w:pStyle w:val="listindentbull"/>
      <w:lvlText w:val="-"/>
      <w:lvlJc w:val="left"/>
      <w:pPr>
        <w:ind w:left="792" w:hanging="360"/>
      </w:pPr>
      <w:rPr>
        <w:rFonts w:ascii="Arial" w:hAnsi="Arial" w:hint="default"/>
        <w:color w:val="auto"/>
      </w:rPr>
    </w:lvl>
  </w:abstractNum>
  <w:abstractNum w:abstractNumId="25" w15:restartNumberingAfterBreak="0">
    <w:nsid w:val="50047970"/>
    <w:multiLevelType w:val="hybridMultilevel"/>
    <w:tmpl w:val="5718AE36"/>
    <w:lvl w:ilvl="0" w:tplc="3CB2E1F2">
      <w:start w:val="1"/>
      <w:numFmt w:val="decimal"/>
      <w:pStyle w:val="ListNumber"/>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405585"/>
    <w:multiLevelType w:val="multilevel"/>
    <w:tmpl w:val="368AB510"/>
    <w:numStyleLink w:val="Instructiontextbullet-listindent"/>
  </w:abstractNum>
  <w:abstractNum w:abstractNumId="27" w15:restartNumberingAfterBreak="0">
    <w:nsid w:val="57D12849"/>
    <w:multiLevelType w:val="multilevel"/>
    <w:tmpl w:val="F4B8E00A"/>
    <w:lvl w:ilvl="0">
      <w:start w:val="1"/>
      <w:numFmt w:val="decimal"/>
      <w:lvlText w:val="%1."/>
      <w:lvlJc w:val="left"/>
      <w:pPr>
        <w:ind w:left="360" w:hanging="360"/>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28" w15:restartNumberingAfterBreak="0">
    <w:nsid w:val="5CBF5914"/>
    <w:multiLevelType w:val="multilevel"/>
    <w:tmpl w:val="368AB510"/>
    <w:numStyleLink w:val="Instructionbullet-listindent"/>
  </w:abstractNum>
  <w:abstractNum w:abstractNumId="29" w15:restartNumberingAfterBreak="0">
    <w:nsid w:val="60002B48"/>
    <w:multiLevelType w:val="singleLevel"/>
    <w:tmpl w:val="CD5840F8"/>
    <w:lvl w:ilvl="0">
      <w:start w:val="1"/>
      <w:numFmt w:val="lowerRoman"/>
      <w:pStyle w:val="listrom"/>
      <w:lvlText w:val="%1."/>
      <w:lvlJc w:val="left"/>
      <w:pPr>
        <w:tabs>
          <w:tab w:val="num" w:pos="720"/>
        </w:tabs>
        <w:ind w:left="432" w:hanging="432"/>
      </w:pPr>
    </w:lvl>
  </w:abstractNum>
  <w:abstractNum w:abstractNumId="30" w15:restartNumberingAfterBreak="0">
    <w:nsid w:val="64265582"/>
    <w:multiLevelType w:val="multilevel"/>
    <w:tmpl w:val="31480A50"/>
    <w:lvl w:ilvl="0">
      <w:start w:val="3"/>
      <w:numFmt w:val="decimal"/>
      <w:lvlText w:val="%1"/>
      <w:lvlJc w:val="left"/>
      <w:pPr>
        <w:tabs>
          <w:tab w:val="num" w:pos="1155"/>
        </w:tabs>
        <w:ind w:left="1155" w:hanging="1155"/>
      </w:pPr>
      <w:rPr>
        <w:rFonts w:hint="default"/>
      </w:rPr>
    </w:lvl>
    <w:lvl w:ilvl="1">
      <w:start w:val="1"/>
      <w:numFmt w:val="decimal"/>
      <w:lvlText w:val="%1.%2"/>
      <w:lvlJc w:val="left"/>
      <w:pPr>
        <w:tabs>
          <w:tab w:val="num" w:pos="1155"/>
        </w:tabs>
        <w:ind w:left="1155" w:hanging="1155"/>
      </w:pPr>
      <w:rPr>
        <w:rFonts w:hint="default"/>
      </w:rPr>
    </w:lvl>
    <w:lvl w:ilvl="2">
      <w:start w:val="1"/>
      <w:numFmt w:val="decimal"/>
      <w:lvlText w:val="%1.%2.%3"/>
      <w:lvlJc w:val="left"/>
      <w:pPr>
        <w:tabs>
          <w:tab w:val="num" w:pos="1155"/>
        </w:tabs>
        <w:ind w:left="1155" w:hanging="1155"/>
      </w:pPr>
      <w:rPr>
        <w:rFonts w:hint="default"/>
      </w:rPr>
    </w:lvl>
    <w:lvl w:ilvl="3">
      <w:start w:val="1"/>
      <w:numFmt w:val="decimal"/>
      <w:lvlText w:val="%1.%2.%3.%4"/>
      <w:lvlJc w:val="left"/>
      <w:pPr>
        <w:tabs>
          <w:tab w:val="num" w:pos="1155"/>
        </w:tabs>
        <w:ind w:left="1155" w:hanging="1155"/>
      </w:pPr>
      <w:rPr>
        <w:rFonts w:hint="default"/>
      </w:rPr>
    </w:lvl>
    <w:lvl w:ilvl="4">
      <w:start w:val="1"/>
      <w:numFmt w:val="decimal"/>
      <w:lvlText w:val="%1.%2.%3.%4.%5"/>
      <w:lvlJc w:val="left"/>
      <w:pPr>
        <w:tabs>
          <w:tab w:val="num" w:pos="1155"/>
        </w:tabs>
        <w:ind w:left="1155" w:hanging="1155"/>
      </w:pPr>
      <w:rPr>
        <w:rFonts w:hint="default"/>
      </w:rPr>
    </w:lvl>
    <w:lvl w:ilvl="5">
      <w:start w:val="1"/>
      <w:numFmt w:val="decimal"/>
      <w:lvlText w:val="%1.%2.%3.%4.%5.%6"/>
      <w:lvlJc w:val="left"/>
      <w:pPr>
        <w:tabs>
          <w:tab w:val="num" w:pos="1155"/>
        </w:tabs>
        <w:ind w:left="1155" w:hanging="1155"/>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664E15AB"/>
    <w:multiLevelType w:val="multilevel"/>
    <w:tmpl w:val="368AB510"/>
    <w:numStyleLink w:val="StyleInstructionbullet-listindentOutlinenumberedLeft0"/>
  </w:abstractNum>
  <w:abstractNum w:abstractNumId="32" w15:restartNumberingAfterBreak="0">
    <w:nsid w:val="73A26040"/>
    <w:multiLevelType w:val="hybridMultilevel"/>
    <w:tmpl w:val="A5240676"/>
    <w:lvl w:ilvl="0" w:tplc="799CE59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6B12DE3"/>
    <w:multiLevelType w:val="multilevel"/>
    <w:tmpl w:val="AD926F8C"/>
    <w:lvl w:ilvl="0">
      <w:start w:val="3"/>
      <w:numFmt w:val="decimal"/>
      <w:lvlText w:val="%1."/>
      <w:lvlJc w:val="left"/>
      <w:pPr>
        <w:tabs>
          <w:tab w:val="num" w:pos="720"/>
        </w:tabs>
        <w:ind w:left="720" w:hanging="720"/>
      </w:pPr>
      <w:rPr>
        <w:rFonts w:ascii="Arial" w:hAnsi="Arial" w:cs="Arial" w:hint="default"/>
        <w:b/>
        <w:bCs/>
        <w:i w:val="0"/>
        <w:iCs w:val="0"/>
        <w:sz w:val="26"/>
        <w:szCs w:val="26"/>
      </w:rPr>
    </w:lvl>
    <w:lvl w:ilvl="1">
      <w:start w:val="1"/>
      <w:numFmt w:val="decimal"/>
      <w:lvlText w:val="%1.%2."/>
      <w:lvlJc w:val="left"/>
      <w:pPr>
        <w:tabs>
          <w:tab w:val="num" w:pos="1152"/>
        </w:tabs>
        <w:ind w:left="1152" w:hanging="1152"/>
      </w:pPr>
      <w:rPr>
        <w:rFonts w:ascii="Arial" w:hAnsi="Arial" w:cs="Arial" w:hint="default"/>
        <w:b/>
        <w:bCs/>
        <w:i w:val="0"/>
        <w:iCs w:val="0"/>
        <w:sz w:val="26"/>
        <w:szCs w:val="26"/>
      </w:rPr>
    </w:lvl>
    <w:lvl w:ilvl="2">
      <w:start w:val="1"/>
      <w:numFmt w:val="decimal"/>
      <w:lvlText w:val="%1.%2.%3."/>
      <w:lvlJc w:val="left"/>
      <w:pPr>
        <w:tabs>
          <w:tab w:val="num" w:pos="1152"/>
        </w:tabs>
        <w:ind w:left="1152" w:hanging="1152"/>
      </w:pPr>
      <w:rPr>
        <w:rFonts w:ascii="Arial" w:hAnsi="Arial" w:cs="Arial" w:hint="default"/>
        <w:b/>
        <w:bCs/>
        <w:i w:val="0"/>
        <w:iCs w:val="0"/>
        <w:sz w:val="24"/>
        <w:szCs w:val="24"/>
      </w:rPr>
    </w:lvl>
    <w:lvl w:ilvl="3">
      <w:start w:val="1"/>
      <w:numFmt w:val="decimal"/>
      <w:lvlText w:val="%1.%2.%3.%4."/>
      <w:lvlJc w:val="left"/>
      <w:pPr>
        <w:tabs>
          <w:tab w:val="num" w:pos="1152"/>
        </w:tabs>
        <w:ind w:left="1152" w:hanging="1152"/>
      </w:pPr>
      <w:rPr>
        <w:rFonts w:ascii="Arial" w:hAnsi="Arial" w:cs="Arial" w:hint="default"/>
        <w:b/>
        <w:bCs/>
        <w:i w:val="0"/>
        <w:iCs w:val="0"/>
        <w:sz w:val="22"/>
        <w:szCs w:val="22"/>
      </w:rPr>
    </w:lvl>
    <w:lvl w:ilvl="4">
      <w:start w:val="1"/>
      <w:numFmt w:val="decimal"/>
      <w:lvlText w:val="%1.%2.%3.%4.%5."/>
      <w:lvlJc w:val="left"/>
      <w:pPr>
        <w:tabs>
          <w:tab w:val="num" w:pos="1152"/>
        </w:tabs>
        <w:ind w:left="1152" w:hanging="1152"/>
      </w:pPr>
      <w:rPr>
        <w:rFonts w:ascii="Arial" w:hAnsi="Arial" w:cs="Arial" w:hint="default"/>
        <w:b/>
        <w:bCs/>
        <w:i w:val="0"/>
        <w:iCs w:val="0"/>
        <w:sz w:val="22"/>
        <w:szCs w:val="22"/>
      </w:rPr>
    </w:lvl>
    <w:lvl w:ilvl="5">
      <w:start w:val="1"/>
      <w:numFmt w:val="none"/>
      <w:lvlText w:val=""/>
      <w:lvlJc w:val="left"/>
      <w:pPr>
        <w:tabs>
          <w:tab w:val="num" w:pos="0"/>
        </w:tabs>
      </w:pPr>
      <w:rPr>
        <w:rFonts w:hint="default"/>
      </w:rPr>
    </w:lvl>
    <w:lvl w:ilvl="6">
      <w:start w:val="1"/>
      <w:numFmt w:val="none"/>
      <w:lvlText w:val=""/>
      <w:lvlJc w:val="left"/>
      <w:pPr>
        <w:tabs>
          <w:tab w:val="num" w:pos="0"/>
        </w:tabs>
      </w:pPr>
      <w:rPr>
        <w:rFonts w:hint="default"/>
      </w:rPr>
    </w:lvl>
    <w:lvl w:ilvl="7">
      <w:start w:val="1"/>
      <w:numFmt w:val="none"/>
      <w:lvlText w:val=""/>
      <w:lvlJc w:val="left"/>
      <w:pPr>
        <w:tabs>
          <w:tab w:val="num" w:pos="0"/>
        </w:tabs>
      </w:pPr>
      <w:rPr>
        <w:rFonts w:hint="default"/>
      </w:rPr>
    </w:lvl>
    <w:lvl w:ilvl="8">
      <w:start w:val="1"/>
      <w:numFmt w:val="none"/>
      <w:lvlText w:val=""/>
      <w:lvlJc w:val="left"/>
      <w:pPr>
        <w:tabs>
          <w:tab w:val="num" w:pos="0"/>
        </w:tabs>
      </w:pPr>
      <w:rPr>
        <w:rFonts w:hint="default"/>
      </w:rPr>
    </w:lvl>
  </w:abstractNum>
  <w:abstractNum w:abstractNumId="34" w15:restartNumberingAfterBreak="0">
    <w:nsid w:val="76E17303"/>
    <w:multiLevelType w:val="multilevel"/>
    <w:tmpl w:val="368AB510"/>
    <w:numStyleLink w:val="StyleInstructionbullet-listindentOutlinenumberedLeft0"/>
  </w:abstractNum>
  <w:abstractNum w:abstractNumId="35" w15:restartNumberingAfterBreak="0">
    <w:nsid w:val="7BA005B4"/>
    <w:multiLevelType w:val="multilevel"/>
    <w:tmpl w:val="368AB510"/>
    <w:numStyleLink w:val="StyleInstructionbullet-listindentOutlinenumberedLeft0"/>
  </w:abstractNum>
  <w:num w:numId="1" w16cid:durableId="1129906406">
    <w:abstractNumId w:val="15"/>
  </w:num>
  <w:num w:numId="2" w16cid:durableId="850948794">
    <w:abstractNumId w:val="12"/>
  </w:num>
  <w:num w:numId="3" w16cid:durableId="1983582743">
    <w:abstractNumId w:val="21"/>
  </w:num>
  <w:num w:numId="4" w16cid:durableId="1978684389">
    <w:abstractNumId w:val="5"/>
  </w:num>
  <w:num w:numId="5" w16cid:durableId="1695380864">
    <w:abstractNumId w:val="18"/>
  </w:num>
  <w:num w:numId="6" w16cid:durableId="1071461490">
    <w:abstractNumId w:val="24"/>
  </w:num>
  <w:num w:numId="7" w16cid:durableId="1346595275">
    <w:abstractNumId w:val="3"/>
  </w:num>
  <w:num w:numId="8" w16cid:durableId="1065419219">
    <w:abstractNumId w:val="29"/>
  </w:num>
  <w:num w:numId="9" w16cid:durableId="1302268417">
    <w:abstractNumId w:val="8"/>
  </w:num>
  <w:num w:numId="10" w16cid:durableId="1992520147">
    <w:abstractNumId w:val="33"/>
  </w:num>
  <w:num w:numId="11" w16cid:durableId="137454418">
    <w:abstractNumId w:val="30"/>
  </w:num>
  <w:num w:numId="12" w16cid:durableId="1728256577">
    <w:abstractNumId w:val="4"/>
  </w:num>
  <w:num w:numId="13" w16cid:durableId="943345602">
    <w:abstractNumId w:val="9"/>
  </w:num>
  <w:num w:numId="14" w16cid:durableId="1357149269">
    <w:abstractNumId w:val="14"/>
  </w:num>
  <w:num w:numId="15" w16cid:durableId="588272310">
    <w:abstractNumId w:val="25"/>
  </w:num>
  <w:num w:numId="16" w16cid:durableId="298582927">
    <w:abstractNumId w:val="27"/>
  </w:num>
  <w:num w:numId="17" w16cid:durableId="1284774639">
    <w:abstractNumId w:val="19"/>
  </w:num>
  <w:num w:numId="18" w16cid:durableId="1537616552">
    <w:abstractNumId w:val="11"/>
  </w:num>
  <w:num w:numId="19" w16cid:durableId="773131092">
    <w:abstractNumId w:val="10"/>
  </w:num>
  <w:num w:numId="20" w16cid:durableId="1473137122">
    <w:abstractNumId w:val="32"/>
  </w:num>
  <w:num w:numId="21" w16cid:durableId="627704945">
    <w:abstractNumId w:val="13"/>
  </w:num>
  <w:num w:numId="22" w16cid:durableId="155150087">
    <w:abstractNumId w:val="1"/>
  </w:num>
  <w:num w:numId="23" w16cid:durableId="2000957545">
    <w:abstractNumId w:val="23"/>
  </w:num>
  <w:num w:numId="24" w16cid:durableId="272908727">
    <w:abstractNumId w:val="2"/>
  </w:num>
  <w:num w:numId="25" w16cid:durableId="1897083164">
    <w:abstractNumId w:val="0"/>
  </w:num>
  <w:num w:numId="26" w16cid:durableId="2095318038">
    <w:abstractNumId w:val="28"/>
  </w:num>
  <w:num w:numId="27" w16cid:durableId="723800669">
    <w:abstractNumId w:val="17"/>
  </w:num>
  <w:num w:numId="28" w16cid:durableId="1819224690">
    <w:abstractNumId w:val="20"/>
  </w:num>
  <w:num w:numId="29" w16cid:durableId="1999919353">
    <w:abstractNumId w:val="16"/>
  </w:num>
  <w:num w:numId="30" w16cid:durableId="219173543">
    <w:abstractNumId w:val="7"/>
  </w:num>
  <w:num w:numId="31" w16cid:durableId="1155992889">
    <w:abstractNumId w:val="26"/>
  </w:num>
  <w:num w:numId="32" w16cid:durableId="29889987">
    <w:abstractNumId w:val="6"/>
  </w:num>
  <w:num w:numId="33" w16cid:durableId="8873966">
    <w:abstractNumId w:val="31"/>
  </w:num>
  <w:num w:numId="34" w16cid:durableId="298919084">
    <w:abstractNumId w:val="34"/>
  </w:num>
  <w:num w:numId="35" w16cid:durableId="645208572">
    <w:abstractNumId w:val="35"/>
  </w:num>
  <w:num w:numId="36" w16cid:durableId="1034190634">
    <w:abstractNumId w:val="22"/>
  </w:num>
  <w:num w:numId="37" w16cid:durableId="205862761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152"/>
  <w:doNotShadeFormData/>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B35"/>
    <w:rsid w:val="00002184"/>
    <w:rsid w:val="0000295A"/>
    <w:rsid w:val="000056ED"/>
    <w:rsid w:val="00007FCC"/>
    <w:rsid w:val="00010214"/>
    <w:rsid w:val="000118F2"/>
    <w:rsid w:val="00015499"/>
    <w:rsid w:val="000201EB"/>
    <w:rsid w:val="00025477"/>
    <w:rsid w:val="000259EA"/>
    <w:rsid w:val="00032544"/>
    <w:rsid w:val="0003333C"/>
    <w:rsid w:val="00033761"/>
    <w:rsid w:val="000344BF"/>
    <w:rsid w:val="000345E9"/>
    <w:rsid w:val="000361AA"/>
    <w:rsid w:val="00040F45"/>
    <w:rsid w:val="00041038"/>
    <w:rsid w:val="00043C82"/>
    <w:rsid w:val="00052E63"/>
    <w:rsid w:val="00054F83"/>
    <w:rsid w:val="00055429"/>
    <w:rsid w:val="00057E4F"/>
    <w:rsid w:val="00063648"/>
    <w:rsid w:val="00067DFF"/>
    <w:rsid w:val="00070012"/>
    <w:rsid w:val="000706A7"/>
    <w:rsid w:val="00070E35"/>
    <w:rsid w:val="000728F8"/>
    <w:rsid w:val="0007708D"/>
    <w:rsid w:val="00080A53"/>
    <w:rsid w:val="0008115F"/>
    <w:rsid w:val="000831B8"/>
    <w:rsid w:val="00084FF4"/>
    <w:rsid w:val="000855FE"/>
    <w:rsid w:val="00085F01"/>
    <w:rsid w:val="000909D3"/>
    <w:rsid w:val="00090DBE"/>
    <w:rsid w:val="00092C54"/>
    <w:rsid w:val="00092C6F"/>
    <w:rsid w:val="00095CE1"/>
    <w:rsid w:val="000968CB"/>
    <w:rsid w:val="00096B99"/>
    <w:rsid w:val="000A00C2"/>
    <w:rsid w:val="000A1DB9"/>
    <w:rsid w:val="000A3B0C"/>
    <w:rsid w:val="000A48DD"/>
    <w:rsid w:val="000A68EA"/>
    <w:rsid w:val="000A7511"/>
    <w:rsid w:val="000B522C"/>
    <w:rsid w:val="000C14BD"/>
    <w:rsid w:val="000C20F8"/>
    <w:rsid w:val="000C21B0"/>
    <w:rsid w:val="000C4F30"/>
    <w:rsid w:val="000C5A97"/>
    <w:rsid w:val="000C6BFC"/>
    <w:rsid w:val="000C7537"/>
    <w:rsid w:val="000D1DB6"/>
    <w:rsid w:val="000D1EB9"/>
    <w:rsid w:val="000D2010"/>
    <w:rsid w:val="000D2286"/>
    <w:rsid w:val="000D5061"/>
    <w:rsid w:val="000D5DA7"/>
    <w:rsid w:val="000D794E"/>
    <w:rsid w:val="000D7D9F"/>
    <w:rsid w:val="000E0BE6"/>
    <w:rsid w:val="000F40C5"/>
    <w:rsid w:val="000F6112"/>
    <w:rsid w:val="00100635"/>
    <w:rsid w:val="00100AC0"/>
    <w:rsid w:val="00101C6C"/>
    <w:rsid w:val="0010388C"/>
    <w:rsid w:val="00107493"/>
    <w:rsid w:val="0010788B"/>
    <w:rsid w:val="00113692"/>
    <w:rsid w:val="001137E1"/>
    <w:rsid w:val="00116F57"/>
    <w:rsid w:val="001175D1"/>
    <w:rsid w:val="001202E5"/>
    <w:rsid w:val="00120645"/>
    <w:rsid w:val="00121108"/>
    <w:rsid w:val="001219F3"/>
    <w:rsid w:val="00122F33"/>
    <w:rsid w:val="0012397E"/>
    <w:rsid w:val="00124079"/>
    <w:rsid w:val="00125F09"/>
    <w:rsid w:val="00126099"/>
    <w:rsid w:val="0012732F"/>
    <w:rsid w:val="0013098E"/>
    <w:rsid w:val="00130BEE"/>
    <w:rsid w:val="00131A19"/>
    <w:rsid w:val="00132918"/>
    <w:rsid w:val="00133CD0"/>
    <w:rsid w:val="00133EDA"/>
    <w:rsid w:val="00135C8F"/>
    <w:rsid w:val="00140F68"/>
    <w:rsid w:val="001416CB"/>
    <w:rsid w:val="001444DB"/>
    <w:rsid w:val="00144AEE"/>
    <w:rsid w:val="00147DE4"/>
    <w:rsid w:val="00150AD7"/>
    <w:rsid w:val="001518E0"/>
    <w:rsid w:val="00155331"/>
    <w:rsid w:val="00155796"/>
    <w:rsid w:val="00156982"/>
    <w:rsid w:val="00157192"/>
    <w:rsid w:val="001609A3"/>
    <w:rsid w:val="001613F5"/>
    <w:rsid w:val="00162A45"/>
    <w:rsid w:val="00166362"/>
    <w:rsid w:val="00166619"/>
    <w:rsid w:val="001675F9"/>
    <w:rsid w:val="00172326"/>
    <w:rsid w:val="00176E65"/>
    <w:rsid w:val="001771F6"/>
    <w:rsid w:val="00181577"/>
    <w:rsid w:val="001816E8"/>
    <w:rsid w:val="00186D56"/>
    <w:rsid w:val="001870F7"/>
    <w:rsid w:val="00191941"/>
    <w:rsid w:val="0019697E"/>
    <w:rsid w:val="001A10B3"/>
    <w:rsid w:val="001A15EE"/>
    <w:rsid w:val="001A1947"/>
    <w:rsid w:val="001A39E2"/>
    <w:rsid w:val="001A43E2"/>
    <w:rsid w:val="001A5FFD"/>
    <w:rsid w:val="001A6E90"/>
    <w:rsid w:val="001B0E47"/>
    <w:rsid w:val="001B123A"/>
    <w:rsid w:val="001B1296"/>
    <w:rsid w:val="001B2AAC"/>
    <w:rsid w:val="001B77B3"/>
    <w:rsid w:val="001C0A31"/>
    <w:rsid w:val="001C0F94"/>
    <w:rsid w:val="001C4DB1"/>
    <w:rsid w:val="001C64A1"/>
    <w:rsid w:val="001C7CC7"/>
    <w:rsid w:val="001D129B"/>
    <w:rsid w:val="001D26D8"/>
    <w:rsid w:val="001D31BF"/>
    <w:rsid w:val="001D3856"/>
    <w:rsid w:val="001D5712"/>
    <w:rsid w:val="001D6D45"/>
    <w:rsid w:val="001D77CD"/>
    <w:rsid w:val="001E2E68"/>
    <w:rsid w:val="001E5E61"/>
    <w:rsid w:val="001E6030"/>
    <w:rsid w:val="001F1B97"/>
    <w:rsid w:val="001F21C4"/>
    <w:rsid w:val="001F2976"/>
    <w:rsid w:val="001F360B"/>
    <w:rsid w:val="001F4117"/>
    <w:rsid w:val="001F51DA"/>
    <w:rsid w:val="001F6958"/>
    <w:rsid w:val="00200222"/>
    <w:rsid w:val="00204644"/>
    <w:rsid w:val="0020572D"/>
    <w:rsid w:val="002129D5"/>
    <w:rsid w:val="00213AF8"/>
    <w:rsid w:val="002144F6"/>
    <w:rsid w:val="00214837"/>
    <w:rsid w:val="002179B2"/>
    <w:rsid w:val="002200EA"/>
    <w:rsid w:val="002211FD"/>
    <w:rsid w:val="0022451B"/>
    <w:rsid w:val="0022484D"/>
    <w:rsid w:val="00225EF5"/>
    <w:rsid w:val="00230377"/>
    <w:rsid w:val="00230B06"/>
    <w:rsid w:val="002316DE"/>
    <w:rsid w:val="002319E1"/>
    <w:rsid w:val="00232ABD"/>
    <w:rsid w:val="00233B55"/>
    <w:rsid w:val="00237281"/>
    <w:rsid w:val="0023799A"/>
    <w:rsid w:val="00240E8C"/>
    <w:rsid w:val="0024188C"/>
    <w:rsid w:val="002454F3"/>
    <w:rsid w:val="00245A5B"/>
    <w:rsid w:val="00246F34"/>
    <w:rsid w:val="002478D3"/>
    <w:rsid w:val="00247DB4"/>
    <w:rsid w:val="002539BE"/>
    <w:rsid w:val="0025535D"/>
    <w:rsid w:val="00257D14"/>
    <w:rsid w:val="00263B37"/>
    <w:rsid w:val="002646EF"/>
    <w:rsid w:val="00270C87"/>
    <w:rsid w:val="00270FE8"/>
    <w:rsid w:val="00272DBF"/>
    <w:rsid w:val="00274846"/>
    <w:rsid w:val="00275603"/>
    <w:rsid w:val="002763FA"/>
    <w:rsid w:val="00277278"/>
    <w:rsid w:val="00281C9E"/>
    <w:rsid w:val="0028324D"/>
    <w:rsid w:val="00284228"/>
    <w:rsid w:val="00284596"/>
    <w:rsid w:val="002846AC"/>
    <w:rsid w:val="00284788"/>
    <w:rsid w:val="00286B35"/>
    <w:rsid w:val="00287933"/>
    <w:rsid w:val="00287FF8"/>
    <w:rsid w:val="002913E6"/>
    <w:rsid w:val="00291971"/>
    <w:rsid w:val="00293D79"/>
    <w:rsid w:val="00294942"/>
    <w:rsid w:val="00295E75"/>
    <w:rsid w:val="002A15E1"/>
    <w:rsid w:val="002A2086"/>
    <w:rsid w:val="002A3063"/>
    <w:rsid w:val="002A40A2"/>
    <w:rsid w:val="002A6FCB"/>
    <w:rsid w:val="002B46CB"/>
    <w:rsid w:val="002B4BE8"/>
    <w:rsid w:val="002B51F2"/>
    <w:rsid w:val="002C0738"/>
    <w:rsid w:val="002C135C"/>
    <w:rsid w:val="002C22D3"/>
    <w:rsid w:val="002C3E58"/>
    <w:rsid w:val="002C666D"/>
    <w:rsid w:val="002D03A7"/>
    <w:rsid w:val="002D16BA"/>
    <w:rsid w:val="002D3057"/>
    <w:rsid w:val="002D4324"/>
    <w:rsid w:val="002D435A"/>
    <w:rsid w:val="002E3C3D"/>
    <w:rsid w:val="002E3D7B"/>
    <w:rsid w:val="002E55CD"/>
    <w:rsid w:val="002E58EA"/>
    <w:rsid w:val="002E5A61"/>
    <w:rsid w:val="002E5E06"/>
    <w:rsid w:val="002E7B1D"/>
    <w:rsid w:val="002F4522"/>
    <w:rsid w:val="002F788D"/>
    <w:rsid w:val="002F7C89"/>
    <w:rsid w:val="00300E7B"/>
    <w:rsid w:val="003014BB"/>
    <w:rsid w:val="0030294F"/>
    <w:rsid w:val="003037FA"/>
    <w:rsid w:val="00304968"/>
    <w:rsid w:val="00305BE1"/>
    <w:rsid w:val="003068FF"/>
    <w:rsid w:val="003074B3"/>
    <w:rsid w:val="00312183"/>
    <w:rsid w:val="00322C05"/>
    <w:rsid w:val="0033327F"/>
    <w:rsid w:val="00333BC1"/>
    <w:rsid w:val="003376A7"/>
    <w:rsid w:val="00342C14"/>
    <w:rsid w:val="003452C9"/>
    <w:rsid w:val="003457C2"/>
    <w:rsid w:val="00345CFB"/>
    <w:rsid w:val="003472B7"/>
    <w:rsid w:val="00353C7B"/>
    <w:rsid w:val="003560BC"/>
    <w:rsid w:val="0035628E"/>
    <w:rsid w:val="003635B6"/>
    <w:rsid w:val="003671A7"/>
    <w:rsid w:val="0037528B"/>
    <w:rsid w:val="00375C54"/>
    <w:rsid w:val="00382D4A"/>
    <w:rsid w:val="00383AF8"/>
    <w:rsid w:val="003866E2"/>
    <w:rsid w:val="00386751"/>
    <w:rsid w:val="00386875"/>
    <w:rsid w:val="003869D4"/>
    <w:rsid w:val="00391F2C"/>
    <w:rsid w:val="00396740"/>
    <w:rsid w:val="00396BEC"/>
    <w:rsid w:val="00396FE9"/>
    <w:rsid w:val="003A03E6"/>
    <w:rsid w:val="003A12AE"/>
    <w:rsid w:val="003A17E1"/>
    <w:rsid w:val="003A2171"/>
    <w:rsid w:val="003A340B"/>
    <w:rsid w:val="003B1F73"/>
    <w:rsid w:val="003B3DA9"/>
    <w:rsid w:val="003B6BED"/>
    <w:rsid w:val="003B72AF"/>
    <w:rsid w:val="003B7584"/>
    <w:rsid w:val="003C7AA3"/>
    <w:rsid w:val="003D2A44"/>
    <w:rsid w:val="003D3B34"/>
    <w:rsid w:val="003D4528"/>
    <w:rsid w:val="003E0577"/>
    <w:rsid w:val="003E38FD"/>
    <w:rsid w:val="003E3C8E"/>
    <w:rsid w:val="003E51D6"/>
    <w:rsid w:val="003E590C"/>
    <w:rsid w:val="003E662A"/>
    <w:rsid w:val="003E76A6"/>
    <w:rsid w:val="003E7B5F"/>
    <w:rsid w:val="003F0053"/>
    <w:rsid w:val="003F088B"/>
    <w:rsid w:val="003F1D95"/>
    <w:rsid w:val="003F203A"/>
    <w:rsid w:val="003F7343"/>
    <w:rsid w:val="004010D8"/>
    <w:rsid w:val="00401116"/>
    <w:rsid w:val="0040379F"/>
    <w:rsid w:val="00407423"/>
    <w:rsid w:val="00407E37"/>
    <w:rsid w:val="004105F6"/>
    <w:rsid w:val="00411258"/>
    <w:rsid w:val="0041173E"/>
    <w:rsid w:val="0041502D"/>
    <w:rsid w:val="004159F9"/>
    <w:rsid w:val="004223DF"/>
    <w:rsid w:val="004226B4"/>
    <w:rsid w:val="00422C40"/>
    <w:rsid w:val="00422E77"/>
    <w:rsid w:val="00425055"/>
    <w:rsid w:val="00425090"/>
    <w:rsid w:val="00430917"/>
    <w:rsid w:val="00436777"/>
    <w:rsid w:val="004369B3"/>
    <w:rsid w:val="00440195"/>
    <w:rsid w:val="00444530"/>
    <w:rsid w:val="004511FA"/>
    <w:rsid w:val="004544A5"/>
    <w:rsid w:val="004552E3"/>
    <w:rsid w:val="00457B08"/>
    <w:rsid w:val="00463830"/>
    <w:rsid w:val="00464C6D"/>
    <w:rsid w:val="00470D05"/>
    <w:rsid w:val="00471613"/>
    <w:rsid w:val="00473613"/>
    <w:rsid w:val="004738F0"/>
    <w:rsid w:val="00474D4B"/>
    <w:rsid w:val="00476A4E"/>
    <w:rsid w:val="00476BAC"/>
    <w:rsid w:val="004805DE"/>
    <w:rsid w:val="0049368A"/>
    <w:rsid w:val="0049401C"/>
    <w:rsid w:val="00494BAD"/>
    <w:rsid w:val="00494C7E"/>
    <w:rsid w:val="004966E1"/>
    <w:rsid w:val="0049682B"/>
    <w:rsid w:val="004A1879"/>
    <w:rsid w:val="004A26A4"/>
    <w:rsid w:val="004A3C4A"/>
    <w:rsid w:val="004A44ED"/>
    <w:rsid w:val="004A5467"/>
    <w:rsid w:val="004A5FF9"/>
    <w:rsid w:val="004A6EFA"/>
    <w:rsid w:val="004B062D"/>
    <w:rsid w:val="004B2A28"/>
    <w:rsid w:val="004B330F"/>
    <w:rsid w:val="004B53BD"/>
    <w:rsid w:val="004B572C"/>
    <w:rsid w:val="004C4B32"/>
    <w:rsid w:val="004C6D61"/>
    <w:rsid w:val="004C7DCF"/>
    <w:rsid w:val="004D03FE"/>
    <w:rsid w:val="004D1A4D"/>
    <w:rsid w:val="004D31EE"/>
    <w:rsid w:val="004D5284"/>
    <w:rsid w:val="004D57F7"/>
    <w:rsid w:val="004D5B99"/>
    <w:rsid w:val="004D5BA4"/>
    <w:rsid w:val="004D5FC9"/>
    <w:rsid w:val="004D6C16"/>
    <w:rsid w:val="004D7A86"/>
    <w:rsid w:val="004E0E5D"/>
    <w:rsid w:val="004E0F69"/>
    <w:rsid w:val="004E11A9"/>
    <w:rsid w:val="004E54F1"/>
    <w:rsid w:val="004E75D6"/>
    <w:rsid w:val="004F1DD0"/>
    <w:rsid w:val="004F2936"/>
    <w:rsid w:val="004F4AC8"/>
    <w:rsid w:val="004F5B5C"/>
    <w:rsid w:val="00500A54"/>
    <w:rsid w:val="00501C30"/>
    <w:rsid w:val="00506F12"/>
    <w:rsid w:val="00507E83"/>
    <w:rsid w:val="00511038"/>
    <w:rsid w:val="005129E8"/>
    <w:rsid w:val="00513346"/>
    <w:rsid w:val="00514782"/>
    <w:rsid w:val="00520746"/>
    <w:rsid w:val="00523E21"/>
    <w:rsid w:val="00527489"/>
    <w:rsid w:val="005311DF"/>
    <w:rsid w:val="00531AF9"/>
    <w:rsid w:val="0053270A"/>
    <w:rsid w:val="0053329A"/>
    <w:rsid w:val="00534B63"/>
    <w:rsid w:val="005355F3"/>
    <w:rsid w:val="00536F52"/>
    <w:rsid w:val="00540431"/>
    <w:rsid w:val="00542D00"/>
    <w:rsid w:val="0054330F"/>
    <w:rsid w:val="00545703"/>
    <w:rsid w:val="005459E5"/>
    <w:rsid w:val="0055431C"/>
    <w:rsid w:val="00554D95"/>
    <w:rsid w:val="00560834"/>
    <w:rsid w:val="005611FC"/>
    <w:rsid w:val="00561324"/>
    <w:rsid w:val="005620F0"/>
    <w:rsid w:val="00563CC3"/>
    <w:rsid w:val="00565770"/>
    <w:rsid w:val="00565F19"/>
    <w:rsid w:val="0056627E"/>
    <w:rsid w:val="00566542"/>
    <w:rsid w:val="0056783D"/>
    <w:rsid w:val="00571CFF"/>
    <w:rsid w:val="0057217A"/>
    <w:rsid w:val="00572FCB"/>
    <w:rsid w:val="00573B19"/>
    <w:rsid w:val="00575ED6"/>
    <w:rsid w:val="00580705"/>
    <w:rsid w:val="0058315F"/>
    <w:rsid w:val="00583B02"/>
    <w:rsid w:val="00583BF7"/>
    <w:rsid w:val="0058535F"/>
    <w:rsid w:val="00594897"/>
    <w:rsid w:val="00596BBE"/>
    <w:rsid w:val="005A3326"/>
    <w:rsid w:val="005B22BC"/>
    <w:rsid w:val="005B7206"/>
    <w:rsid w:val="005B7622"/>
    <w:rsid w:val="005C0BBE"/>
    <w:rsid w:val="005C1AF5"/>
    <w:rsid w:val="005C4814"/>
    <w:rsid w:val="005C60E6"/>
    <w:rsid w:val="005C70F4"/>
    <w:rsid w:val="005C7464"/>
    <w:rsid w:val="005D06A4"/>
    <w:rsid w:val="005D69CD"/>
    <w:rsid w:val="005D7EB6"/>
    <w:rsid w:val="005E10C4"/>
    <w:rsid w:val="005E2B00"/>
    <w:rsid w:val="005E3460"/>
    <w:rsid w:val="005E7098"/>
    <w:rsid w:val="005E7626"/>
    <w:rsid w:val="005F43CF"/>
    <w:rsid w:val="006001A6"/>
    <w:rsid w:val="0060029E"/>
    <w:rsid w:val="006004A4"/>
    <w:rsid w:val="006013D9"/>
    <w:rsid w:val="00602596"/>
    <w:rsid w:val="00602DA2"/>
    <w:rsid w:val="006051C4"/>
    <w:rsid w:val="00607224"/>
    <w:rsid w:val="00607FC3"/>
    <w:rsid w:val="0061069C"/>
    <w:rsid w:val="006115F9"/>
    <w:rsid w:val="00611B24"/>
    <w:rsid w:val="0061476F"/>
    <w:rsid w:val="00626FCC"/>
    <w:rsid w:val="00627DA8"/>
    <w:rsid w:val="00630BB9"/>
    <w:rsid w:val="006329F3"/>
    <w:rsid w:val="006354A5"/>
    <w:rsid w:val="00635FFB"/>
    <w:rsid w:val="00640CC6"/>
    <w:rsid w:val="0064145C"/>
    <w:rsid w:val="00643A8F"/>
    <w:rsid w:val="00643EEA"/>
    <w:rsid w:val="006452C1"/>
    <w:rsid w:val="00645C7B"/>
    <w:rsid w:val="0065062B"/>
    <w:rsid w:val="00650831"/>
    <w:rsid w:val="00654D3C"/>
    <w:rsid w:val="00660A88"/>
    <w:rsid w:val="00664C02"/>
    <w:rsid w:val="006655A0"/>
    <w:rsid w:val="0067050E"/>
    <w:rsid w:val="00670554"/>
    <w:rsid w:val="00670DC6"/>
    <w:rsid w:val="0067281F"/>
    <w:rsid w:val="006728C1"/>
    <w:rsid w:val="00673005"/>
    <w:rsid w:val="00673A42"/>
    <w:rsid w:val="00675C68"/>
    <w:rsid w:val="006815A4"/>
    <w:rsid w:val="00681E74"/>
    <w:rsid w:val="00684D3E"/>
    <w:rsid w:val="00685A3C"/>
    <w:rsid w:val="00685C2A"/>
    <w:rsid w:val="00690207"/>
    <w:rsid w:val="00691B97"/>
    <w:rsid w:val="006925B9"/>
    <w:rsid w:val="006927A2"/>
    <w:rsid w:val="006954B9"/>
    <w:rsid w:val="00697E62"/>
    <w:rsid w:val="006A093B"/>
    <w:rsid w:val="006A1A68"/>
    <w:rsid w:val="006A40BE"/>
    <w:rsid w:val="006A5753"/>
    <w:rsid w:val="006B07D9"/>
    <w:rsid w:val="006B0E85"/>
    <w:rsid w:val="006B0EAA"/>
    <w:rsid w:val="006B0EF8"/>
    <w:rsid w:val="006B2B18"/>
    <w:rsid w:val="006B3BCA"/>
    <w:rsid w:val="006B7FBA"/>
    <w:rsid w:val="006C0FA9"/>
    <w:rsid w:val="006C19EE"/>
    <w:rsid w:val="006C1D8B"/>
    <w:rsid w:val="006C42FD"/>
    <w:rsid w:val="006C602E"/>
    <w:rsid w:val="006D10E0"/>
    <w:rsid w:val="006D19FB"/>
    <w:rsid w:val="006D293E"/>
    <w:rsid w:val="006D43C6"/>
    <w:rsid w:val="006D4B28"/>
    <w:rsid w:val="006D6A8A"/>
    <w:rsid w:val="006E01F4"/>
    <w:rsid w:val="006E02A6"/>
    <w:rsid w:val="006E1F59"/>
    <w:rsid w:val="006E20C6"/>
    <w:rsid w:val="006E297D"/>
    <w:rsid w:val="006E4FCB"/>
    <w:rsid w:val="006E7778"/>
    <w:rsid w:val="006E78FD"/>
    <w:rsid w:val="006E7F20"/>
    <w:rsid w:val="006F2FFD"/>
    <w:rsid w:val="006F73FF"/>
    <w:rsid w:val="00702DCF"/>
    <w:rsid w:val="00702F27"/>
    <w:rsid w:val="00703702"/>
    <w:rsid w:val="00703AFE"/>
    <w:rsid w:val="00713463"/>
    <w:rsid w:val="007151A8"/>
    <w:rsid w:val="00720E10"/>
    <w:rsid w:val="00723460"/>
    <w:rsid w:val="00724416"/>
    <w:rsid w:val="00724A01"/>
    <w:rsid w:val="00724C80"/>
    <w:rsid w:val="00730161"/>
    <w:rsid w:val="007314D3"/>
    <w:rsid w:val="0073327D"/>
    <w:rsid w:val="007335AC"/>
    <w:rsid w:val="0073421E"/>
    <w:rsid w:val="00735CEF"/>
    <w:rsid w:val="00736214"/>
    <w:rsid w:val="00736F44"/>
    <w:rsid w:val="00737C8E"/>
    <w:rsid w:val="00742EF0"/>
    <w:rsid w:val="007461C1"/>
    <w:rsid w:val="00747501"/>
    <w:rsid w:val="00747549"/>
    <w:rsid w:val="007477A0"/>
    <w:rsid w:val="0075246D"/>
    <w:rsid w:val="007551F3"/>
    <w:rsid w:val="00755D79"/>
    <w:rsid w:val="007575EF"/>
    <w:rsid w:val="0076155F"/>
    <w:rsid w:val="00763ABE"/>
    <w:rsid w:val="00763DAE"/>
    <w:rsid w:val="00764D07"/>
    <w:rsid w:val="0076516D"/>
    <w:rsid w:val="00766F6F"/>
    <w:rsid w:val="007673E3"/>
    <w:rsid w:val="00775494"/>
    <w:rsid w:val="00781C24"/>
    <w:rsid w:val="0078293C"/>
    <w:rsid w:val="00783D1D"/>
    <w:rsid w:val="00786916"/>
    <w:rsid w:val="00795C89"/>
    <w:rsid w:val="007A2521"/>
    <w:rsid w:val="007A649C"/>
    <w:rsid w:val="007A7313"/>
    <w:rsid w:val="007A776D"/>
    <w:rsid w:val="007B02A7"/>
    <w:rsid w:val="007B2834"/>
    <w:rsid w:val="007B4544"/>
    <w:rsid w:val="007B684E"/>
    <w:rsid w:val="007B6D42"/>
    <w:rsid w:val="007C1716"/>
    <w:rsid w:val="007C3D2A"/>
    <w:rsid w:val="007D2899"/>
    <w:rsid w:val="007D3416"/>
    <w:rsid w:val="007D7CFC"/>
    <w:rsid w:val="007E0B7E"/>
    <w:rsid w:val="007E1556"/>
    <w:rsid w:val="007E4DAD"/>
    <w:rsid w:val="007F0E7B"/>
    <w:rsid w:val="007F42F3"/>
    <w:rsid w:val="007F4392"/>
    <w:rsid w:val="007F4BC5"/>
    <w:rsid w:val="007F6AE7"/>
    <w:rsid w:val="00802DDA"/>
    <w:rsid w:val="008038A1"/>
    <w:rsid w:val="008050B4"/>
    <w:rsid w:val="00805BF4"/>
    <w:rsid w:val="008066E6"/>
    <w:rsid w:val="00806CF3"/>
    <w:rsid w:val="00811F47"/>
    <w:rsid w:val="00812F86"/>
    <w:rsid w:val="0081327F"/>
    <w:rsid w:val="008135DB"/>
    <w:rsid w:val="00813620"/>
    <w:rsid w:val="00814F67"/>
    <w:rsid w:val="00815D28"/>
    <w:rsid w:val="008206A8"/>
    <w:rsid w:val="00821516"/>
    <w:rsid w:val="0082682C"/>
    <w:rsid w:val="00827AF6"/>
    <w:rsid w:val="00830538"/>
    <w:rsid w:val="00830BCF"/>
    <w:rsid w:val="00833FA5"/>
    <w:rsid w:val="00833FF8"/>
    <w:rsid w:val="00840259"/>
    <w:rsid w:val="00842198"/>
    <w:rsid w:val="008451E7"/>
    <w:rsid w:val="00846DD7"/>
    <w:rsid w:val="00847C7B"/>
    <w:rsid w:val="008536B1"/>
    <w:rsid w:val="008537C2"/>
    <w:rsid w:val="00856BCF"/>
    <w:rsid w:val="00857AB6"/>
    <w:rsid w:val="00864CC3"/>
    <w:rsid w:val="00864D2F"/>
    <w:rsid w:val="00865918"/>
    <w:rsid w:val="00867173"/>
    <w:rsid w:val="00870B65"/>
    <w:rsid w:val="00870BCB"/>
    <w:rsid w:val="0087386A"/>
    <w:rsid w:val="0087496F"/>
    <w:rsid w:val="008759DC"/>
    <w:rsid w:val="008776AA"/>
    <w:rsid w:val="00882954"/>
    <w:rsid w:val="00882BFA"/>
    <w:rsid w:val="00887216"/>
    <w:rsid w:val="00891889"/>
    <w:rsid w:val="00892873"/>
    <w:rsid w:val="00893345"/>
    <w:rsid w:val="00893EFD"/>
    <w:rsid w:val="00897826"/>
    <w:rsid w:val="008A13D3"/>
    <w:rsid w:val="008A18E0"/>
    <w:rsid w:val="008A2F9F"/>
    <w:rsid w:val="008A5FB2"/>
    <w:rsid w:val="008A72CE"/>
    <w:rsid w:val="008B63E5"/>
    <w:rsid w:val="008B7C06"/>
    <w:rsid w:val="008C173A"/>
    <w:rsid w:val="008C1AAC"/>
    <w:rsid w:val="008C2CDC"/>
    <w:rsid w:val="008C4688"/>
    <w:rsid w:val="008C5770"/>
    <w:rsid w:val="008C5987"/>
    <w:rsid w:val="008D1A04"/>
    <w:rsid w:val="008D1C53"/>
    <w:rsid w:val="008D1E4F"/>
    <w:rsid w:val="008D5275"/>
    <w:rsid w:val="008D52EE"/>
    <w:rsid w:val="008D5DA9"/>
    <w:rsid w:val="008D6755"/>
    <w:rsid w:val="008E0A8A"/>
    <w:rsid w:val="008E171A"/>
    <w:rsid w:val="008E26E8"/>
    <w:rsid w:val="008E4A2E"/>
    <w:rsid w:val="008E4D8A"/>
    <w:rsid w:val="008F0415"/>
    <w:rsid w:val="008F108A"/>
    <w:rsid w:val="008F32AC"/>
    <w:rsid w:val="008F5127"/>
    <w:rsid w:val="008F5B9F"/>
    <w:rsid w:val="008F6ED9"/>
    <w:rsid w:val="008F78B3"/>
    <w:rsid w:val="00900BF7"/>
    <w:rsid w:val="009030A6"/>
    <w:rsid w:val="00904549"/>
    <w:rsid w:val="00905095"/>
    <w:rsid w:val="00905FF9"/>
    <w:rsid w:val="00906830"/>
    <w:rsid w:val="00911062"/>
    <w:rsid w:val="009126A4"/>
    <w:rsid w:val="00913847"/>
    <w:rsid w:val="009144F7"/>
    <w:rsid w:val="00916932"/>
    <w:rsid w:val="009225F5"/>
    <w:rsid w:val="00922BA8"/>
    <w:rsid w:val="00924F1E"/>
    <w:rsid w:val="00925138"/>
    <w:rsid w:val="00927EB7"/>
    <w:rsid w:val="009308FD"/>
    <w:rsid w:val="009343AC"/>
    <w:rsid w:val="00936277"/>
    <w:rsid w:val="00936D0E"/>
    <w:rsid w:val="009425A5"/>
    <w:rsid w:val="00944EB4"/>
    <w:rsid w:val="00951974"/>
    <w:rsid w:val="009526AB"/>
    <w:rsid w:val="00952C72"/>
    <w:rsid w:val="00954297"/>
    <w:rsid w:val="00955458"/>
    <w:rsid w:val="00956A2A"/>
    <w:rsid w:val="00957375"/>
    <w:rsid w:val="00957ED0"/>
    <w:rsid w:val="00961E95"/>
    <w:rsid w:val="00962AE2"/>
    <w:rsid w:val="00963779"/>
    <w:rsid w:val="00964618"/>
    <w:rsid w:val="009657F7"/>
    <w:rsid w:val="009659E3"/>
    <w:rsid w:val="009671D1"/>
    <w:rsid w:val="00980776"/>
    <w:rsid w:val="00981E51"/>
    <w:rsid w:val="009833A9"/>
    <w:rsid w:val="00985727"/>
    <w:rsid w:val="00993788"/>
    <w:rsid w:val="009A2EC0"/>
    <w:rsid w:val="009A51DF"/>
    <w:rsid w:val="009A710A"/>
    <w:rsid w:val="009A7BD2"/>
    <w:rsid w:val="009B0C41"/>
    <w:rsid w:val="009B0EE5"/>
    <w:rsid w:val="009B1D81"/>
    <w:rsid w:val="009B28E6"/>
    <w:rsid w:val="009B3567"/>
    <w:rsid w:val="009B47E0"/>
    <w:rsid w:val="009B681C"/>
    <w:rsid w:val="009C4A4F"/>
    <w:rsid w:val="009C5637"/>
    <w:rsid w:val="009C6140"/>
    <w:rsid w:val="009C79AA"/>
    <w:rsid w:val="009D0548"/>
    <w:rsid w:val="009D0E32"/>
    <w:rsid w:val="009D19AB"/>
    <w:rsid w:val="009D1A8F"/>
    <w:rsid w:val="009D22BA"/>
    <w:rsid w:val="009D4457"/>
    <w:rsid w:val="009D52F1"/>
    <w:rsid w:val="009D5EA0"/>
    <w:rsid w:val="009E2308"/>
    <w:rsid w:val="009E4627"/>
    <w:rsid w:val="009E755C"/>
    <w:rsid w:val="009F4D56"/>
    <w:rsid w:val="00A00120"/>
    <w:rsid w:val="00A068D2"/>
    <w:rsid w:val="00A0706A"/>
    <w:rsid w:val="00A07246"/>
    <w:rsid w:val="00A12C7D"/>
    <w:rsid w:val="00A14132"/>
    <w:rsid w:val="00A14963"/>
    <w:rsid w:val="00A16ED4"/>
    <w:rsid w:val="00A25B1D"/>
    <w:rsid w:val="00A30373"/>
    <w:rsid w:val="00A37A20"/>
    <w:rsid w:val="00A4244D"/>
    <w:rsid w:val="00A43D35"/>
    <w:rsid w:val="00A47322"/>
    <w:rsid w:val="00A50E4F"/>
    <w:rsid w:val="00A524F0"/>
    <w:rsid w:val="00A5418F"/>
    <w:rsid w:val="00A5659E"/>
    <w:rsid w:val="00A56935"/>
    <w:rsid w:val="00A62194"/>
    <w:rsid w:val="00A644CD"/>
    <w:rsid w:val="00A65270"/>
    <w:rsid w:val="00A73E38"/>
    <w:rsid w:val="00A74B75"/>
    <w:rsid w:val="00A8132A"/>
    <w:rsid w:val="00A813D7"/>
    <w:rsid w:val="00A824B1"/>
    <w:rsid w:val="00A87C9B"/>
    <w:rsid w:val="00A920DB"/>
    <w:rsid w:val="00A9256B"/>
    <w:rsid w:val="00A9296A"/>
    <w:rsid w:val="00A92A03"/>
    <w:rsid w:val="00A94499"/>
    <w:rsid w:val="00A95B27"/>
    <w:rsid w:val="00A96995"/>
    <w:rsid w:val="00A96A8D"/>
    <w:rsid w:val="00A971F1"/>
    <w:rsid w:val="00A97C8F"/>
    <w:rsid w:val="00AA0474"/>
    <w:rsid w:val="00AA0E39"/>
    <w:rsid w:val="00AA20EA"/>
    <w:rsid w:val="00AA5888"/>
    <w:rsid w:val="00AA60AC"/>
    <w:rsid w:val="00AA67EE"/>
    <w:rsid w:val="00AB037B"/>
    <w:rsid w:val="00AB1C02"/>
    <w:rsid w:val="00AB431D"/>
    <w:rsid w:val="00AB5C70"/>
    <w:rsid w:val="00AB6640"/>
    <w:rsid w:val="00AC659A"/>
    <w:rsid w:val="00AC6AA5"/>
    <w:rsid w:val="00AC7297"/>
    <w:rsid w:val="00AD7240"/>
    <w:rsid w:val="00AE0A87"/>
    <w:rsid w:val="00AE3454"/>
    <w:rsid w:val="00AE40DE"/>
    <w:rsid w:val="00AE521C"/>
    <w:rsid w:val="00AE7C7A"/>
    <w:rsid w:val="00AF173C"/>
    <w:rsid w:val="00AF2610"/>
    <w:rsid w:val="00AF47C5"/>
    <w:rsid w:val="00AF510E"/>
    <w:rsid w:val="00B11C3A"/>
    <w:rsid w:val="00B136F6"/>
    <w:rsid w:val="00B13DEF"/>
    <w:rsid w:val="00B16F86"/>
    <w:rsid w:val="00B16FC1"/>
    <w:rsid w:val="00B21A71"/>
    <w:rsid w:val="00B26565"/>
    <w:rsid w:val="00B267CB"/>
    <w:rsid w:val="00B31479"/>
    <w:rsid w:val="00B37BE2"/>
    <w:rsid w:val="00B40D1F"/>
    <w:rsid w:val="00B40E76"/>
    <w:rsid w:val="00B44260"/>
    <w:rsid w:val="00B47A7E"/>
    <w:rsid w:val="00B507FD"/>
    <w:rsid w:val="00B52650"/>
    <w:rsid w:val="00B52BE8"/>
    <w:rsid w:val="00B56C68"/>
    <w:rsid w:val="00B57166"/>
    <w:rsid w:val="00B6115F"/>
    <w:rsid w:val="00B6321F"/>
    <w:rsid w:val="00B646D9"/>
    <w:rsid w:val="00B70BD8"/>
    <w:rsid w:val="00B713AF"/>
    <w:rsid w:val="00B724A4"/>
    <w:rsid w:val="00B72B38"/>
    <w:rsid w:val="00B77BAD"/>
    <w:rsid w:val="00B81455"/>
    <w:rsid w:val="00B82F13"/>
    <w:rsid w:val="00B83DDC"/>
    <w:rsid w:val="00B91603"/>
    <w:rsid w:val="00B92F21"/>
    <w:rsid w:val="00BA04DD"/>
    <w:rsid w:val="00BA1414"/>
    <w:rsid w:val="00BA350E"/>
    <w:rsid w:val="00BA3C82"/>
    <w:rsid w:val="00BA4F3E"/>
    <w:rsid w:val="00BA65DF"/>
    <w:rsid w:val="00BA7C36"/>
    <w:rsid w:val="00BB0798"/>
    <w:rsid w:val="00BB2AD8"/>
    <w:rsid w:val="00BB2F98"/>
    <w:rsid w:val="00BB325D"/>
    <w:rsid w:val="00BB6F35"/>
    <w:rsid w:val="00BC1909"/>
    <w:rsid w:val="00BC236F"/>
    <w:rsid w:val="00BC6F49"/>
    <w:rsid w:val="00BD158E"/>
    <w:rsid w:val="00BD50F7"/>
    <w:rsid w:val="00BD601D"/>
    <w:rsid w:val="00BD690F"/>
    <w:rsid w:val="00BD76CC"/>
    <w:rsid w:val="00BE28DA"/>
    <w:rsid w:val="00BE2D50"/>
    <w:rsid w:val="00BE4097"/>
    <w:rsid w:val="00BE48F2"/>
    <w:rsid w:val="00BF1AB1"/>
    <w:rsid w:val="00BF2538"/>
    <w:rsid w:val="00BF5465"/>
    <w:rsid w:val="00BF5B47"/>
    <w:rsid w:val="00BF5F85"/>
    <w:rsid w:val="00BF6A16"/>
    <w:rsid w:val="00C01331"/>
    <w:rsid w:val="00C04B69"/>
    <w:rsid w:val="00C04F1F"/>
    <w:rsid w:val="00C06856"/>
    <w:rsid w:val="00C06E21"/>
    <w:rsid w:val="00C10551"/>
    <w:rsid w:val="00C1325A"/>
    <w:rsid w:val="00C13A7C"/>
    <w:rsid w:val="00C15727"/>
    <w:rsid w:val="00C17736"/>
    <w:rsid w:val="00C17CF0"/>
    <w:rsid w:val="00C17D98"/>
    <w:rsid w:val="00C22F42"/>
    <w:rsid w:val="00C25745"/>
    <w:rsid w:val="00C26FDF"/>
    <w:rsid w:val="00C2711B"/>
    <w:rsid w:val="00C30B35"/>
    <w:rsid w:val="00C326A7"/>
    <w:rsid w:val="00C35FC2"/>
    <w:rsid w:val="00C373D4"/>
    <w:rsid w:val="00C3786E"/>
    <w:rsid w:val="00C37896"/>
    <w:rsid w:val="00C40114"/>
    <w:rsid w:val="00C40E52"/>
    <w:rsid w:val="00C422DB"/>
    <w:rsid w:val="00C431A1"/>
    <w:rsid w:val="00C43F53"/>
    <w:rsid w:val="00C54254"/>
    <w:rsid w:val="00C61B11"/>
    <w:rsid w:val="00C64150"/>
    <w:rsid w:val="00C6486D"/>
    <w:rsid w:val="00C651FD"/>
    <w:rsid w:val="00C66A04"/>
    <w:rsid w:val="00C673DA"/>
    <w:rsid w:val="00C67935"/>
    <w:rsid w:val="00C67ADC"/>
    <w:rsid w:val="00C716A1"/>
    <w:rsid w:val="00C73037"/>
    <w:rsid w:val="00C74C5B"/>
    <w:rsid w:val="00C74EBD"/>
    <w:rsid w:val="00C76EB0"/>
    <w:rsid w:val="00C7773C"/>
    <w:rsid w:val="00C81A95"/>
    <w:rsid w:val="00C82637"/>
    <w:rsid w:val="00C83105"/>
    <w:rsid w:val="00C83FFF"/>
    <w:rsid w:val="00C85D07"/>
    <w:rsid w:val="00C92797"/>
    <w:rsid w:val="00C94ABD"/>
    <w:rsid w:val="00CA1170"/>
    <w:rsid w:val="00CA3940"/>
    <w:rsid w:val="00CA7B87"/>
    <w:rsid w:val="00CB034B"/>
    <w:rsid w:val="00CB149D"/>
    <w:rsid w:val="00CB1631"/>
    <w:rsid w:val="00CB25B6"/>
    <w:rsid w:val="00CB53F0"/>
    <w:rsid w:val="00CB612B"/>
    <w:rsid w:val="00CB7BC5"/>
    <w:rsid w:val="00CC2A61"/>
    <w:rsid w:val="00CC37FA"/>
    <w:rsid w:val="00CC544F"/>
    <w:rsid w:val="00CC7FD7"/>
    <w:rsid w:val="00CD004C"/>
    <w:rsid w:val="00CD05A1"/>
    <w:rsid w:val="00CD2098"/>
    <w:rsid w:val="00CD351E"/>
    <w:rsid w:val="00CD5698"/>
    <w:rsid w:val="00CD7ECF"/>
    <w:rsid w:val="00CE6F89"/>
    <w:rsid w:val="00CE7B39"/>
    <w:rsid w:val="00CF7F5A"/>
    <w:rsid w:val="00D0202D"/>
    <w:rsid w:val="00D02A9E"/>
    <w:rsid w:val="00D03635"/>
    <w:rsid w:val="00D037C4"/>
    <w:rsid w:val="00D050F0"/>
    <w:rsid w:val="00D073B3"/>
    <w:rsid w:val="00D077FD"/>
    <w:rsid w:val="00D11D7F"/>
    <w:rsid w:val="00D12FF8"/>
    <w:rsid w:val="00D132BA"/>
    <w:rsid w:val="00D1555D"/>
    <w:rsid w:val="00D15D29"/>
    <w:rsid w:val="00D17105"/>
    <w:rsid w:val="00D17EE5"/>
    <w:rsid w:val="00D21AE0"/>
    <w:rsid w:val="00D2358F"/>
    <w:rsid w:val="00D235AC"/>
    <w:rsid w:val="00D248EE"/>
    <w:rsid w:val="00D24A3B"/>
    <w:rsid w:val="00D24C2E"/>
    <w:rsid w:val="00D305E2"/>
    <w:rsid w:val="00D346DE"/>
    <w:rsid w:val="00D40703"/>
    <w:rsid w:val="00D40C88"/>
    <w:rsid w:val="00D50EE4"/>
    <w:rsid w:val="00D5123E"/>
    <w:rsid w:val="00D524C1"/>
    <w:rsid w:val="00D53005"/>
    <w:rsid w:val="00D53071"/>
    <w:rsid w:val="00D537E7"/>
    <w:rsid w:val="00D55A80"/>
    <w:rsid w:val="00D561C3"/>
    <w:rsid w:val="00D617D1"/>
    <w:rsid w:val="00D618FC"/>
    <w:rsid w:val="00D61BD6"/>
    <w:rsid w:val="00D624DE"/>
    <w:rsid w:val="00D62E84"/>
    <w:rsid w:val="00D6309D"/>
    <w:rsid w:val="00D63949"/>
    <w:rsid w:val="00D63D1E"/>
    <w:rsid w:val="00D63FF7"/>
    <w:rsid w:val="00D66AB4"/>
    <w:rsid w:val="00D70EBE"/>
    <w:rsid w:val="00D76789"/>
    <w:rsid w:val="00D84C4E"/>
    <w:rsid w:val="00D86B90"/>
    <w:rsid w:val="00D90E4D"/>
    <w:rsid w:val="00D939FE"/>
    <w:rsid w:val="00D9445B"/>
    <w:rsid w:val="00D94BF0"/>
    <w:rsid w:val="00D96A2A"/>
    <w:rsid w:val="00DA005C"/>
    <w:rsid w:val="00DA4038"/>
    <w:rsid w:val="00DA6C6B"/>
    <w:rsid w:val="00DB2430"/>
    <w:rsid w:val="00DB2826"/>
    <w:rsid w:val="00DB3930"/>
    <w:rsid w:val="00DB64B7"/>
    <w:rsid w:val="00DB6B76"/>
    <w:rsid w:val="00DB76CD"/>
    <w:rsid w:val="00DC00EF"/>
    <w:rsid w:val="00DC0240"/>
    <w:rsid w:val="00DC03B3"/>
    <w:rsid w:val="00DC47C7"/>
    <w:rsid w:val="00DC5EE2"/>
    <w:rsid w:val="00DC63CF"/>
    <w:rsid w:val="00DC79E9"/>
    <w:rsid w:val="00DD31E3"/>
    <w:rsid w:val="00DD324F"/>
    <w:rsid w:val="00DD56AF"/>
    <w:rsid w:val="00DE3D2E"/>
    <w:rsid w:val="00DE3ED6"/>
    <w:rsid w:val="00DE4638"/>
    <w:rsid w:val="00DE4F5E"/>
    <w:rsid w:val="00DF3FC2"/>
    <w:rsid w:val="00DF4463"/>
    <w:rsid w:val="00DF48BB"/>
    <w:rsid w:val="00DF4F4F"/>
    <w:rsid w:val="00DF7BBD"/>
    <w:rsid w:val="00E02966"/>
    <w:rsid w:val="00E0424E"/>
    <w:rsid w:val="00E05119"/>
    <w:rsid w:val="00E1025F"/>
    <w:rsid w:val="00E107DC"/>
    <w:rsid w:val="00E1170E"/>
    <w:rsid w:val="00E14C0B"/>
    <w:rsid w:val="00E17931"/>
    <w:rsid w:val="00E17998"/>
    <w:rsid w:val="00E22474"/>
    <w:rsid w:val="00E250F2"/>
    <w:rsid w:val="00E255DD"/>
    <w:rsid w:val="00E267FE"/>
    <w:rsid w:val="00E27E52"/>
    <w:rsid w:val="00E30E6F"/>
    <w:rsid w:val="00E32174"/>
    <w:rsid w:val="00E32253"/>
    <w:rsid w:val="00E34534"/>
    <w:rsid w:val="00E346DC"/>
    <w:rsid w:val="00E369AF"/>
    <w:rsid w:val="00E37A90"/>
    <w:rsid w:val="00E4165B"/>
    <w:rsid w:val="00E4271A"/>
    <w:rsid w:val="00E45F4A"/>
    <w:rsid w:val="00E46099"/>
    <w:rsid w:val="00E504ED"/>
    <w:rsid w:val="00E56910"/>
    <w:rsid w:val="00E56D6A"/>
    <w:rsid w:val="00E67256"/>
    <w:rsid w:val="00E717C3"/>
    <w:rsid w:val="00E73C79"/>
    <w:rsid w:val="00E75531"/>
    <w:rsid w:val="00E75646"/>
    <w:rsid w:val="00E7637A"/>
    <w:rsid w:val="00E80696"/>
    <w:rsid w:val="00E80CAA"/>
    <w:rsid w:val="00E840B5"/>
    <w:rsid w:val="00E87A8A"/>
    <w:rsid w:val="00E93C25"/>
    <w:rsid w:val="00E94211"/>
    <w:rsid w:val="00E974DB"/>
    <w:rsid w:val="00EA0D02"/>
    <w:rsid w:val="00EA5729"/>
    <w:rsid w:val="00EB2D35"/>
    <w:rsid w:val="00EB2EC6"/>
    <w:rsid w:val="00EB4EF4"/>
    <w:rsid w:val="00EB59EF"/>
    <w:rsid w:val="00EC2212"/>
    <w:rsid w:val="00EC4171"/>
    <w:rsid w:val="00EC51EC"/>
    <w:rsid w:val="00EC57B6"/>
    <w:rsid w:val="00EC5C8B"/>
    <w:rsid w:val="00EC7C57"/>
    <w:rsid w:val="00ED09D7"/>
    <w:rsid w:val="00ED2131"/>
    <w:rsid w:val="00ED4282"/>
    <w:rsid w:val="00ED48D2"/>
    <w:rsid w:val="00ED67C7"/>
    <w:rsid w:val="00ED7048"/>
    <w:rsid w:val="00ED7B64"/>
    <w:rsid w:val="00EE1CE1"/>
    <w:rsid w:val="00EE35CE"/>
    <w:rsid w:val="00EE448C"/>
    <w:rsid w:val="00EE5365"/>
    <w:rsid w:val="00EF0AD9"/>
    <w:rsid w:val="00F0170B"/>
    <w:rsid w:val="00F02936"/>
    <w:rsid w:val="00F03D50"/>
    <w:rsid w:val="00F0623C"/>
    <w:rsid w:val="00F06C35"/>
    <w:rsid w:val="00F16CB4"/>
    <w:rsid w:val="00F214CF"/>
    <w:rsid w:val="00F2319F"/>
    <w:rsid w:val="00F3000E"/>
    <w:rsid w:val="00F30927"/>
    <w:rsid w:val="00F32131"/>
    <w:rsid w:val="00F33713"/>
    <w:rsid w:val="00F36331"/>
    <w:rsid w:val="00F42313"/>
    <w:rsid w:val="00F42B26"/>
    <w:rsid w:val="00F44398"/>
    <w:rsid w:val="00F44FDF"/>
    <w:rsid w:val="00F50AE4"/>
    <w:rsid w:val="00F50FE1"/>
    <w:rsid w:val="00F543EE"/>
    <w:rsid w:val="00F553FC"/>
    <w:rsid w:val="00F55AFF"/>
    <w:rsid w:val="00F56EFD"/>
    <w:rsid w:val="00F57072"/>
    <w:rsid w:val="00F61879"/>
    <w:rsid w:val="00F61AA8"/>
    <w:rsid w:val="00F61C55"/>
    <w:rsid w:val="00F62335"/>
    <w:rsid w:val="00F63F5B"/>
    <w:rsid w:val="00F667CB"/>
    <w:rsid w:val="00F66932"/>
    <w:rsid w:val="00F66CC0"/>
    <w:rsid w:val="00F67CED"/>
    <w:rsid w:val="00F715BD"/>
    <w:rsid w:val="00F73635"/>
    <w:rsid w:val="00F73BAD"/>
    <w:rsid w:val="00F7503F"/>
    <w:rsid w:val="00F75185"/>
    <w:rsid w:val="00F75486"/>
    <w:rsid w:val="00F81B9E"/>
    <w:rsid w:val="00F82558"/>
    <w:rsid w:val="00F853E0"/>
    <w:rsid w:val="00F91329"/>
    <w:rsid w:val="00F93896"/>
    <w:rsid w:val="00F93EAD"/>
    <w:rsid w:val="00F964E2"/>
    <w:rsid w:val="00FA292B"/>
    <w:rsid w:val="00FA2DBE"/>
    <w:rsid w:val="00FA50C9"/>
    <w:rsid w:val="00FA64BD"/>
    <w:rsid w:val="00FA7A2E"/>
    <w:rsid w:val="00FA7AE9"/>
    <w:rsid w:val="00FB037C"/>
    <w:rsid w:val="00FB08CF"/>
    <w:rsid w:val="00FB14B6"/>
    <w:rsid w:val="00FB5388"/>
    <w:rsid w:val="00FB6BCB"/>
    <w:rsid w:val="00FC3B92"/>
    <w:rsid w:val="00FC59AE"/>
    <w:rsid w:val="00FC60B9"/>
    <w:rsid w:val="00FD0EBC"/>
    <w:rsid w:val="00FD4979"/>
    <w:rsid w:val="00FE1ABF"/>
    <w:rsid w:val="00FE210C"/>
    <w:rsid w:val="00FE3B53"/>
    <w:rsid w:val="00FE74D0"/>
    <w:rsid w:val="00FE75CD"/>
    <w:rsid w:val="00FF3452"/>
    <w:rsid w:val="01792D3D"/>
    <w:rsid w:val="098E1DC5"/>
    <w:rsid w:val="1ADBBBD4"/>
    <w:rsid w:val="2A577592"/>
    <w:rsid w:val="3783AED5"/>
    <w:rsid w:val="4694E8AA"/>
    <w:rsid w:val="58AA9FCF"/>
    <w:rsid w:val="58F0D27E"/>
    <w:rsid w:val="6F50137B"/>
    <w:rsid w:val="78D2DDA6"/>
    <w:rsid w:val="7B61AAEF"/>
    <w:rsid w:val="7C54D66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2"/>
    </o:shapelayout>
  </w:shapeDefaults>
  <w:decimalSymbol w:val="."/>
  <w:listSeparator w:val=","/>
  <w14:docId w14:val="548AA7AB"/>
  <w15:docId w15:val="{C05A56A6-BA11-4C81-948D-E6C76D3F3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84D"/>
    <w:rPr>
      <w:rFonts w:ascii="Arial" w:hAnsi="Arial"/>
      <w:sz w:val="24"/>
      <w:szCs w:val="24"/>
      <w:lang w:eastAsia="en-US"/>
    </w:rPr>
  </w:style>
  <w:style w:type="paragraph" w:styleId="Heading1">
    <w:name w:val="heading 1"/>
    <w:basedOn w:val="Normal"/>
    <w:next w:val="Normal"/>
    <w:qFormat/>
    <w:rsid w:val="0022484D"/>
    <w:pPr>
      <w:keepNext/>
      <w:numPr>
        <w:numId w:val="3"/>
      </w:numPr>
      <w:spacing w:before="120" w:after="120"/>
      <w:outlineLvl w:val="0"/>
    </w:pPr>
    <w:rPr>
      <w:rFonts w:cs="Arial"/>
      <w:b/>
      <w:bCs/>
      <w:sz w:val="26"/>
      <w:szCs w:val="26"/>
    </w:rPr>
  </w:style>
  <w:style w:type="paragraph" w:styleId="Heading2">
    <w:name w:val="heading 2"/>
    <w:basedOn w:val="Normal"/>
    <w:next w:val="Normal"/>
    <w:qFormat/>
    <w:rsid w:val="008C4688"/>
    <w:pPr>
      <w:keepNext/>
      <w:numPr>
        <w:ilvl w:val="1"/>
        <w:numId w:val="3"/>
      </w:numPr>
      <w:spacing w:before="120" w:after="120"/>
      <w:ind w:left="1151" w:hanging="1151"/>
      <w:outlineLvl w:val="1"/>
    </w:pPr>
    <w:rPr>
      <w:rFonts w:cs="Arial"/>
      <w:b/>
      <w:bCs/>
    </w:rPr>
  </w:style>
  <w:style w:type="paragraph" w:styleId="Heading3">
    <w:name w:val="heading 3"/>
    <w:basedOn w:val="Heading2"/>
    <w:next w:val="Normal"/>
    <w:qFormat/>
    <w:rsid w:val="00126099"/>
    <w:pPr>
      <w:numPr>
        <w:ilvl w:val="2"/>
      </w:numPr>
      <w:outlineLvl w:val="2"/>
    </w:pPr>
  </w:style>
  <w:style w:type="paragraph" w:styleId="Heading4">
    <w:name w:val="heading 4"/>
    <w:basedOn w:val="Heading3"/>
    <w:next w:val="Normal"/>
    <w:qFormat/>
    <w:rsid w:val="00025477"/>
    <w:pPr>
      <w:numPr>
        <w:ilvl w:val="3"/>
      </w:numPr>
      <w:outlineLvl w:val="3"/>
    </w:pPr>
    <w:rPr>
      <w:szCs w:val="22"/>
    </w:rPr>
  </w:style>
  <w:style w:type="paragraph" w:styleId="Heading5">
    <w:name w:val="heading 5"/>
    <w:basedOn w:val="Heading4"/>
    <w:next w:val="Normal"/>
    <w:qFormat/>
    <w:rsid w:val="001260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35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0"/>
    <w:qFormat/>
    <w:rsid w:val="00AA20EA"/>
    <w:pPr>
      <w:spacing w:before="120"/>
    </w:pPr>
    <w:rPr>
      <w:rFonts w:cs="Arial"/>
      <w:b/>
      <w:bCs/>
      <w:kern w:val="28"/>
      <w:sz w:val="28"/>
      <w:szCs w:val="32"/>
    </w:rPr>
  </w:style>
  <w:style w:type="paragraph" w:styleId="CommentSubject">
    <w:name w:val="annotation subject"/>
    <w:basedOn w:val="Normal"/>
    <w:next w:val="Normal"/>
    <w:semiHidden/>
    <w:rsid w:val="00865918"/>
    <w:pPr>
      <w:spacing w:after="240"/>
    </w:pPr>
    <w:rPr>
      <w:b/>
      <w:bCs/>
      <w:sz w:val="20"/>
      <w:szCs w:val="20"/>
    </w:rPr>
  </w:style>
  <w:style w:type="paragraph" w:styleId="BalloonText">
    <w:name w:val="Balloon Text"/>
    <w:basedOn w:val="Normal"/>
    <w:semiHidden/>
    <w:rsid w:val="00181577"/>
    <w:rPr>
      <w:rFonts w:ascii="Tahoma" w:hAnsi="Tahoma" w:cs="Tahoma"/>
      <w:sz w:val="16"/>
      <w:szCs w:val="16"/>
    </w:rPr>
  </w:style>
  <w:style w:type="paragraph" w:customStyle="1" w:styleId="listindentbull">
    <w:name w:val="list:indent bull"/>
    <w:rsid w:val="00391F2C"/>
    <w:pPr>
      <w:numPr>
        <w:numId w:val="6"/>
      </w:numPr>
      <w:spacing w:after="120"/>
    </w:pPr>
    <w:rPr>
      <w:rFonts w:ascii="Arial" w:hAnsi="Arial"/>
      <w:sz w:val="24"/>
      <w:szCs w:val="24"/>
      <w:lang w:eastAsia="en-US"/>
    </w:rPr>
  </w:style>
  <w:style w:type="paragraph" w:customStyle="1" w:styleId="listalpha">
    <w:name w:val="list:alpha"/>
    <w:basedOn w:val="Normal"/>
    <w:rsid w:val="001D129B"/>
    <w:pPr>
      <w:numPr>
        <w:numId w:val="4"/>
      </w:numPr>
      <w:spacing w:after="120"/>
    </w:pPr>
  </w:style>
  <w:style w:type="paragraph" w:styleId="DocumentMap">
    <w:name w:val="Document Map"/>
    <w:basedOn w:val="Normal"/>
    <w:semiHidden/>
    <w:rsid w:val="00630BB9"/>
    <w:pPr>
      <w:shd w:val="clear" w:color="auto" w:fill="000080"/>
    </w:pPr>
    <w:rPr>
      <w:rFonts w:ascii="Tahoma" w:hAnsi="Tahoma" w:cs="Tahoma"/>
    </w:rPr>
  </w:style>
  <w:style w:type="paragraph" w:styleId="TOC1">
    <w:name w:val="toc 1"/>
    <w:basedOn w:val="Normal"/>
    <w:next w:val="Normal"/>
    <w:autoRedefine/>
    <w:uiPriority w:val="39"/>
    <w:rsid w:val="00025477"/>
    <w:pPr>
      <w:tabs>
        <w:tab w:val="left" w:pos="480"/>
        <w:tab w:val="right" w:leader="dot" w:pos="8630"/>
      </w:tabs>
      <w:ind w:left="432" w:hanging="432"/>
    </w:pPr>
    <w:rPr>
      <w:rFonts w:cs="Arial"/>
      <w:noProof/>
      <w:szCs w:val="22"/>
    </w:rPr>
  </w:style>
  <w:style w:type="paragraph" w:customStyle="1" w:styleId="apphead2">
    <w:name w:val="app:head2"/>
    <w:basedOn w:val="Heading2"/>
    <w:next w:val="Normal"/>
    <w:rsid w:val="001D129B"/>
    <w:pPr>
      <w:numPr>
        <w:ilvl w:val="0"/>
        <w:numId w:val="0"/>
      </w:numPr>
      <w:tabs>
        <w:tab w:val="left" w:pos="2160"/>
      </w:tabs>
      <w:spacing w:after="240"/>
      <w:ind w:left="2160" w:hanging="2160"/>
    </w:pPr>
    <w:rPr>
      <w:sz w:val="26"/>
      <w:szCs w:val="26"/>
    </w:rPr>
  </w:style>
  <w:style w:type="paragraph" w:customStyle="1" w:styleId="TOCHeader">
    <w:name w:val="TOC_Header"/>
    <w:basedOn w:val="TOC1"/>
    <w:rsid w:val="00D84C4E"/>
    <w:pPr>
      <w:tabs>
        <w:tab w:val="clear" w:pos="480"/>
        <w:tab w:val="clear" w:pos="8630"/>
      </w:tabs>
      <w:spacing w:before="240"/>
      <w:ind w:left="0" w:firstLine="0"/>
      <w:jc w:val="center"/>
    </w:pPr>
    <w:rPr>
      <w:b/>
      <w:bCs/>
      <w:caps/>
      <w:noProof w:val="0"/>
    </w:rPr>
  </w:style>
  <w:style w:type="paragraph" w:customStyle="1" w:styleId="captionfigure">
    <w:name w:val="caption:figure"/>
    <w:basedOn w:val="Normal"/>
    <w:next w:val="Normal"/>
    <w:rsid w:val="00F67CED"/>
    <w:pPr>
      <w:keepNext/>
      <w:spacing w:after="120"/>
      <w:ind w:left="1440" w:hanging="1440"/>
    </w:pPr>
    <w:rPr>
      <w:rFonts w:cs="Arial"/>
      <w:b/>
      <w:bCs/>
      <w:sz w:val="22"/>
      <w:szCs w:val="22"/>
    </w:rPr>
  </w:style>
  <w:style w:type="paragraph" w:customStyle="1" w:styleId="captiontable">
    <w:name w:val="caption:table"/>
    <w:basedOn w:val="captionfigure"/>
    <w:next w:val="Normal"/>
    <w:rsid w:val="001D129B"/>
  </w:style>
  <w:style w:type="character" w:styleId="FootnoteReference">
    <w:name w:val="footnote reference"/>
    <w:basedOn w:val="DefaultParagraphFont"/>
    <w:semiHidden/>
    <w:rsid w:val="001D129B"/>
    <w:rPr>
      <w:vertAlign w:val="superscript"/>
    </w:rPr>
  </w:style>
  <w:style w:type="paragraph" w:styleId="FootnoteText">
    <w:name w:val="footnote text"/>
    <w:basedOn w:val="Normal"/>
    <w:semiHidden/>
    <w:rsid w:val="001D129B"/>
    <w:pPr>
      <w:spacing w:after="240"/>
      <w:ind w:left="288" w:hanging="288"/>
    </w:pPr>
    <w:rPr>
      <w:sz w:val="20"/>
      <w:szCs w:val="20"/>
    </w:rPr>
  </w:style>
  <w:style w:type="paragraph" w:customStyle="1" w:styleId="listbull">
    <w:name w:val="list:bull"/>
    <w:basedOn w:val="listalpha"/>
    <w:rsid w:val="001D129B"/>
    <w:pPr>
      <w:numPr>
        <w:numId w:val="5"/>
      </w:numPr>
    </w:pPr>
  </w:style>
  <w:style w:type="paragraph" w:customStyle="1" w:styleId="listindent">
    <w:name w:val="list:indent"/>
    <w:basedOn w:val="Normal"/>
    <w:rsid w:val="001D129B"/>
    <w:pPr>
      <w:spacing w:after="120"/>
      <w:ind w:left="432"/>
    </w:pPr>
  </w:style>
  <w:style w:type="paragraph" w:customStyle="1" w:styleId="listnum">
    <w:name w:val="list:num"/>
    <w:basedOn w:val="listalpha"/>
    <w:rsid w:val="001D129B"/>
    <w:pPr>
      <w:numPr>
        <w:numId w:val="7"/>
      </w:numPr>
    </w:pPr>
  </w:style>
  <w:style w:type="paragraph" w:customStyle="1" w:styleId="listrom">
    <w:name w:val="list:rom"/>
    <w:basedOn w:val="listalpha"/>
    <w:rsid w:val="001D129B"/>
    <w:pPr>
      <w:numPr>
        <w:numId w:val="8"/>
      </w:numPr>
    </w:pPr>
  </w:style>
  <w:style w:type="paragraph" w:customStyle="1" w:styleId="NoNumHead1">
    <w:name w:val="NoNum:Head1"/>
    <w:basedOn w:val="Heading1"/>
    <w:next w:val="Normal"/>
    <w:rsid w:val="001D26D8"/>
    <w:pPr>
      <w:numPr>
        <w:numId w:val="0"/>
      </w:numPr>
    </w:pPr>
    <w:rPr>
      <w:caps/>
      <w:sz w:val="28"/>
      <w:szCs w:val="28"/>
    </w:rPr>
  </w:style>
  <w:style w:type="paragraph" w:customStyle="1" w:styleId="NoNumHead2">
    <w:name w:val="NoNum:Head2"/>
    <w:basedOn w:val="NoNumHead1"/>
    <w:next w:val="Normal"/>
    <w:rsid w:val="001D129B"/>
    <w:rPr>
      <w:caps w:val="0"/>
      <w:sz w:val="26"/>
      <w:szCs w:val="26"/>
    </w:rPr>
  </w:style>
  <w:style w:type="paragraph" w:customStyle="1" w:styleId="NoNumHead3">
    <w:name w:val="NoNum:Head3"/>
    <w:basedOn w:val="NoNumHead2"/>
    <w:next w:val="Normal"/>
    <w:rsid w:val="001D129B"/>
    <w:rPr>
      <w:sz w:val="24"/>
      <w:szCs w:val="24"/>
    </w:rPr>
  </w:style>
  <w:style w:type="paragraph" w:customStyle="1" w:styleId="NoNumHead4">
    <w:name w:val="NoNum:Head4"/>
    <w:basedOn w:val="NoNumHead3"/>
    <w:next w:val="Normal"/>
    <w:rsid w:val="001D129B"/>
    <w:rPr>
      <w:sz w:val="22"/>
      <w:szCs w:val="22"/>
    </w:rPr>
  </w:style>
  <w:style w:type="paragraph" w:customStyle="1" w:styleId="tabletext">
    <w:name w:val="table:text"/>
    <w:basedOn w:val="Normal"/>
    <w:rsid w:val="004D5BA4"/>
    <w:pPr>
      <w:spacing w:before="60" w:after="60"/>
    </w:pPr>
    <w:rPr>
      <w:rFonts w:cs="Arial Narrow"/>
      <w:sz w:val="20"/>
    </w:rPr>
  </w:style>
  <w:style w:type="paragraph" w:customStyle="1" w:styleId="tabletextNumber">
    <w:name w:val="table:text Number"/>
    <w:basedOn w:val="Normal"/>
    <w:qFormat/>
    <w:rsid w:val="009308FD"/>
    <w:pPr>
      <w:numPr>
        <w:numId w:val="21"/>
      </w:numPr>
      <w:spacing w:before="60" w:after="60" w:line="240" w:lineRule="atLeast"/>
      <w:ind w:left="215" w:hanging="215"/>
    </w:pPr>
    <w:rPr>
      <w:sz w:val="20"/>
    </w:rPr>
  </w:style>
  <w:style w:type="paragraph" w:styleId="TOC2">
    <w:name w:val="toc 2"/>
    <w:basedOn w:val="Normal"/>
    <w:next w:val="Normal"/>
    <w:autoRedefine/>
    <w:uiPriority w:val="39"/>
    <w:unhideWhenUsed/>
    <w:rsid w:val="00025477"/>
    <w:pPr>
      <w:spacing w:after="100"/>
      <w:ind w:left="454"/>
    </w:pPr>
  </w:style>
  <w:style w:type="paragraph" w:styleId="TOC3">
    <w:name w:val="toc 3"/>
    <w:basedOn w:val="Normal"/>
    <w:next w:val="Normal"/>
    <w:autoRedefine/>
    <w:uiPriority w:val="39"/>
    <w:unhideWhenUsed/>
    <w:rsid w:val="00025477"/>
    <w:pPr>
      <w:spacing w:after="100"/>
      <w:ind w:left="680"/>
    </w:pPr>
  </w:style>
  <w:style w:type="paragraph" w:customStyle="1" w:styleId="InstructionTextRedItalics">
    <w:name w:val="Instruction Text Red Italics"/>
    <w:basedOn w:val="Instructiontext"/>
    <w:qFormat/>
    <w:rsid w:val="00F67CED"/>
    <w:pPr>
      <w:keepNext/>
      <w:spacing w:before="60" w:after="60"/>
    </w:pPr>
    <w:rPr>
      <w:rFonts w:eastAsia="Times New Roman" w:cs="Times New Roman"/>
      <w:color w:val="FF0000"/>
      <w:sz w:val="24"/>
      <w:szCs w:val="24"/>
    </w:rPr>
  </w:style>
  <w:style w:type="character" w:customStyle="1" w:styleId="TitleChar">
    <w:name w:val="Title Char"/>
    <w:basedOn w:val="DefaultParagraphFont"/>
    <w:link w:val="Title"/>
    <w:uiPriority w:val="10"/>
    <w:rsid w:val="00AA20EA"/>
    <w:rPr>
      <w:rFonts w:ascii="Arial" w:hAnsi="Arial" w:cs="Arial"/>
      <w:b/>
      <w:bCs/>
      <w:kern w:val="28"/>
      <w:sz w:val="28"/>
      <w:szCs w:val="32"/>
      <w:lang w:val="en-US" w:eastAsia="en-US"/>
    </w:rPr>
  </w:style>
  <w:style w:type="paragraph" w:customStyle="1" w:styleId="Instructiontext">
    <w:name w:val="Instruction text"/>
    <w:basedOn w:val="Normal"/>
    <w:qFormat/>
    <w:rsid w:val="00FE75CD"/>
    <w:pPr>
      <w:spacing w:before="120" w:after="120"/>
    </w:pPr>
    <w:rPr>
      <w:rFonts w:eastAsiaTheme="minorHAnsi" w:cstheme="minorBidi"/>
      <w:i/>
      <w:color w:val="0000FF"/>
      <w:sz w:val="22"/>
      <w:szCs w:val="22"/>
    </w:rPr>
  </w:style>
  <w:style w:type="paragraph" w:styleId="ListNumber">
    <w:name w:val="List Number"/>
    <w:basedOn w:val="Normal"/>
    <w:uiPriority w:val="99"/>
    <w:semiHidden/>
    <w:unhideWhenUsed/>
    <w:rsid w:val="0022484D"/>
    <w:pPr>
      <w:numPr>
        <w:numId w:val="15"/>
      </w:numPr>
      <w:contextualSpacing/>
    </w:pPr>
  </w:style>
  <w:style w:type="paragraph" w:customStyle="1" w:styleId="tabletextHeader">
    <w:name w:val="table:text Header"/>
    <w:basedOn w:val="tabletext"/>
    <w:rsid w:val="002179B2"/>
    <w:rPr>
      <w:b/>
      <w:bCs/>
      <w:sz w:val="22"/>
    </w:rPr>
  </w:style>
  <w:style w:type="paragraph" w:customStyle="1" w:styleId="tabletextBold">
    <w:name w:val="table:text Bold"/>
    <w:basedOn w:val="tabletext"/>
    <w:rsid w:val="00FC3B92"/>
    <w:rPr>
      <w:b/>
      <w:bCs/>
    </w:rPr>
  </w:style>
  <w:style w:type="paragraph" w:customStyle="1" w:styleId="tabletextBullet">
    <w:name w:val="table:text Bullet"/>
    <w:basedOn w:val="Normal"/>
    <w:qFormat/>
    <w:locked/>
    <w:rsid w:val="00293D79"/>
    <w:pPr>
      <w:numPr>
        <w:numId w:val="22"/>
      </w:numPr>
      <w:spacing w:before="60" w:after="60" w:line="240" w:lineRule="atLeast"/>
      <w:ind w:left="215" w:hanging="215"/>
    </w:pPr>
    <w:rPr>
      <w:rFonts w:eastAsiaTheme="minorHAnsi" w:cstheme="minorBidi"/>
      <w:sz w:val="20"/>
      <w:szCs w:val="22"/>
    </w:rPr>
  </w:style>
  <w:style w:type="character" w:styleId="CommentReference">
    <w:name w:val="annotation reference"/>
    <w:basedOn w:val="DefaultParagraphFont"/>
    <w:semiHidden/>
    <w:unhideWhenUsed/>
    <w:rsid w:val="0008115F"/>
    <w:rPr>
      <w:sz w:val="16"/>
      <w:szCs w:val="16"/>
    </w:rPr>
  </w:style>
  <w:style w:type="numbering" w:customStyle="1" w:styleId="Instructionbullet-listindent">
    <w:name w:val="Instruction bullet - list:indent"/>
    <w:basedOn w:val="NoList"/>
    <w:rsid w:val="002E58EA"/>
    <w:pPr>
      <w:numPr>
        <w:numId w:val="24"/>
      </w:numPr>
    </w:pPr>
  </w:style>
  <w:style w:type="paragraph" w:styleId="Header">
    <w:name w:val="header"/>
    <w:basedOn w:val="Normal"/>
    <w:link w:val="HeaderChar"/>
    <w:uiPriority w:val="99"/>
    <w:unhideWhenUsed/>
    <w:rsid w:val="00FE75CD"/>
    <w:pPr>
      <w:tabs>
        <w:tab w:val="center" w:pos="4513"/>
        <w:tab w:val="right" w:pos="9026"/>
      </w:tabs>
    </w:pPr>
  </w:style>
  <w:style w:type="character" w:customStyle="1" w:styleId="HeaderChar">
    <w:name w:val="Header Char"/>
    <w:basedOn w:val="DefaultParagraphFont"/>
    <w:link w:val="Header"/>
    <w:uiPriority w:val="99"/>
    <w:rsid w:val="00FE75CD"/>
    <w:rPr>
      <w:rFonts w:ascii="Arial" w:hAnsi="Arial"/>
      <w:sz w:val="24"/>
      <w:szCs w:val="24"/>
      <w:lang w:val="en-US" w:eastAsia="en-US"/>
    </w:rPr>
  </w:style>
  <w:style w:type="paragraph" w:styleId="Footer">
    <w:name w:val="footer"/>
    <w:basedOn w:val="Normal"/>
    <w:link w:val="FooterChar"/>
    <w:uiPriority w:val="99"/>
    <w:unhideWhenUsed/>
    <w:rsid w:val="00FE75CD"/>
    <w:pPr>
      <w:tabs>
        <w:tab w:val="center" w:pos="4513"/>
        <w:tab w:val="right" w:pos="9026"/>
      </w:tabs>
    </w:pPr>
  </w:style>
  <w:style w:type="character" w:customStyle="1" w:styleId="FooterChar">
    <w:name w:val="Footer Char"/>
    <w:basedOn w:val="DefaultParagraphFont"/>
    <w:link w:val="Footer"/>
    <w:uiPriority w:val="99"/>
    <w:rsid w:val="00FE75CD"/>
    <w:rPr>
      <w:rFonts w:ascii="Arial" w:hAnsi="Arial"/>
      <w:sz w:val="24"/>
      <w:szCs w:val="24"/>
      <w:lang w:val="en-US" w:eastAsia="en-US"/>
    </w:rPr>
  </w:style>
  <w:style w:type="numbering" w:customStyle="1" w:styleId="Instructiontextbullet-listindent">
    <w:name w:val="Instruction text bullet - list:indent"/>
    <w:basedOn w:val="NoList"/>
    <w:rsid w:val="00FE75CD"/>
    <w:pPr>
      <w:numPr>
        <w:numId w:val="28"/>
      </w:numPr>
    </w:pPr>
  </w:style>
  <w:style w:type="numbering" w:customStyle="1" w:styleId="StyleInstructionbullet-listindentOutlinenumberedLeft0">
    <w:name w:val="Style Instruction bullet - list:indent + Outline numbered Left:  0..."/>
    <w:basedOn w:val="NoList"/>
    <w:rsid w:val="00FE75CD"/>
    <w:pPr>
      <w:numPr>
        <w:numId w:val="32"/>
      </w:numPr>
    </w:pPr>
  </w:style>
  <w:style w:type="paragraph" w:customStyle="1" w:styleId="tabletextindentbullet">
    <w:name w:val="table:text indent bullet"/>
    <w:basedOn w:val="tabletextBullet"/>
    <w:qFormat/>
    <w:rsid w:val="000C6BFC"/>
    <w:pPr>
      <w:numPr>
        <w:numId w:val="36"/>
      </w:numPr>
    </w:pPr>
  </w:style>
  <w:style w:type="paragraph" w:customStyle="1" w:styleId="tabletextAlpha">
    <w:name w:val="table:text Alpha"/>
    <w:basedOn w:val="Normal"/>
    <w:rsid w:val="00F67CED"/>
    <w:pPr>
      <w:numPr>
        <w:numId w:val="9"/>
      </w:numPr>
      <w:spacing w:before="60" w:after="60" w:line="240" w:lineRule="atLeast"/>
      <w:ind w:left="215" w:hanging="215"/>
    </w:pPr>
    <w:rPr>
      <w:rFonts w:cs="Arial Narrow"/>
      <w:sz w:val="20"/>
      <w:szCs w:val="20"/>
    </w:rPr>
  </w:style>
  <w:style w:type="character" w:styleId="Hyperlink">
    <w:name w:val="Hyperlink"/>
    <w:basedOn w:val="DefaultParagraphFont"/>
    <w:uiPriority w:val="99"/>
    <w:unhideWhenUsed/>
    <w:rsid w:val="00EC5C8B"/>
    <w:rPr>
      <w:color w:val="0000FF" w:themeColor="hyperlink"/>
      <w:u w:val="single"/>
    </w:rPr>
  </w:style>
  <w:style w:type="paragraph" w:styleId="Revision">
    <w:name w:val="Revision"/>
    <w:hidden/>
    <w:uiPriority w:val="99"/>
    <w:semiHidden/>
    <w:rsid w:val="00BF5F85"/>
    <w:rPr>
      <w:rFonts w:ascii="Arial" w:hAnsi="Arial"/>
      <w:sz w:val="24"/>
      <w:szCs w:val="24"/>
      <w:lang w:eastAsia="en-US"/>
    </w:rPr>
  </w:style>
  <w:style w:type="character" w:styleId="PlaceholderText">
    <w:name w:val="Placeholder Text"/>
    <w:basedOn w:val="DefaultParagraphFont"/>
    <w:uiPriority w:val="99"/>
    <w:rsid w:val="00B83DD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
      </w:divsChild>
    </w:div>
    <w:div w:id="12">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
      <w:marLeft w:val="0"/>
      <w:marRight w:val="0"/>
      <w:marTop w:val="0"/>
      <w:marBottom w:val="0"/>
      <w:divBdr>
        <w:top w:val="none" w:sz="0" w:space="0" w:color="auto"/>
        <w:left w:val="none" w:sz="0" w:space="0" w:color="auto"/>
        <w:bottom w:val="none" w:sz="0" w:space="0" w:color="auto"/>
        <w:right w:val="none" w:sz="0" w:space="0" w:color="auto"/>
      </w:divBdr>
    </w:div>
    <w:div w:id="352654313">
      <w:bodyDiv w:val="1"/>
      <w:marLeft w:val="0"/>
      <w:marRight w:val="0"/>
      <w:marTop w:val="0"/>
      <w:marBottom w:val="0"/>
      <w:divBdr>
        <w:top w:val="none" w:sz="0" w:space="0" w:color="auto"/>
        <w:left w:val="none" w:sz="0" w:space="0" w:color="auto"/>
        <w:bottom w:val="none" w:sz="0" w:space="0" w:color="auto"/>
        <w:right w:val="none" w:sz="0" w:space="0" w:color="auto"/>
      </w:divBdr>
    </w:div>
    <w:div w:id="891502101">
      <w:bodyDiv w:val="1"/>
      <w:marLeft w:val="0"/>
      <w:marRight w:val="0"/>
      <w:marTop w:val="0"/>
      <w:marBottom w:val="0"/>
      <w:divBdr>
        <w:top w:val="none" w:sz="0" w:space="0" w:color="auto"/>
        <w:left w:val="none" w:sz="0" w:space="0" w:color="auto"/>
        <w:bottom w:val="none" w:sz="0" w:space="0" w:color="auto"/>
        <w:right w:val="none" w:sz="0" w:space="0" w:color="auto"/>
      </w:divBdr>
    </w:div>
    <w:div w:id="1109618032">
      <w:bodyDiv w:val="1"/>
      <w:marLeft w:val="0"/>
      <w:marRight w:val="0"/>
      <w:marTop w:val="0"/>
      <w:marBottom w:val="0"/>
      <w:divBdr>
        <w:top w:val="none" w:sz="0" w:space="0" w:color="auto"/>
        <w:left w:val="none" w:sz="0" w:space="0" w:color="auto"/>
        <w:bottom w:val="none" w:sz="0" w:space="0" w:color="auto"/>
        <w:right w:val="none" w:sz="0" w:space="0" w:color="auto"/>
      </w:divBdr>
    </w:div>
    <w:div w:id="1249925522">
      <w:bodyDiv w:val="1"/>
      <w:marLeft w:val="0"/>
      <w:marRight w:val="0"/>
      <w:marTop w:val="0"/>
      <w:marBottom w:val="0"/>
      <w:divBdr>
        <w:top w:val="none" w:sz="0" w:space="0" w:color="auto"/>
        <w:left w:val="none" w:sz="0" w:space="0" w:color="auto"/>
        <w:bottom w:val="none" w:sz="0" w:space="0" w:color="auto"/>
        <w:right w:val="none" w:sz="0" w:space="0" w:color="auto"/>
      </w:divBdr>
    </w:div>
    <w:div w:id="1835605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s://tinyurl.gsk.com/MDD%20for%20interventional%20studie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X:\Jackie\Templates\R&amp;D%20Dev%20Templates%20-%20Current%20Version\VQD-TEMPL-000545%20-%20VQD-SOP-004902%20-%20Word%20Template%20-%20Dec%20202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BDAFB8997A9449C8E5D25DBBAB0D17F"/>
        <w:category>
          <w:name w:val="General"/>
          <w:gallery w:val="placeholder"/>
        </w:category>
        <w:types>
          <w:type w:val="bbPlcHdr"/>
        </w:types>
        <w:behaviors>
          <w:behavior w:val="content"/>
        </w:behaviors>
        <w:guid w:val="{38F57CD3-9FE9-416A-A1A0-612487C2B9EC}"/>
      </w:docPartPr>
      <w:docPartBody>
        <w:p w:rsidR="00A20E84" w:rsidRDefault="008F32AC" w:rsidP="00EC51EC">
          <w:pPr>
            <w:pStyle w:val="BBDAFB8997A9449C8E5D25DBBAB0D17F"/>
          </w:pPr>
          <w:r w:rsidRPr="006D43C6">
            <w:t>Click or tap here to enter text.</w:t>
          </w:r>
        </w:p>
      </w:docPartBody>
    </w:docPart>
    <w:docPart>
      <w:docPartPr>
        <w:name w:val="FE1527DEF40046759351B232324842DC"/>
        <w:category>
          <w:name w:val="General"/>
          <w:gallery w:val="placeholder"/>
        </w:category>
        <w:types>
          <w:type w:val="bbPlcHdr"/>
        </w:types>
        <w:behaviors>
          <w:behavior w:val="content"/>
        </w:behaviors>
        <w:guid w:val="{BC065781-67AE-49FA-8D5B-907943B80AE5}"/>
      </w:docPartPr>
      <w:docPartBody>
        <w:p w:rsidR="00A20E84" w:rsidRDefault="008F32AC" w:rsidP="00EC51EC">
          <w:pPr>
            <w:pStyle w:val="FE1527DEF40046759351B232324842DC"/>
          </w:pPr>
          <w:r w:rsidRPr="006D43C6">
            <w:t>Click here to enter text.</w:t>
          </w:r>
        </w:p>
      </w:docPartBody>
    </w:docPart>
    <w:docPart>
      <w:docPartPr>
        <w:name w:val="31BE60174DFD46CE95FC57152103F8ED"/>
        <w:category>
          <w:name w:val="General"/>
          <w:gallery w:val="placeholder"/>
        </w:category>
        <w:types>
          <w:type w:val="bbPlcHdr"/>
        </w:types>
        <w:behaviors>
          <w:behavior w:val="content"/>
        </w:behaviors>
        <w:guid w:val="{395EE1BC-9D71-4028-85CF-9E19DCF778D5}"/>
      </w:docPartPr>
      <w:docPartBody>
        <w:p w:rsidR="00A20E84" w:rsidRDefault="008F32AC" w:rsidP="00EC51EC">
          <w:pPr>
            <w:pStyle w:val="31BE60174DFD46CE95FC57152103F8ED"/>
          </w:pPr>
          <w:r w:rsidRPr="006D43C6">
            <w:t>Click or tap here to enter text.</w:t>
          </w:r>
        </w:p>
      </w:docPartBody>
    </w:docPart>
    <w:docPart>
      <w:docPartPr>
        <w:name w:val="7001959E151E4766ACF9685D50934CB3"/>
        <w:category>
          <w:name w:val="General"/>
          <w:gallery w:val="placeholder"/>
        </w:category>
        <w:types>
          <w:type w:val="bbPlcHdr"/>
        </w:types>
        <w:behaviors>
          <w:behavior w:val="content"/>
        </w:behaviors>
        <w:guid w:val="{05B94196-0F29-425F-8E41-F3BE3394FB41}"/>
      </w:docPartPr>
      <w:docPartBody>
        <w:p w:rsidR="004D1A4D" w:rsidRDefault="008F32AC">
          <w:pPr>
            <w:pStyle w:val="7001959E151E4766ACF9685D50934CB3"/>
          </w:pPr>
          <w:r w:rsidRPr="006D43C6">
            <w:t>Choose an item.</w:t>
          </w:r>
        </w:p>
      </w:docPartBody>
    </w:docPart>
    <w:docPart>
      <w:docPartPr>
        <w:name w:val="1D782E6CC2E54C448F129823225CE28D"/>
        <w:category>
          <w:name w:val="General"/>
          <w:gallery w:val="placeholder"/>
        </w:category>
        <w:types>
          <w:type w:val="bbPlcHdr"/>
        </w:types>
        <w:behaviors>
          <w:behavior w:val="content"/>
        </w:behaviors>
        <w:guid w:val="{4A9AAE55-A217-464B-A570-195214B0A4BC}"/>
      </w:docPartPr>
      <w:docPartBody>
        <w:p w:rsidR="004D1A4D" w:rsidRDefault="008F32AC">
          <w:pPr>
            <w:pStyle w:val="1D782E6CC2E54C448F129823225CE28D"/>
          </w:pPr>
          <w:r w:rsidRPr="006D43C6">
            <w:t>Choose an item.</w:t>
          </w:r>
        </w:p>
      </w:docPartBody>
    </w:docPart>
    <w:docPart>
      <w:docPartPr>
        <w:name w:val="13E71871FD8242D28987DD2017354763"/>
        <w:category>
          <w:name w:val="General"/>
          <w:gallery w:val="placeholder"/>
        </w:category>
        <w:types>
          <w:type w:val="bbPlcHdr"/>
        </w:types>
        <w:behaviors>
          <w:behavior w:val="content"/>
        </w:behaviors>
        <w:guid w:val="{2D7F6E8A-FAFF-4503-86D2-1F2505721DDC}"/>
      </w:docPartPr>
      <w:docPartBody>
        <w:p w:rsidR="004D1A4D" w:rsidRDefault="008F32AC">
          <w:pPr>
            <w:pStyle w:val="13E71871FD8242D28987DD2017354763"/>
          </w:pPr>
          <w:r w:rsidRPr="006D43C6">
            <w:t>Click here to enter text.</w:t>
          </w:r>
        </w:p>
      </w:docPartBody>
    </w:docPart>
    <w:docPart>
      <w:docPartPr>
        <w:name w:val="556BF3FAAE864E39BDE5596FF16836B6"/>
        <w:category>
          <w:name w:val="General"/>
          <w:gallery w:val="placeholder"/>
        </w:category>
        <w:types>
          <w:type w:val="bbPlcHdr"/>
        </w:types>
        <w:behaviors>
          <w:behavior w:val="content"/>
        </w:behaviors>
        <w:guid w:val="{07B0BF6E-791A-4730-A6B1-DBDA57D6514B}"/>
      </w:docPartPr>
      <w:docPartBody>
        <w:p w:rsidR="004D1A4D" w:rsidRDefault="008F32AC">
          <w:pPr>
            <w:pStyle w:val="556BF3FAAE864E39BDE5596FF16836B6"/>
          </w:pPr>
          <w:r w:rsidRPr="006D43C6">
            <w:t>Click here to enter text.</w:t>
          </w:r>
        </w:p>
      </w:docPartBody>
    </w:docPart>
    <w:docPart>
      <w:docPartPr>
        <w:name w:val="633076CEA9794DCF91A51A31760F5383"/>
        <w:category>
          <w:name w:val="General"/>
          <w:gallery w:val="placeholder"/>
        </w:category>
        <w:types>
          <w:type w:val="bbPlcHdr"/>
        </w:types>
        <w:behaviors>
          <w:behavior w:val="content"/>
        </w:behaviors>
        <w:guid w:val="{83ABCBFA-6FA3-4CF2-B7F3-07EF9541113B}"/>
      </w:docPartPr>
      <w:docPartBody>
        <w:p w:rsidR="004D1A4D" w:rsidRDefault="008F32AC">
          <w:pPr>
            <w:pStyle w:val="633076CEA9794DCF91A51A31760F5383"/>
          </w:pPr>
          <w:r w:rsidRPr="006D43C6">
            <w:t>Choose an item.</w:t>
          </w:r>
        </w:p>
      </w:docPartBody>
    </w:docPart>
    <w:docPart>
      <w:docPartPr>
        <w:name w:val="E0A697041B7745A5B4D8F2204536FB42"/>
        <w:category>
          <w:name w:val="General"/>
          <w:gallery w:val="placeholder"/>
        </w:category>
        <w:types>
          <w:type w:val="bbPlcHdr"/>
        </w:types>
        <w:behaviors>
          <w:behavior w:val="content"/>
        </w:behaviors>
        <w:guid w:val="{A082A42D-2E20-4CD1-BFBF-F049B894BADA}"/>
      </w:docPartPr>
      <w:docPartBody>
        <w:p w:rsidR="004D1A4D" w:rsidRDefault="008F32AC">
          <w:pPr>
            <w:pStyle w:val="E0A697041B7745A5B4D8F2204536FB42"/>
          </w:pPr>
          <w:r w:rsidRPr="006D43C6">
            <w:t>Choose an item.</w:t>
          </w:r>
        </w:p>
      </w:docPartBody>
    </w:docPart>
    <w:docPart>
      <w:docPartPr>
        <w:name w:val="03B193883F4E485CBED0F14F79725FBE"/>
        <w:category>
          <w:name w:val="General"/>
          <w:gallery w:val="placeholder"/>
        </w:category>
        <w:types>
          <w:type w:val="bbPlcHdr"/>
        </w:types>
        <w:behaviors>
          <w:behavior w:val="content"/>
        </w:behaviors>
        <w:guid w:val="{9D88DA59-D838-4BE2-88B5-13EE5917C123}"/>
      </w:docPartPr>
      <w:docPartBody>
        <w:p w:rsidR="004D1A4D" w:rsidRDefault="008F32AC">
          <w:pPr>
            <w:pStyle w:val="03B193883F4E485CBED0F14F79725FBE"/>
          </w:pPr>
          <w:r w:rsidRPr="006D43C6">
            <w:t>Choose an item.</w:t>
          </w:r>
        </w:p>
      </w:docPartBody>
    </w:docPart>
    <w:docPart>
      <w:docPartPr>
        <w:name w:val="5109260CF5354812A805E880AD68A410"/>
        <w:category>
          <w:name w:val="General"/>
          <w:gallery w:val="placeholder"/>
        </w:category>
        <w:types>
          <w:type w:val="bbPlcHdr"/>
        </w:types>
        <w:behaviors>
          <w:behavior w:val="content"/>
        </w:behaviors>
        <w:guid w:val="{71FD6F93-1EC3-4EF4-BF67-2102D251FE33}"/>
      </w:docPartPr>
      <w:docPartBody>
        <w:p w:rsidR="004D1A4D" w:rsidRDefault="008F32AC">
          <w:pPr>
            <w:pStyle w:val="5109260CF5354812A805E880AD68A410"/>
          </w:pPr>
          <w:r w:rsidRPr="006D43C6">
            <w:t>Click here to enter text.</w:t>
          </w:r>
        </w:p>
      </w:docPartBody>
    </w:docPart>
    <w:docPart>
      <w:docPartPr>
        <w:name w:val="A7E15DE2D1644C92AF2DBD62171E144C"/>
        <w:category>
          <w:name w:val="General"/>
          <w:gallery w:val="placeholder"/>
        </w:category>
        <w:types>
          <w:type w:val="bbPlcHdr"/>
        </w:types>
        <w:behaviors>
          <w:behavior w:val="content"/>
        </w:behaviors>
        <w:guid w:val="{59940979-6261-49B5-BA1D-3D5745F530B3}"/>
      </w:docPartPr>
      <w:docPartBody>
        <w:p w:rsidR="004D1A4D" w:rsidRDefault="008F32AC">
          <w:pPr>
            <w:pStyle w:val="A7E15DE2D1644C92AF2DBD62171E144C"/>
          </w:pPr>
          <w:r w:rsidRPr="006D43C6">
            <w:t>Choose an item.</w:t>
          </w:r>
        </w:p>
      </w:docPartBody>
    </w:docPart>
    <w:docPart>
      <w:docPartPr>
        <w:name w:val="47C1F9201FD4421F97F77028CE70998D"/>
        <w:category>
          <w:name w:val="General"/>
          <w:gallery w:val="placeholder"/>
        </w:category>
        <w:types>
          <w:type w:val="bbPlcHdr"/>
        </w:types>
        <w:behaviors>
          <w:behavior w:val="content"/>
        </w:behaviors>
        <w:guid w:val="{9899D715-8439-4AD1-AED9-E06B1CA37E6F}"/>
      </w:docPartPr>
      <w:docPartBody>
        <w:p w:rsidR="004D1A4D" w:rsidRDefault="008F32AC">
          <w:pPr>
            <w:pStyle w:val="47C1F9201FD4421F97F77028CE70998D"/>
          </w:pPr>
          <w:r w:rsidRPr="00E507F0">
            <w:t>Click here to enter text.</w:t>
          </w:r>
        </w:p>
      </w:docPartBody>
    </w:docPart>
    <w:docPart>
      <w:docPartPr>
        <w:name w:val="7CE5C15566B04D86ABF9B3D4052609C2"/>
        <w:category>
          <w:name w:val="General"/>
          <w:gallery w:val="placeholder"/>
        </w:category>
        <w:types>
          <w:type w:val="bbPlcHdr"/>
        </w:types>
        <w:behaviors>
          <w:behavior w:val="content"/>
        </w:behaviors>
        <w:guid w:val="{52A602F3-4FC5-4D42-81F3-8E27606B6679}"/>
      </w:docPartPr>
      <w:docPartBody>
        <w:p w:rsidR="004D1A4D" w:rsidRDefault="008F32AC">
          <w:pPr>
            <w:pStyle w:val="7CE5C15566B04D86ABF9B3D4052609C2"/>
          </w:pPr>
          <w:r w:rsidRPr="006D43C6">
            <w:t>Click or tap here to enter text.</w:t>
          </w:r>
        </w:p>
      </w:docPartBody>
    </w:docPart>
    <w:docPart>
      <w:docPartPr>
        <w:name w:val="426BE289E1EA4473846092DDA657C327"/>
        <w:category>
          <w:name w:val="General"/>
          <w:gallery w:val="placeholder"/>
        </w:category>
        <w:types>
          <w:type w:val="bbPlcHdr"/>
        </w:types>
        <w:behaviors>
          <w:behavior w:val="content"/>
        </w:behaviors>
        <w:guid w:val="{752523DD-1BB9-470C-B4C8-39725281EBED}"/>
      </w:docPartPr>
      <w:docPartBody>
        <w:p w:rsidR="004D1A4D" w:rsidRDefault="008F32AC">
          <w:pPr>
            <w:pStyle w:val="426BE289E1EA4473846092DDA657C327"/>
          </w:pPr>
          <w:r w:rsidRPr="00284596">
            <w:t>Click here to enter text.</w:t>
          </w:r>
        </w:p>
      </w:docPartBody>
    </w:docPart>
    <w:docPart>
      <w:docPartPr>
        <w:name w:val="0A9D8839371A4100AD1A9EF247AE3777"/>
        <w:category>
          <w:name w:val="General"/>
          <w:gallery w:val="placeholder"/>
        </w:category>
        <w:types>
          <w:type w:val="bbPlcHdr"/>
        </w:types>
        <w:behaviors>
          <w:behavior w:val="content"/>
        </w:behaviors>
        <w:guid w:val="{9907CF2E-3699-4E9A-8F0E-7DD790372C49}"/>
      </w:docPartPr>
      <w:docPartBody>
        <w:p w:rsidR="004D1A4D" w:rsidRDefault="008F32AC">
          <w:pPr>
            <w:pStyle w:val="0A9D8839371A4100AD1A9EF247AE3777"/>
          </w:pPr>
          <w:r w:rsidRPr="006D43C6">
            <w:t>Click or tap here to enter text.</w:t>
          </w:r>
        </w:p>
      </w:docPartBody>
    </w:docPart>
    <w:docPart>
      <w:docPartPr>
        <w:name w:val="29DAE38728604583ADE1496F288604E9"/>
        <w:category>
          <w:name w:val="General"/>
          <w:gallery w:val="placeholder"/>
        </w:category>
        <w:types>
          <w:type w:val="bbPlcHdr"/>
        </w:types>
        <w:behaviors>
          <w:behavior w:val="content"/>
        </w:behaviors>
        <w:guid w:val="{C2123360-2973-4261-8920-4A0CF875A84C}"/>
      </w:docPartPr>
      <w:docPartBody>
        <w:p w:rsidR="004D1A4D" w:rsidRDefault="008F32AC">
          <w:pPr>
            <w:pStyle w:val="29DAE38728604583ADE1496F288604E9"/>
          </w:pPr>
          <w:r w:rsidRPr="006D43C6">
            <w:t>Click or tap here to enter text.</w:t>
          </w:r>
        </w:p>
      </w:docPartBody>
    </w:docPart>
    <w:docPart>
      <w:docPartPr>
        <w:name w:val="32EBEB1EBC7E4CCE9C4D3401AA321215"/>
        <w:category>
          <w:name w:val="General"/>
          <w:gallery w:val="placeholder"/>
        </w:category>
        <w:types>
          <w:type w:val="bbPlcHdr"/>
        </w:types>
        <w:behaviors>
          <w:behavior w:val="content"/>
        </w:behaviors>
        <w:guid w:val="{782A971B-DC39-42D2-ADF4-7F878E8AF363}"/>
      </w:docPartPr>
      <w:docPartBody>
        <w:p w:rsidR="004D1A4D" w:rsidRDefault="008F32AC">
          <w:pPr>
            <w:pStyle w:val="32EBEB1EBC7E4CCE9C4D3401AA321215"/>
          </w:pPr>
          <w:r w:rsidRPr="006D43C6">
            <w:t>Click or tap here to enter text.</w:t>
          </w:r>
        </w:p>
      </w:docPartBody>
    </w:docPart>
    <w:docPart>
      <w:docPartPr>
        <w:name w:val="FA9276FCADB344BEA4652DD8042D836B"/>
        <w:category>
          <w:name w:val="General"/>
          <w:gallery w:val="placeholder"/>
        </w:category>
        <w:types>
          <w:type w:val="bbPlcHdr"/>
        </w:types>
        <w:behaviors>
          <w:behavior w:val="content"/>
        </w:behaviors>
        <w:guid w:val="{E9321D4E-BEAA-4C01-9A20-2A4096806311}"/>
      </w:docPartPr>
      <w:docPartBody>
        <w:p w:rsidR="004D1A4D" w:rsidRDefault="008F32AC">
          <w:pPr>
            <w:pStyle w:val="FA9276FCADB344BEA4652DD8042D836B"/>
          </w:pPr>
          <w:r w:rsidRPr="006D43C6">
            <w:t>Choose an item.</w:t>
          </w:r>
        </w:p>
      </w:docPartBody>
    </w:docPart>
    <w:docPart>
      <w:docPartPr>
        <w:name w:val="9AD47B658B104CCD99BA652A68D8A216"/>
        <w:category>
          <w:name w:val="General"/>
          <w:gallery w:val="placeholder"/>
        </w:category>
        <w:types>
          <w:type w:val="bbPlcHdr"/>
        </w:types>
        <w:behaviors>
          <w:behavior w:val="content"/>
        </w:behaviors>
        <w:guid w:val="{B68DDDCE-F756-45F3-ABF1-FCFB330D7B91}"/>
      </w:docPartPr>
      <w:docPartBody>
        <w:p w:rsidR="004D1A4D" w:rsidRDefault="008F32AC">
          <w:pPr>
            <w:pStyle w:val="9AD47B658B104CCD99BA652A68D8A216"/>
          </w:pPr>
          <w:r w:rsidRPr="006D43C6">
            <w:t>Click or tap here to enter text.</w:t>
          </w:r>
        </w:p>
      </w:docPartBody>
    </w:docPart>
    <w:docPart>
      <w:docPartPr>
        <w:name w:val="738A99455F43483BB1603E960D7EFCB6"/>
        <w:category>
          <w:name w:val="General"/>
          <w:gallery w:val="placeholder"/>
        </w:category>
        <w:types>
          <w:type w:val="bbPlcHdr"/>
        </w:types>
        <w:behaviors>
          <w:behavior w:val="content"/>
        </w:behaviors>
        <w:guid w:val="{F2E6BAC4-904D-4F31-A6EA-F3C878C52D6E}"/>
      </w:docPartPr>
      <w:docPartBody>
        <w:p w:rsidR="004D1A4D" w:rsidRDefault="008F32AC">
          <w:pPr>
            <w:pStyle w:val="738A99455F43483BB1603E960D7EFCB6"/>
          </w:pPr>
          <w:r w:rsidRPr="006D43C6">
            <w:t>Click or tap here to enter text.</w:t>
          </w:r>
        </w:p>
      </w:docPartBody>
    </w:docPart>
    <w:docPart>
      <w:docPartPr>
        <w:name w:val="1C6971E4E7E44CFB9259F78A788EB582"/>
        <w:category>
          <w:name w:val="General"/>
          <w:gallery w:val="placeholder"/>
        </w:category>
        <w:types>
          <w:type w:val="bbPlcHdr"/>
        </w:types>
        <w:behaviors>
          <w:behavior w:val="content"/>
        </w:behaviors>
        <w:guid w:val="{409D2B76-8D7E-44D9-B643-D2E4F756F2CF}"/>
      </w:docPartPr>
      <w:docPartBody>
        <w:p w:rsidR="004D1A4D" w:rsidRDefault="004D1A4D">
          <w:pPr>
            <w:pStyle w:val="1C6971E4E7E44CFB9259F78A788EB582"/>
          </w:pPr>
          <w:r w:rsidRPr="00BE7F8D">
            <w:rPr>
              <w:rFonts w:ascii="Arial" w:hAnsi="Arial" w:cs="Arial"/>
              <w:vanish/>
              <w:color w:val="808080"/>
              <w:szCs w:val="20"/>
            </w:rPr>
            <w:t>Click here to enter text.</w:t>
          </w:r>
        </w:p>
      </w:docPartBody>
    </w:docPart>
    <w:docPart>
      <w:docPartPr>
        <w:name w:val="E7541344B998449B964E763B297C3B1D"/>
        <w:category>
          <w:name w:val="General"/>
          <w:gallery w:val="placeholder"/>
        </w:category>
        <w:types>
          <w:type w:val="bbPlcHdr"/>
        </w:types>
        <w:behaviors>
          <w:behavior w:val="content"/>
        </w:behaviors>
        <w:guid w:val="{D064DC45-3C2B-499A-8CF1-3F872E105168}"/>
      </w:docPartPr>
      <w:docPartBody>
        <w:p w:rsidR="004D1A4D" w:rsidRDefault="008F32AC">
          <w:pPr>
            <w:pStyle w:val="E7541344B998449B964E763B297C3B1D"/>
          </w:pPr>
          <w:r w:rsidRPr="00336770">
            <w:t>Click here to enter text.</w:t>
          </w:r>
        </w:p>
      </w:docPartBody>
    </w:docPart>
    <w:docPart>
      <w:docPartPr>
        <w:name w:val="D39291137CC449D18E2088796B651F17"/>
        <w:category>
          <w:name w:val="General"/>
          <w:gallery w:val="placeholder"/>
        </w:category>
        <w:types>
          <w:type w:val="bbPlcHdr"/>
        </w:types>
        <w:behaviors>
          <w:behavior w:val="content"/>
        </w:behaviors>
        <w:guid w:val="{3C8B77F2-BF60-498D-8804-C138A3399F29}"/>
      </w:docPartPr>
      <w:docPartBody>
        <w:p w:rsidR="004D1A4D" w:rsidRDefault="008F32AC">
          <w:pPr>
            <w:pStyle w:val="D39291137CC449D18E2088796B651F17"/>
          </w:pPr>
          <w:r w:rsidRPr="00336770">
            <w:t>Click here to enter text.</w:t>
          </w:r>
        </w:p>
      </w:docPartBody>
    </w:docPart>
    <w:docPart>
      <w:docPartPr>
        <w:name w:val="68D7C284F84C414A8C779DBCCB12D156"/>
        <w:category>
          <w:name w:val="General"/>
          <w:gallery w:val="placeholder"/>
        </w:category>
        <w:types>
          <w:type w:val="bbPlcHdr"/>
        </w:types>
        <w:behaviors>
          <w:behavior w:val="content"/>
        </w:behaviors>
        <w:guid w:val="{4C60DCD9-9EED-4111-B984-423E36769FD1}"/>
      </w:docPartPr>
      <w:docPartBody>
        <w:p w:rsidR="004D1A4D" w:rsidRDefault="008F32AC">
          <w:pPr>
            <w:pStyle w:val="68D7C284F84C414A8C779DBCCB12D156"/>
          </w:pPr>
          <w:r w:rsidRPr="00336770">
            <w:t>Click here to enter text.</w:t>
          </w:r>
        </w:p>
      </w:docPartBody>
    </w:docPart>
    <w:docPart>
      <w:docPartPr>
        <w:name w:val="CEFCB02088214D028B9145236DA6EB00"/>
        <w:category>
          <w:name w:val="General"/>
          <w:gallery w:val="placeholder"/>
        </w:category>
        <w:types>
          <w:type w:val="bbPlcHdr"/>
        </w:types>
        <w:behaviors>
          <w:behavior w:val="content"/>
        </w:behaviors>
        <w:guid w:val="{135D742C-56AB-43C7-AF4D-ABFCD6690A93}"/>
      </w:docPartPr>
      <w:docPartBody>
        <w:p w:rsidR="004D1A4D" w:rsidRDefault="008F32AC">
          <w:pPr>
            <w:pStyle w:val="CEFCB02088214D028B9145236DA6EB00"/>
          </w:pPr>
          <w:r w:rsidRPr="00092E66">
            <w:t>Click here to enter text.</w:t>
          </w:r>
        </w:p>
      </w:docPartBody>
    </w:docPart>
    <w:docPart>
      <w:docPartPr>
        <w:name w:val="0D3938720A4647F8B72F3BC8D004E27A"/>
        <w:category>
          <w:name w:val="General"/>
          <w:gallery w:val="placeholder"/>
        </w:category>
        <w:types>
          <w:type w:val="bbPlcHdr"/>
        </w:types>
        <w:behaviors>
          <w:behavior w:val="content"/>
        </w:behaviors>
        <w:guid w:val="{25FCF5FD-8B9F-45C8-A514-891F18E7052A}"/>
      </w:docPartPr>
      <w:docPartBody>
        <w:p w:rsidR="004D1A4D" w:rsidRDefault="008F32AC">
          <w:pPr>
            <w:pStyle w:val="0D3938720A4647F8B72F3BC8D004E27A"/>
          </w:pPr>
          <w:r w:rsidRPr="00092E66">
            <w:t>Click here to enter text.</w:t>
          </w:r>
        </w:p>
      </w:docPartBody>
    </w:docPart>
    <w:docPart>
      <w:docPartPr>
        <w:name w:val="916E5E1E4F184241B1A1102C29EC1A6B"/>
        <w:category>
          <w:name w:val="General"/>
          <w:gallery w:val="placeholder"/>
        </w:category>
        <w:types>
          <w:type w:val="bbPlcHdr"/>
        </w:types>
        <w:behaviors>
          <w:behavior w:val="content"/>
        </w:behaviors>
        <w:guid w:val="{8AFDA2FE-1C04-4361-89D9-A5E45851E15C}"/>
      </w:docPartPr>
      <w:docPartBody>
        <w:p w:rsidR="004D1A4D" w:rsidRDefault="008F32AC">
          <w:pPr>
            <w:pStyle w:val="916E5E1E4F184241B1A1102C29EC1A6B"/>
          </w:pPr>
          <w:r w:rsidRPr="00187173">
            <w:t>Choose an item.</w:t>
          </w:r>
        </w:p>
      </w:docPartBody>
    </w:docPart>
    <w:docPart>
      <w:docPartPr>
        <w:name w:val="CC6C69BEA5714765912682572C1854F4"/>
        <w:category>
          <w:name w:val="General"/>
          <w:gallery w:val="placeholder"/>
        </w:category>
        <w:types>
          <w:type w:val="bbPlcHdr"/>
        </w:types>
        <w:behaviors>
          <w:behavior w:val="content"/>
        </w:behaviors>
        <w:guid w:val="{D7337CF1-B386-48D2-8D9F-DE14A4E3C999}"/>
      </w:docPartPr>
      <w:docPartBody>
        <w:p w:rsidR="004D1A4D" w:rsidRDefault="008F32AC">
          <w:pPr>
            <w:pStyle w:val="CC6C69BEA5714765912682572C1854F4"/>
          </w:pPr>
          <w:r w:rsidRPr="00092E66">
            <w:t>Choose an item.</w:t>
          </w:r>
        </w:p>
      </w:docPartBody>
    </w:docPart>
    <w:docPart>
      <w:docPartPr>
        <w:name w:val="B2180382467D4B3F98EC57D726147ED5"/>
        <w:category>
          <w:name w:val="General"/>
          <w:gallery w:val="placeholder"/>
        </w:category>
        <w:types>
          <w:type w:val="bbPlcHdr"/>
        </w:types>
        <w:behaviors>
          <w:behavior w:val="content"/>
        </w:behaviors>
        <w:guid w:val="{501A92BD-9707-44DE-9ABE-EB136F353544}"/>
      </w:docPartPr>
      <w:docPartBody>
        <w:p w:rsidR="004D1A4D" w:rsidRDefault="008F32AC">
          <w:pPr>
            <w:pStyle w:val="B2180382467D4B3F98EC57D726147ED5"/>
          </w:pPr>
          <w:r w:rsidRPr="006D43C6">
            <w:t>Choose an item.</w:t>
          </w:r>
        </w:p>
      </w:docPartBody>
    </w:docPart>
    <w:docPart>
      <w:docPartPr>
        <w:name w:val="6A9AC60C59A74DA0921E4D318868AF23"/>
        <w:category>
          <w:name w:val="General"/>
          <w:gallery w:val="placeholder"/>
        </w:category>
        <w:types>
          <w:type w:val="bbPlcHdr"/>
        </w:types>
        <w:behaviors>
          <w:behavior w:val="content"/>
        </w:behaviors>
        <w:guid w:val="{5D269B17-D7B4-4BA6-93B5-0E06ECB5ED8D}"/>
      </w:docPartPr>
      <w:docPartBody>
        <w:p w:rsidR="004D1A4D" w:rsidRDefault="008F32AC">
          <w:pPr>
            <w:pStyle w:val="6A9AC60C59A74DA0921E4D318868AF23"/>
          </w:pPr>
          <w:r w:rsidRPr="00092E66">
            <w:t>Choose an item.</w:t>
          </w:r>
        </w:p>
      </w:docPartBody>
    </w:docPart>
    <w:docPart>
      <w:docPartPr>
        <w:name w:val="B6DEA9C2764C4041AC54F0263CE6F8C3"/>
        <w:category>
          <w:name w:val="General"/>
          <w:gallery w:val="placeholder"/>
        </w:category>
        <w:types>
          <w:type w:val="bbPlcHdr"/>
        </w:types>
        <w:behaviors>
          <w:behavior w:val="content"/>
        </w:behaviors>
        <w:guid w:val="{276398A5-2654-4353-B436-D89459540592}"/>
      </w:docPartPr>
      <w:docPartBody>
        <w:p w:rsidR="004D1A4D" w:rsidRDefault="008F32AC">
          <w:pPr>
            <w:pStyle w:val="B6DEA9C2764C4041AC54F0263CE6F8C3"/>
          </w:pPr>
          <w:r w:rsidRPr="00092E66">
            <w:t>Click here to enter text.</w:t>
          </w:r>
        </w:p>
      </w:docPartBody>
    </w:docPart>
    <w:docPart>
      <w:docPartPr>
        <w:name w:val="E64484E0F63445538579D6DE6B8D119D"/>
        <w:category>
          <w:name w:val="General"/>
          <w:gallery w:val="placeholder"/>
        </w:category>
        <w:types>
          <w:type w:val="bbPlcHdr"/>
        </w:types>
        <w:behaviors>
          <w:behavior w:val="content"/>
        </w:behaviors>
        <w:guid w:val="{77D8C120-14C7-4893-A10D-0F46408455CC}"/>
      </w:docPartPr>
      <w:docPartBody>
        <w:p w:rsidR="004D1A4D" w:rsidRDefault="008F32AC">
          <w:pPr>
            <w:pStyle w:val="E64484E0F63445538579D6DE6B8D119D"/>
          </w:pPr>
          <w:r w:rsidRPr="006D43C6">
            <w:t>Choose an item.</w:t>
          </w:r>
        </w:p>
      </w:docPartBody>
    </w:docPart>
    <w:docPart>
      <w:docPartPr>
        <w:name w:val="8C8FDF80E4AE4C20BC099CE2712D0228"/>
        <w:category>
          <w:name w:val="General"/>
          <w:gallery w:val="placeholder"/>
        </w:category>
        <w:types>
          <w:type w:val="bbPlcHdr"/>
        </w:types>
        <w:behaviors>
          <w:behavior w:val="content"/>
        </w:behaviors>
        <w:guid w:val="{D3772A83-B957-45A4-A2E4-4A9E0307F156}"/>
      </w:docPartPr>
      <w:docPartBody>
        <w:p w:rsidR="004D1A4D" w:rsidRDefault="008F32AC">
          <w:pPr>
            <w:pStyle w:val="8C8FDF80E4AE4C20BC099CE2712D0228"/>
          </w:pPr>
          <w:r w:rsidRPr="006D43C6">
            <w:t>Click or tap here to enter text.</w:t>
          </w:r>
        </w:p>
      </w:docPartBody>
    </w:docPart>
    <w:docPart>
      <w:docPartPr>
        <w:name w:val="D60A7B1274104B25958FCCE142EE732E"/>
        <w:category>
          <w:name w:val="General"/>
          <w:gallery w:val="placeholder"/>
        </w:category>
        <w:types>
          <w:type w:val="bbPlcHdr"/>
        </w:types>
        <w:behaviors>
          <w:behavior w:val="content"/>
        </w:behaviors>
        <w:guid w:val="{0D2F60DE-D1DE-420F-ACB1-05B379FE6B04}"/>
      </w:docPartPr>
      <w:docPartBody>
        <w:p w:rsidR="004D1A4D" w:rsidRDefault="008F32AC">
          <w:pPr>
            <w:pStyle w:val="D60A7B1274104B25958FCCE142EE732E"/>
          </w:pPr>
          <w:r w:rsidRPr="006D43C6">
            <w:t>Choose an item.</w:t>
          </w:r>
        </w:p>
      </w:docPartBody>
    </w:docPart>
    <w:docPart>
      <w:docPartPr>
        <w:name w:val="D7C02583792844EF89E1DEDF3E78F4E5"/>
        <w:category>
          <w:name w:val="General"/>
          <w:gallery w:val="placeholder"/>
        </w:category>
        <w:types>
          <w:type w:val="bbPlcHdr"/>
        </w:types>
        <w:behaviors>
          <w:behavior w:val="content"/>
        </w:behaviors>
        <w:guid w:val="{3AD0F72E-91A9-4CBE-9F25-D5BAD6E935CD}"/>
      </w:docPartPr>
      <w:docPartBody>
        <w:p w:rsidR="004D1A4D" w:rsidRDefault="008F32AC">
          <w:pPr>
            <w:pStyle w:val="D7C02583792844EF89E1DEDF3E78F4E5"/>
          </w:pPr>
          <w:r w:rsidRPr="006D43C6">
            <w:t>Click or tap here to enter text.</w:t>
          </w:r>
        </w:p>
      </w:docPartBody>
    </w:docPart>
    <w:docPart>
      <w:docPartPr>
        <w:name w:val="2496D301DBC04B428E5C02FF3B5E8091"/>
        <w:category>
          <w:name w:val="General"/>
          <w:gallery w:val="placeholder"/>
        </w:category>
        <w:types>
          <w:type w:val="bbPlcHdr"/>
        </w:types>
        <w:behaviors>
          <w:behavior w:val="content"/>
        </w:behaviors>
        <w:guid w:val="{8DCA8F44-C244-4EC2-80E4-0BDDBF466662}"/>
      </w:docPartPr>
      <w:docPartBody>
        <w:p w:rsidR="004D1A4D" w:rsidRDefault="008F32AC">
          <w:pPr>
            <w:pStyle w:val="2496D301DBC04B428E5C02FF3B5E8091"/>
          </w:pPr>
          <w:r w:rsidRPr="006D43C6">
            <w:t>Choose an item.</w:t>
          </w:r>
        </w:p>
      </w:docPartBody>
    </w:docPart>
    <w:docPart>
      <w:docPartPr>
        <w:name w:val="6BBDAB84E48646D683C3F7825FB9CD80"/>
        <w:category>
          <w:name w:val="General"/>
          <w:gallery w:val="placeholder"/>
        </w:category>
        <w:types>
          <w:type w:val="bbPlcHdr"/>
        </w:types>
        <w:behaviors>
          <w:behavior w:val="content"/>
        </w:behaviors>
        <w:guid w:val="{3F953697-4652-41D2-B227-A9F83BA6DAD0}"/>
      </w:docPartPr>
      <w:docPartBody>
        <w:p w:rsidR="004D1A4D" w:rsidRDefault="008F32AC">
          <w:pPr>
            <w:pStyle w:val="6BBDAB84E48646D683C3F7825FB9CD80"/>
          </w:pPr>
          <w:r w:rsidRPr="006D43C6">
            <w:t>Choose an item.</w:t>
          </w:r>
        </w:p>
      </w:docPartBody>
    </w:docPart>
    <w:docPart>
      <w:docPartPr>
        <w:name w:val="704A56F43E7645448C85706C5AF6A5AA"/>
        <w:category>
          <w:name w:val="General"/>
          <w:gallery w:val="placeholder"/>
        </w:category>
        <w:types>
          <w:type w:val="bbPlcHdr"/>
        </w:types>
        <w:behaviors>
          <w:behavior w:val="content"/>
        </w:behaviors>
        <w:guid w:val="{58EECC87-F5B7-4A15-BAB9-AB34270FDEF1}"/>
      </w:docPartPr>
      <w:docPartBody>
        <w:p w:rsidR="004D1A4D" w:rsidRDefault="008F32AC">
          <w:pPr>
            <w:pStyle w:val="704A56F43E7645448C85706C5AF6A5AA"/>
          </w:pPr>
          <w:r w:rsidRPr="00122DE8">
            <w:t>Click here to enter text.</w:t>
          </w:r>
        </w:p>
      </w:docPartBody>
    </w:docPart>
    <w:docPart>
      <w:docPartPr>
        <w:name w:val="540BBD3567AC4841955180DF46D89B94"/>
        <w:category>
          <w:name w:val="General"/>
          <w:gallery w:val="placeholder"/>
        </w:category>
        <w:types>
          <w:type w:val="bbPlcHdr"/>
        </w:types>
        <w:behaviors>
          <w:behavior w:val="content"/>
        </w:behaviors>
        <w:guid w:val="{E0E263FC-A6C4-4CE3-AB6C-8584CCC50FF1}"/>
      </w:docPartPr>
      <w:docPartBody>
        <w:p w:rsidR="004D1A4D" w:rsidRDefault="004D1A4D">
          <w:pPr>
            <w:pStyle w:val="540BBD3567AC4841955180DF46D89B94"/>
          </w:pPr>
          <w:r w:rsidRPr="00055159">
            <w:rPr>
              <w:rFonts w:ascii="Arial" w:hAnsi="Arial" w:cs="Arial"/>
              <w:vanish/>
              <w:color w:val="808080"/>
              <w:szCs w:val="20"/>
            </w:rPr>
            <w:t>Click here to enter text.</w:t>
          </w:r>
        </w:p>
      </w:docPartBody>
    </w:docPart>
    <w:docPart>
      <w:docPartPr>
        <w:name w:val="752F65FF617048C8876B1E706A43D3BC"/>
        <w:category>
          <w:name w:val="General"/>
          <w:gallery w:val="placeholder"/>
        </w:category>
        <w:types>
          <w:type w:val="bbPlcHdr"/>
        </w:types>
        <w:behaviors>
          <w:behavior w:val="content"/>
        </w:behaviors>
        <w:guid w:val="{2EB9D5E0-C8A9-4652-AF42-E30DF3B4CCAE}"/>
      </w:docPartPr>
      <w:docPartBody>
        <w:p w:rsidR="004D1A4D" w:rsidRDefault="008F32AC">
          <w:pPr>
            <w:pStyle w:val="752F65FF617048C8876B1E706A43D3BC"/>
          </w:pPr>
          <w:r w:rsidRPr="006D43C6">
            <w:t>Choose an item.</w:t>
          </w:r>
        </w:p>
      </w:docPartBody>
    </w:docPart>
    <w:docPart>
      <w:docPartPr>
        <w:name w:val="4F8C5197BF1440EDA0CF0C3D0CD21F7F"/>
        <w:category>
          <w:name w:val="General"/>
          <w:gallery w:val="placeholder"/>
        </w:category>
        <w:types>
          <w:type w:val="bbPlcHdr"/>
        </w:types>
        <w:behaviors>
          <w:behavior w:val="content"/>
        </w:behaviors>
        <w:guid w:val="{9432E36B-9AE2-4418-A3EA-0E84F7F64A8B}"/>
      </w:docPartPr>
      <w:docPartBody>
        <w:p w:rsidR="004D1A4D" w:rsidRDefault="008F32AC">
          <w:pPr>
            <w:pStyle w:val="4F8C5197BF1440EDA0CF0C3D0CD21F7F"/>
          </w:pPr>
          <w:r w:rsidRPr="002832B9">
            <w:t>Click here to enter text.</w:t>
          </w:r>
        </w:p>
      </w:docPartBody>
    </w:docPart>
    <w:docPart>
      <w:docPartPr>
        <w:name w:val="C1193BAB500245B48B122FB7D67033A8"/>
        <w:category>
          <w:name w:val="General"/>
          <w:gallery w:val="placeholder"/>
        </w:category>
        <w:types>
          <w:type w:val="bbPlcHdr"/>
        </w:types>
        <w:behaviors>
          <w:behavior w:val="content"/>
        </w:behaviors>
        <w:guid w:val="{A08C5C8F-6C52-43AA-89AD-FCC730CEB4AB}"/>
      </w:docPartPr>
      <w:docPartBody>
        <w:p w:rsidR="004D1A4D" w:rsidRDefault="008F32AC">
          <w:pPr>
            <w:pStyle w:val="C1193BAB500245B48B122FB7D67033A8"/>
          </w:pPr>
          <w:r w:rsidRPr="006D43C6">
            <w:t>Click or tap here to enter text.</w:t>
          </w:r>
        </w:p>
      </w:docPartBody>
    </w:docPart>
    <w:docPart>
      <w:docPartPr>
        <w:name w:val="A8114F01B4C54037958372BB7ED27424"/>
        <w:category>
          <w:name w:val="General"/>
          <w:gallery w:val="placeholder"/>
        </w:category>
        <w:types>
          <w:type w:val="bbPlcHdr"/>
        </w:types>
        <w:behaviors>
          <w:behavior w:val="content"/>
        </w:behaviors>
        <w:guid w:val="{2613D06B-F259-43F0-A657-BC2F93655493}"/>
      </w:docPartPr>
      <w:docPartBody>
        <w:p w:rsidR="004D1A4D" w:rsidRDefault="008F32AC">
          <w:pPr>
            <w:pStyle w:val="A8114F01B4C54037958372BB7ED27424"/>
          </w:pPr>
          <w:r w:rsidRPr="006D43C6">
            <w:t>Click or tap here to enter text.</w:t>
          </w:r>
        </w:p>
      </w:docPartBody>
    </w:docPart>
    <w:docPart>
      <w:docPartPr>
        <w:name w:val="1530544228BE4CD3AD3EFF8663ACB27A"/>
        <w:category>
          <w:name w:val="General"/>
          <w:gallery w:val="placeholder"/>
        </w:category>
        <w:types>
          <w:type w:val="bbPlcHdr"/>
        </w:types>
        <w:behaviors>
          <w:behavior w:val="content"/>
        </w:behaviors>
        <w:guid w:val="{828285D8-F4A9-4377-9A70-C0BCDD771B5E}"/>
      </w:docPartPr>
      <w:docPartBody>
        <w:p w:rsidR="004D1A4D" w:rsidRDefault="008F32AC">
          <w:pPr>
            <w:pStyle w:val="1530544228BE4CD3AD3EFF8663ACB27A"/>
          </w:pPr>
          <w:r w:rsidRPr="006D43C6">
            <w:t>Choose an item.</w:t>
          </w:r>
        </w:p>
      </w:docPartBody>
    </w:docPart>
    <w:docPart>
      <w:docPartPr>
        <w:name w:val="4B539E48C2E544238CAC9426F14B5C4E"/>
        <w:category>
          <w:name w:val="General"/>
          <w:gallery w:val="placeholder"/>
        </w:category>
        <w:types>
          <w:type w:val="bbPlcHdr"/>
        </w:types>
        <w:behaviors>
          <w:behavior w:val="content"/>
        </w:behaviors>
        <w:guid w:val="{FFA657D2-A2C1-4398-A2B6-1AB5B824B279}"/>
      </w:docPartPr>
      <w:docPartBody>
        <w:p w:rsidR="004D1A4D" w:rsidRDefault="008F32AC">
          <w:pPr>
            <w:pStyle w:val="4B539E48C2E544238CAC9426F14B5C4E"/>
          </w:pPr>
          <w:r w:rsidRPr="006D43C6">
            <w:t>Click here to enter text.</w:t>
          </w:r>
        </w:p>
      </w:docPartBody>
    </w:docPart>
    <w:docPart>
      <w:docPartPr>
        <w:name w:val="78B2516930284D46B8715339FF33AE76"/>
        <w:category>
          <w:name w:val="General"/>
          <w:gallery w:val="placeholder"/>
        </w:category>
        <w:types>
          <w:type w:val="bbPlcHdr"/>
        </w:types>
        <w:behaviors>
          <w:behavior w:val="content"/>
        </w:behaviors>
        <w:guid w:val="{7145E51F-2527-49D5-915A-3925AFE00CF6}"/>
      </w:docPartPr>
      <w:docPartBody>
        <w:p w:rsidR="004D1A4D" w:rsidRDefault="008F32AC">
          <w:pPr>
            <w:pStyle w:val="78B2516930284D46B8715339FF33AE76"/>
          </w:pPr>
          <w:r w:rsidRPr="006D43C6">
            <w:t>Click here to enter text.</w:t>
          </w:r>
        </w:p>
      </w:docPartBody>
    </w:docPart>
    <w:docPart>
      <w:docPartPr>
        <w:name w:val="4A04649EF6F14B339BDBD4C50231ACAB"/>
        <w:category>
          <w:name w:val="General"/>
          <w:gallery w:val="placeholder"/>
        </w:category>
        <w:types>
          <w:type w:val="bbPlcHdr"/>
        </w:types>
        <w:behaviors>
          <w:behavior w:val="content"/>
        </w:behaviors>
        <w:guid w:val="{3B0AC0CA-2D7C-4867-921A-4C9D077BA31E}"/>
      </w:docPartPr>
      <w:docPartBody>
        <w:p w:rsidR="004D1A4D" w:rsidRDefault="008F32AC">
          <w:pPr>
            <w:pStyle w:val="4A04649EF6F14B339BDBD4C50231ACAB"/>
          </w:pPr>
          <w:r w:rsidRPr="006D43C6">
            <w:t>Click here to enter text.</w:t>
          </w:r>
        </w:p>
      </w:docPartBody>
    </w:docPart>
    <w:docPart>
      <w:docPartPr>
        <w:name w:val="EA965D56A7104C4C9136BF7CA503FAA7"/>
        <w:category>
          <w:name w:val="General"/>
          <w:gallery w:val="placeholder"/>
        </w:category>
        <w:types>
          <w:type w:val="bbPlcHdr"/>
        </w:types>
        <w:behaviors>
          <w:behavior w:val="content"/>
        </w:behaviors>
        <w:guid w:val="{0B5A3A14-AFA3-48EB-84E2-2418EF1039CE}"/>
      </w:docPartPr>
      <w:docPartBody>
        <w:p w:rsidR="004D1A4D" w:rsidRDefault="008F32AC">
          <w:pPr>
            <w:pStyle w:val="EA965D56A7104C4C9136BF7CA503FAA7"/>
          </w:pPr>
          <w:r w:rsidRPr="006D43C6">
            <w:t>Choose an item.</w:t>
          </w:r>
        </w:p>
      </w:docPartBody>
    </w:docPart>
    <w:docPart>
      <w:docPartPr>
        <w:name w:val="643D53C98AC2438E9887D9F68C875716"/>
        <w:category>
          <w:name w:val="General"/>
          <w:gallery w:val="placeholder"/>
        </w:category>
        <w:types>
          <w:type w:val="bbPlcHdr"/>
        </w:types>
        <w:behaviors>
          <w:behavior w:val="content"/>
        </w:behaviors>
        <w:guid w:val="{85884DD2-0BB2-4D87-8DB9-B54AC128D6CA}"/>
      </w:docPartPr>
      <w:docPartBody>
        <w:p w:rsidR="004D1A4D" w:rsidRDefault="008F32AC">
          <w:pPr>
            <w:pStyle w:val="643D53C98AC2438E9887D9F68C875716"/>
          </w:pPr>
          <w:r w:rsidRPr="006D43C6">
            <w:t>Choose an item.</w:t>
          </w:r>
        </w:p>
      </w:docPartBody>
    </w:docPart>
    <w:docPart>
      <w:docPartPr>
        <w:name w:val="9599E3B27C9E436F91D8204196728E4F"/>
        <w:category>
          <w:name w:val="General"/>
          <w:gallery w:val="placeholder"/>
        </w:category>
        <w:types>
          <w:type w:val="bbPlcHdr"/>
        </w:types>
        <w:behaviors>
          <w:behavior w:val="content"/>
        </w:behaviors>
        <w:guid w:val="{E94D34E0-8F74-4B55-84FB-E494FF22D939}"/>
      </w:docPartPr>
      <w:docPartBody>
        <w:p w:rsidR="004D1A4D" w:rsidRDefault="008F32AC">
          <w:pPr>
            <w:pStyle w:val="9599E3B27C9E436F91D8204196728E4F"/>
          </w:pPr>
          <w:r w:rsidRPr="007F71CA">
            <w:t>Click here to enter text.</w:t>
          </w:r>
        </w:p>
      </w:docPartBody>
    </w:docPart>
    <w:docPart>
      <w:docPartPr>
        <w:name w:val="8839C47F40F642189EAFD5A9F7749FFC"/>
        <w:category>
          <w:name w:val="General"/>
          <w:gallery w:val="placeholder"/>
        </w:category>
        <w:types>
          <w:type w:val="bbPlcHdr"/>
        </w:types>
        <w:behaviors>
          <w:behavior w:val="content"/>
        </w:behaviors>
        <w:guid w:val="{05E404D0-AA31-47AB-93B2-3DCB0FD2F836}"/>
      </w:docPartPr>
      <w:docPartBody>
        <w:p w:rsidR="004D1A4D" w:rsidRDefault="008F32AC">
          <w:pPr>
            <w:pStyle w:val="8839C47F40F642189EAFD5A9F7749FFC"/>
          </w:pPr>
          <w:r w:rsidRPr="006D43C6">
            <w:t>Click here to enter text.</w:t>
          </w:r>
        </w:p>
      </w:docPartBody>
    </w:docPart>
    <w:docPart>
      <w:docPartPr>
        <w:name w:val="FDA13B078220465390AD48787957F191"/>
        <w:category>
          <w:name w:val="General"/>
          <w:gallery w:val="placeholder"/>
        </w:category>
        <w:types>
          <w:type w:val="bbPlcHdr"/>
        </w:types>
        <w:behaviors>
          <w:behavior w:val="content"/>
        </w:behaviors>
        <w:guid w:val="{CAA39E23-F63C-46CD-B748-2EC7330EA499}"/>
      </w:docPartPr>
      <w:docPartBody>
        <w:p w:rsidR="004D1A4D" w:rsidRDefault="008F32AC">
          <w:pPr>
            <w:pStyle w:val="FDA13B078220465390AD48787957F191"/>
          </w:pPr>
          <w:r w:rsidRPr="006D43C6">
            <w:t>Choose an item.</w:t>
          </w:r>
        </w:p>
      </w:docPartBody>
    </w:docPart>
    <w:docPart>
      <w:docPartPr>
        <w:name w:val="4C9C28384BB64AB081A4959EE73BA3E4"/>
        <w:category>
          <w:name w:val="General"/>
          <w:gallery w:val="placeholder"/>
        </w:category>
        <w:types>
          <w:type w:val="bbPlcHdr"/>
        </w:types>
        <w:behaviors>
          <w:behavior w:val="content"/>
        </w:behaviors>
        <w:guid w:val="{9BD37E88-1644-446A-B982-70D0385AE92B}"/>
      </w:docPartPr>
      <w:docPartBody>
        <w:p w:rsidR="004D1A4D" w:rsidRDefault="008F32AC">
          <w:pPr>
            <w:pStyle w:val="4C9C28384BB64AB081A4959EE73BA3E4"/>
          </w:pPr>
          <w:r w:rsidRPr="006D43C6">
            <w:t>Click here to enter text.</w:t>
          </w:r>
        </w:p>
      </w:docPartBody>
    </w:docPart>
    <w:docPart>
      <w:docPartPr>
        <w:name w:val="9C74672390FB4B748951751A1EBA2ACF"/>
        <w:category>
          <w:name w:val="General"/>
          <w:gallery w:val="placeholder"/>
        </w:category>
        <w:types>
          <w:type w:val="bbPlcHdr"/>
        </w:types>
        <w:behaviors>
          <w:behavior w:val="content"/>
        </w:behaviors>
        <w:guid w:val="{A4A2CA05-3E0F-4F1C-9B51-36DF642B508B}"/>
      </w:docPartPr>
      <w:docPartBody>
        <w:p w:rsidR="004D1A4D" w:rsidRDefault="008F32AC">
          <w:pPr>
            <w:pStyle w:val="9C74672390FB4B748951751A1EBA2ACF"/>
          </w:pPr>
          <w:r w:rsidRPr="006D43C6">
            <w:t>Choose an item.</w:t>
          </w:r>
        </w:p>
      </w:docPartBody>
    </w:docPart>
    <w:docPart>
      <w:docPartPr>
        <w:name w:val="DA5781519ACE4229860D6841EDC029C6"/>
        <w:category>
          <w:name w:val="General"/>
          <w:gallery w:val="placeholder"/>
        </w:category>
        <w:types>
          <w:type w:val="bbPlcHdr"/>
        </w:types>
        <w:behaviors>
          <w:behavior w:val="content"/>
        </w:behaviors>
        <w:guid w:val="{0DEEE5E9-C481-40D5-86E0-BDF9ABCA5FC7}"/>
      </w:docPartPr>
      <w:docPartBody>
        <w:p w:rsidR="004D1A4D" w:rsidRDefault="008F32AC">
          <w:pPr>
            <w:pStyle w:val="DA5781519ACE4229860D6841EDC029C6"/>
          </w:pPr>
          <w:r w:rsidRPr="006D43C6">
            <w:t>Click or tap here to enter text.</w:t>
          </w:r>
        </w:p>
      </w:docPartBody>
    </w:docPart>
    <w:docPart>
      <w:docPartPr>
        <w:name w:val="56F1338FFE0D4AD8BC4E55EE0423349C"/>
        <w:category>
          <w:name w:val="General"/>
          <w:gallery w:val="placeholder"/>
        </w:category>
        <w:types>
          <w:type w:val="bbPlcHdr"/>
        </w:types>
        <w:behaviors>
          <w:behavior w:val="content"/>
        </w:behaviors>
        <w:guid w:val="{C74ADF10-846F-40AB-ADDB-88805D6A7CE9}"/>
      </w:docPartPr>
      <w:docPartBody>
        <w:p w:rsidR="004D1A4D" w:rsidRDefault="008F32AC">
          <w:pPr>
            <w:pStyle w:val="56F1338FFE0D4AD8BC4E55EE0423349C"/>
          </w:pPr>
          <w:r w:rsidRPr="006D43C6">
            <w:t>Click or tap here to enter text.</w:t>
          </w:r>
        </w:p>
      </w:docPartBody>
    </w:docPart>
    <w:docPart>
      <w:docPartPr>
        <w:name w:val="7CFE87355F4B443AAE23E94ECBA11A84"/>
        <w:category>
          <w:name w:val="General"/>
          <w:gallery w:val="placeholder"/>
        </w:category>
        <w:types>
          <w:type w:val="bbPlcHdr"/>
        </w:types>
        <w:behaviors>
          <w:behavior w:val="content"/>
        </w:behaviors>
        <w:guid w:val="{5FE99FD8-09A4-4274-9D40-3CE57F78AF4A}"/>
      </w:docPartPr>
      <w:docPartBody>
        <w:p w:rsidR="004D1A4D" w:rsidRDefault="008F32AC">
          <w:pPr>
            <w:pStyle w:val="7CFE87355F4B443AAE23E94ECBA11A84"/>
          </w:pPr>
          <w:r w:rsidRPr="006D43C6">
            <w:t>Click here to enter text.</w:t>
          </w:r>
        </w:p>
      </w:docPartBody>
    </w:docPart>
    <w:docPart>
      <w:docPartPr>
        <w:name w:val="D9C52B5FDA56418EB49AB741B1ED8E27"/>
        <w:category>
          <w:name w:val="General"/>
          <w:gallery w:val="placeholder"/>
        </w:category>
        <w:types>
          <w:type w:val="bbPlcHdr"/>
        </w:types>
        <w:behaviors>
          <w:behavior w:val="content"/>
        </w:behaviors>
        <w:guid w:val="{8BA5D381-5E7B-4D92-A526-2143F4274EEE}"/>
      </w:docPartPr>
      <w:docPartBody>
        <w:p w:rsidR="004D1A4D" w:rsidRDefault="008F32AC">
          <w:pPr>
            <w:pStyle w:val="D9C52B5FDA56418EB49AB741B1ED8E27"/>
          </w:pPr>
          <w:r w:rsidRPr="006D43C6">
            <w:t>Click here to enter text.</w:t>
          </w:r>
        </w:p>
      </w:docPartBody>
    </w:docPart>
    <w:docPart>
      <w:docPartPr>
        <w:name w:val="9208EA02CA7E4AE6996170747C56E864"/>
        <w:category>
          <w:name w:val="General"/>
          <w:gallery w:val="placeholder"/>
        </w:category>
        <w:types>
          <w:type w:val="bbPlcHdr"/>
        </w:types>
        <w:behaviors>
          <w:behavior w:val="content"/>
        </w:behaviors>
        <w:guid w:val="{EC3E17A3-E61C-4A1F-8D46-D4F0843C4271}"/>
      </w:docPartPr>
      <w:docPartBody>
        <w:p w:rsidR="004D1A4D" w:rsidRDefault="008F32AC">
          <w:pPr>
            <w:pStyle w:val="9208EA02CA7E4AE6996170747C56E864"/>
          </w:pPr>
          <w:r w:rsidRPr="007F71CA">
            <w:t>Click here to enter text.</w:t>
          </w:r>
        </w:p>
      </w:docPartBody>
    </w:docPart>
    <w:docPart>
      <w:docPartPr>
        <w:name w:val="E992A94AEC13425CBFB07D5800036B28"/>
        <w:category>
          <w:name w:val="General"/>
          <w:gallery w:val="placeholder"/>
        </w:category>
        <w:types>
          <w:type w:val="bbPlcHdr"/>
        </w:types>
        <w:behaviors>
          <w:behavior w:val="content"/>
        </w:behaviors>
        <w:guid w:val="{6191B73C-E852-4C20-B7FE-1F0C8BAC9B92}"/>
      </w:docPartPr>
      <w:docPartBody>
        <w:p w:rsidR="004D1A4D" w:rsidRDefault="004D1A4D">
          <w:pPr>
            <w:pStyle w:val="E992A94AEC13425CBFB07D5800036B28"/>
          </w:pPr>
          <w:r w:rsidRPr="005030CE">
            <w:rPr>
              <w:vanish/>
              <w:color w:val="808080"/>
            </w:rPr>
            <w:t>Click here to enter text.</w:t>
          </w:r>
        </w:p>
      </w:docPartBody>
    </w:docPart>
    <w:docPart>
      <w:docPartPr>
        <w:name w:val="ACC2CF3C8A3145479D59AFEA3275A471"/>
        <w:category>
          <w:name w:val="General"/>
          <w:gallery w:val="placeholder"/>
        </w:category>
        <w:types>
          <w:type w:val="bbPlcHdr"/>
        </w:types>
        <w:behaviors>
          <w:behavior w:val="content"/>
        </w:behaviors>
        <w:guid w:val="{38CF2D45-14FE-406F-BCE5-81F4D877CE80}"/>
      </w:docPartPr>
      <w:docPartBody>
        <w:p w:rsidR="004D1A4D" w:rsidRDefault="004D1A4D">
          <w:pPr>
            <w:pStyle w:val="ACC2CF3C8A3145479D59AFEA3275A471"/>
          </w:pPr>
          <w:r w:rsidRPr="005030CE">
            <w:rPr>
              <w:vanish/>
              <w:color w:val="808080"/>
            </w:rPr>
            <w:t>Click here to enter text.</w:t>
          </w:r>
        </w:p>
      </w:docPartBody>
    </w:docPart>
    <w:docPart>
      <w:docPartPr>
        <w:name w:val="4E568F4EDBB7437B99B8B12D1BFE00C7"/>
        <w:category>
          <w:name w:val="General"/>
          <w:gallery w:val="placeholder"/>
        </w:category>
        <w:types>
          <w:type w:val="bbPlcHdr"/>
        </w:types>
        <w:behaviors>
          <w:behavior w:val="content"/>
        </w:behaviors>
        <w:guid w:val="{95C6F84B-D0D5-44D4-8823-A80D9B86B256}"/>
      </w:docPartPr>
      <w:docPartBody>
        <w:p w:rsidR="004D1A4D" w:rsidRDefault="008F32AC">
          <w:pPr>
            <w:pStyle w:val="4E568F4EDBB7437B99B8B12D1BFE00C7"/>
          </w:pPr>
          <w:r w:rsidRPr="00CD2802">
            <w:t>Choose an item.</w:t>
          </w:r>
        </w:p>
      </w:docPartBody>
    </w:docPart>
    <w:docPart>
      <w:docPartPr>
        <w:name w:val="1A840D51319E471FB95BE879A01BA8C4"/>
        <w:category>
          <w:name w:val="General"/>
          <w:gallery w:val="placeholder"/>
        </w:category>
        <w:types>
          <w:type w:val="bbPlcHdr"/>
        </w:types>
        <w:behaviors>
          <w:behavior w:val="content"/>
        </w:behaviors>
        <w:guid w:val="{08ED4EC8-A1DE-48B3-BDA0-C6256AAE74A4}"/>
      </w:docPartPr>
      <w:docPartBody>
        <w:p w:rsidR="004D1A4D" w:rsidRDefault="008F32AC">
          <w:pPr>
            <w:pStyle w:val="1A840D51319E471FB95BE879A01BA8C4"/>
          </w:pPr>
          <w:r w:rsidRPr="006D43C6">
            <w:t>Click here to enter text.</w:t>
          </w:r>
        </w:p>
      </w:docPartBody>
    </w:docPart>
    <w:docPart>
      <w:docPartPr>
        <w:name w:val="F4AB4AF46E7C4A308629615FDFB96632"/>
        <w:category>
          <w:name w:val="General"/>
          <w:gallery w:val="placeholder"/>
        </w:category>
        <w:types>
          <w:type w:val="bbPlcHdr"/>
        </w:types>
        <w:behaviors>
          <w:behavior w:val="content"/>
        </w:behaviors>
        <w:guid w:val="{4F64D176-CB51-4E21-91CD-E1B8D5200431}"/>
      </w:docPartPr>
      <w:docPartBody>
        <w:p w:rsidR="004D1A4D" w:rsidRDefault="004D1A4D">
          <w:pPr>
            <w:pStyle w:val="F4AB4AF46E7C4A308629615FDFB96632"/>
          </w:pPr>
          <w:r w:rsidRPr="00055159">
            <w:rPr>
              <w:rFonts w:ascii="Arial" w:hAnsi="Arial" w:cs="Arial"/>
              <w:vanish/>
              <w:color w:val="808080"/>
              <w:szCs w:val="20"/>
            </w:rPr>
            <w:t>Click here to enter text.</w:t>
          </w:r>
        </w:p>
      </w:docPartBody>
    </w:docPart>
    <w:docPart>
      <w:docPartPr>
        <w:name w:val="4F0B13A5CD89456B94F65789C9047EBB"/>
        <w:category>
          <w:name w:val="General"/>
          <w:gallery w:val="placeholder"/>
        </w:category>
        <w:types>
          <w:type w:val="bbPlcHdr"/>
        </w:types>
        <w:behaviors>
          <w:behavior w:val="content"/>
        </w:behaviors>
        <w:guid w:val="{BF49D4CC-403F-4A1E-800B-93F23415A7D0}"/>
      </w:docPartPr>
      <w:docPartBody>
        <w:p w:rsidR="004D1A4D" w:rsidRDefault="004D1A4D">
          <w:pPr>
            <w:pStyle w:val="4F0B13A5CD89456B94F65789C9047EBB"/>
          </w:pPr>
          <w:r w:rsidRPr="005030CE">
            <w:rPr>
              <w:rFonts w:cs="Arial"/>
              <w:vanish/>
              <w:color w:val="808080"/>
              <w:szCs w:val="20"/>
            </w:rPr>
            <w:t>Click here to enter text.</w:t>
          </w:r>
        </w:p>
      </w:docPartBody>
    </w:docPart>
    <w:docPart>
      <w:docPartPr>
        <w:name w:val="C94611BD098B4E34A3BFA0111262361A"/>
        <w:category>
          <w:name w:val="General"/>
          <w:gallery w:val="placeholder"/>
        </w:category>
        <w:types>
          <w:type w:val="bbPlcHdr"/>
        </w:types>
        <w:behaviors>
          <w:behavior w:val="content"/>
        </w:behaviors>
        <w:guid w:val="{77814411-D4C5-4F47-90A8-4360D8606169}"/>
      </w:docPartPr>
      <w:docPartBody>
        <w:p w:rsidR="004D1A4D" w:rsidRDefault="008F32AC">
          <w:pPr>
            <w:pStyle w:val="C94611BD098B4E34A3BFA0111262361A"/>
          </w:pPr>
          <w:r w:rsidRPr="007F71CA">
            <w:t>Click here to enter text.</w:t>
          </w:r>
        </w:p>
      </w:docPartBody>
    </w:docPart>
    <w:docPart>
      <w:docPartPr>
        <w:name w:val="FBB865A9B2094289A8998A41DD1884A0"/>
        <w:category>
          <w:name w:val="General"/>
          <w:gallery w:val="placeholder"/>
        </w:category>
        <w:types>
          <w:type w:val="bbPlcHdr"/>
        </w:types>
        <w:behaviors>
          <w:behavior w:val="content"/>
        </w:behaviors>
        <w:guid w:val="{8935346F-4B47-44B1-8FEC-6E10074DF721}"/>
      </w:docPartPr>
      <w:docPartBody>
        <w:p w:rsidR="004D1A4D" w:rsidRDefault="004D1A4D">
          <w:pPr>
            <w:pStyle w:val="FBB865A9B2094289A8998A41DD1884A0"/>
          </w:pPr>
          <w:r w:rsidRPr="005030CE">
            <w:rPr>
              <w:rFonts w:cs="Arial"/>
              <w:vanish/>
              <w:color w:val="808080"/>
              <w:szCs w:val="20"/>
            </w:rPr>
            <w:t>Click here to enter text.</w:t>
          </w:r>
        </w:p>
      </w:docPartBody>
    </w:docPart>
    <w:docPart>
      <w:docPartPr>
        <w:name w:val="F50D104CE5FB4E008F094856EF3D07A1"/>
        <w:category>
          <w:name w:val="General"/>
          <w:gallery w:val="placeholder"/>
        </w:category>
        <w:types>
          <w:type w:val="bbPlcHdr"/>
        </w:types>
        <w:behaviors>
          <w:behavior w:val="content"/>
        </w:behaviors>
        <w:guid w:val="{A8645CC4-5DAE-4458-AD10-7C0EF2FA7CD6}"/>
      </w:docPartPr>
      <w:docPartBody>
        <w:p w:rsidR="004D1A4D" w:rsidRDefault="004D1A4D">
          <w:pPr>
            <w:pStyle w:val="F50D104CE5FB4E008F094856EF3D07A1"/>
          </w:pPr>
          <w:r w:rsidRPr="00272874">
            <w:rPr>
              <w:rFonts w:ascii="Arial" w:hAnsi="Arial" w:cs="Arial"/>
              <w:vanish/>
              <w:color w:val="808080"/>
              <w:szCs w:val="20"/>
            </w:rPr>
            <w:t>Click here to enter text.</w:t>
          </w:r>
        </w:p>
      </w:docPartBody>
    </w:docPart>
    <w:docPart>
      <w:docPartPr>
        <w:name w:val="A7CDE8EB17E64158BD1709E47C49E72C"/>
        <w:category>
          <w:name w:val="General"/>
          <w:gallery w:val="placeholder"/>
        </w:category>
        <w:types>
          <w:type w:val="bbPlcHdr"/>
        </w:types>
        <w:behaviors>
          <w:behavior w:val="content"/>
        </w:behaviors>
        <w:guid w:val="{074C2DF6-A891-4EED-A7E9-BC9A8B9E814E}"/>
      </w:docPartPr>
      <w:docPartBody>
        <w:p w:rsidR="004D1A4D" w:rsidRDefault="004D1A4D">
          <w:pPr>
            <w:pStyle w:val="A7CDE8EB17E64158BD1709E47C49E72C"/>
          </w:pPr>
          <w:r w:rsidRPr="005F4A6F">
            <w:rPr>
              <w:rFonts w:cs="Arial"/>
              <w:vanish/>
              <w:color w:val="808080"/>
              <w:szCs w:val="20"/>
            </w:rPr>
            <w:t>Click here to enter text.</w:t>
          </w:r>
        </w:p>
      </w:docPartBody>
    </w:docPart>
    <w:docPart>
      <w:docPartPr>
        <w:name w:val="897C2332DC214AC39BDE3CD22354020A"/>
        <w:category>
          <w:name w:val="General"/>
          <w:gallery w:val="placeholder"/>
        </w:category>
        <w:types>
          <w:type w:val="bbPlcHdr"/>
        </w:types>
        <w:behaviors>
          <w:behavior w:val="content"/>
        </w:behaviors>
        <w:guid w:val="{E2F2E4DB-4FF6-4F87-B5B4-9D564D9CE27A}"/>
      </w:docPartPr>
      <w:docPartBody>
        <w:p w:rsidR="00606048" w:rsidRDefault="008F32AC" w:rsidP="000F40C5">
          <w:pPr>
            <w:pStyle w:val="897C2332DC214AC39BDE3CD22354020A"/>
          </w:pPr>
          <w:r w:rsidRPr="00085F01">
            <w:t>Click here to enter text.</w:t>
          </w:r>
        </w:p>
      </w:docPartBody>
    </w:docPart>
    <w:docPart>
      <w:docPartPr>
        <w:name w:val="7ACF21A30248430B80D722B8AF5A8407"/>
        <w:category>
          <w:name w:val="General"/>
          <w:gallery w:val="placeholder"/>
        </w:category>
        <w:types>
          <w:type w:val="bbPlcHdr"/>
        </w:types>
        <w:behaviors>
          <w:behavior w:val="content"/>
        </w:behaviors>
        <w:guid w:val="{533A5C3A-E393-4B9E-A3D4-7C7EE2127946}"/>
      </w:docPartPr>
      <w:docPartBody>
        <w:p w:rsidR="00AF00B9" w:rsidRDefault="008F32AC">
          <w:r w:rsidRPr="006D43C6">
            <w:t>Choose an item.</w:t>
          </w:r>
        </w:p>
      </w:docPartBody>
    </w:docPart>
    <w:docPart>
      <w:docPartPr>
        <w:name w:val="696560FAAFC94E6EAE20AE0CA0CE4615"/>
        <w:category>
          <w:name w:val="General"/>
          <w:gallery w:val="placeholder"/>
        </w:category>
        <w:types>
          <w:type w:val="bbPlcHdr"/>
        </w:types>
        <w:behaviors>
          <w:behavior w:val="content"/>
        </w:behaviors>
        <w:guid w:val="{D266986A-6C8D-4BBF-A19C-7B6AD34445F3}"/>
      </w:docPartPr>
      <w:docPartBody>
        <w:p w:rsidR="00AF00B9" w:rsidRDefault="008F32AC">
          <w:r w:rsidRPr="006D43C6">
            <w:t>Choose an item.</w:t>
          </w:r>
        </w:p>
      </w:docPartBody>
    </w:docPart>
    <w:docPart>
      <w:docPartPr>
        <w:name w:val="87BE2C64E21648F68E1406C7C25879A9"/>
        <w:category>
          <w:name w:val="General"/>
          <w:gallery w:val="placeholder"/>
        </w:category>
        <w:types>
          <w:type w:val="bbPlcHdr"/>
        </w:types>
        <w:behaviors>
          <w:behavior w:val="content"/>
        </w:behaviors>
        <w:guid w:val="{03AC1909-02D6-46C1-A054-9065814A340D}"/>
      </w:docPartPr>
      <w:docPartBody>
        <w:p w:rsidR="00AF00B9" w:rsidRDefault="008F32AC">
          <w:r w:rsidRPr="00200222">
            <w:t>Choose an item.</w:t>
          </w:r>
        </w:p>
      </w:docPartBody>
    </w:docPart>
    <w:docPart>
      <w:docPartPr>
        <w:name w:val="073E259888594C92AABB0ECD81177218"/>
        <w:category>
          <w:name w:val="General"/>
          <w:gallery w:val="placeholder"/>
        </w:category>
        <w:types>
          <w:type w:val="bbPlcHdr"/>
        </w:types>
        <w:behaviors>
          <w:behavior w:val="content"/>
        </w:behaviors>
        <w:guid w:val="{C4126402-6238-4E68-934D-74FAE17DEA41}"/>
      </w:docPartPr>
      <w:docPartBody>
        <w:p w:rsidR="008F32AC" w:rsidRDefault="008F32AC" w:rsidP="008F32AC">
          <w:pPr>
            <w:pStyle w:val="073E259888594C92AABB0ECD81177218"/>
          </w:pPr>
          <w:r w:rsidRPr="006D43C6">
            <w:t>Click or tap here to enter text.</w:t>
          </w:r>
        </w:p>
      </w:docPartBody>
    </w:docPart>
    <w:docPart>
      <w:docPartPr>
        <w:name w:val="F0CB553E175B421893DC22A97D417F65"/>
        <w:category>
          <w:name w:val="General"/>
          <w:gallery w:val="placeholder"/>
        </w:category>
        <w:types>
          <w:type w:val="bbPlcHdr"/>
        </w:types>
        <w:behaviors>
          <w:behavior w:val="content"/>
        </w:behaviors>
        <w:guid w:val="{B6CFD189-79B3-4E2F-AB37-0A5EB36964C6}"/>
      </w:docPartPr>
      <w:docPartBody>
        <w:p w:rsidR="008F32AC" w:rsidRDefault="008F32AC" w:rsidP="008F32AC">
          <w:pPr>
            <w:pStyle w:val="F0CB553E175B421893DC22A97D417F65"/>
          </w:pPr>
          <w:r w:rsidRPr="00CB149D">
            <w:rPr>
              <w:rStyle w:val="PlaceholderText"/>
              <w:color w:val="auto"/>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FF8"/>
    <w:rsid w:val="000F40C5"/>
    <w:rsid w:val="001605DE"/>
    <w:rsid w:val="00236A7B"/>
    <w:rsid w:val="0024728A"/>
    <w:rsid w:val="003E38FD"/>
    <w:rsid w:val="004D1A4D"/>
    <w:rsid w:val="005533D6"/>
    <w:rsid w:val="00606048"/>
    <w:rsid w:val="006E20C6"/>
    <w:rsid w:val="00723460"/>
    <w:rsid w:val="00731E59"/>
    <w:rsid w:val="00732B68"/>
    <w:rsid w:val="008242C8"/>
    <w:rsid w:val="00833FF8"/>
    <w:rsid w:val="008F32AC"/>
    <w:rsid w:val="009E0A63"/>
    <w:rsid w:val="00A20E84"/>
    <w:rsid w:val="00A57A79"/>
    <w:rsid w:val="00AF00B9"/>
    <w:rsid w:val="00B16FC1"/>
    <w:rsid w:val="00C83098"/>
    <w:rsid w:val="00D2208D"/>
    <w:rsid w:val="00D86B90"/>
    <w:rsid w:val="00EC51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8F32AC"/>
    <w:rPr>
      <w:color w:val="666666"/>
    </w:rPr>
  </w:style>
  <w:style w:type="paragraph" w:customStyle="1" w:styleId="BBDAFB8997A9449C8E5D25DBBAB0D17F">
    <w:name w:val="BBDAFB8997A9449C8E5D25DBBAB0D17F"/>
    <w:rsid w:val="00EC51EC"/>
  </w:style>
  <w:style w:type="paragraph" w:customStyle="1" w:styleId="49B5E8273E334AE7829A153EABBE996A">
    <w:name w:val="49B5E8273E334AE7829A153EABBE996A"/>
    <w:rsid w:val="00EC51EC"/>
  </w:style>
  <w:style w:type="paragraph" w:customStyle="1" w:styleId="FE1527DEF40046759351B232324842DC">
    <w:name w:val="FE1527DEF40046759351B232324842DC"/>
    <w:rsid w:val="00EC51EC"/>
  </w:style>
  <w:style w:type="paragraph" w:customStyle="1" w:styleId="31BE60174DFD46CE95FC57152103F8ED">
    <w:name w:val="31BE60174DFD46CE95FC57152103F8ED"/>
    <w:rsid w:val="00EC51EC"/>
  </w:style>
  <w:style w:type="paragraph" w:customStyle="1" w:styleId="696B228271BC4768B852DE3F638FE302">
    <w:name w:val="696B228271BC4768B852DE3F638FE302"/>
    <w:rsid w:val="00EC51EC"/>
  </w:style>
  <w:style w:type="paragraph" w:customStyle="1" w:styleId="244A0A1CCE5D4CFC8DE3C2EE380BC988">
    <w:name w:val="244A0A1CCE5D4CFC8DE3C2EE380BC988"/>
  </w:style>
  <w:style w:type="paragraph" w:customStyle="1" w:styleId="847F59E0E7F04A058D878AE8A700AB4B">
    <w:name w:val="847F59E0E7F04A058D878AE8A700AB4B"/>
  </w:style>
  <w:style w:type="paragraph" w:customStyle="1" w:styleId="7001959E151E4766ACF9685D50934CB3">
    <w:name w:val="7001959E151E4766ACF9685D50934CB3"/>
  </w:style>
  <w:style w:type="paragraph" w:customStyle="1" w:styleId="1D782E6CC2E54C448F129823225CE28D">
    <w:name w:val="1D782E6CC2E54C448F129823225CE28D"/>
  </w:style>
  <w:style w:type="paragraph" w:customStyle="1" w:styleId="13E71871FD8242D28987DD2017354763">
    <w:name w:val="13E71871FD8242D28987DD2017354763"/>
  </w:style>
  <w:style w:type="paragraph" w:customStyle="1" w:styleId="556BF3FAAE864E39BDE5596FF16836B6">
    <w:name w:val="556BF3FAAE864E39BDE5596FF16836B6"/>
  </w:style>
  <w:style w:type="paragraph" w:customStyle="1" w:styleId="633076CEA9794DCF91A51A31760F5383">
    <w:name w:val="633076CEA9794DCF91A51A31760F5383"/>
  </w:style>
  <w:style w:type="paragraph" w:customStyle="1" w:styleId="E0A697041B7745A5B4D8F2204536FB42">
    <w:name w:val="E0A697041B7745A5B4D8F2204536FB42"/>
  </w:style>
  <w:style w:type="paragraph" w:customStyle="1" w:styleId="03B193883F4E485CBED0F14F79725FBE">
    <w:name w:val="03B193883F4E485CBED0F14F79725FBE"/>
  </w:style>
  <w:style w:type="paragraph" w:customStyle="1" w:styleId="5109260CF5354812A805E880AD68A410">
    <w:name w:val="5109260CF5354812A805E880AD68A410"/>
  </w:style>
  <w:style w:type="paragraph" w:customStyle="1" w:styleId="A7E15DE2D1644C92AF2DBD62171E144C">
    <w:name w:val="A7E15DE2D1644C92AF2DBD62171E144C"/>
  </w:style>
  <w:style w:type="paragraph" w:customStyle="1" w:styleId="47C1F9201FD4421F97F77028CE70998D">
    <w:name w:val="47C1F9201FD4421F97F77028CE70998D"/>
  </w:style>
  <w:style w:type="paragraph" w:customStyle="1" w:styleId="7CE5C15566B04D86ABF9B3D4052609C2">
    <w:name w:val="7CE5C15566B04D86ABF9B3D4052609C2"/>
  </w:style>
  <w:style w:type="paragraph" w:customStyle="1" w:styleId="426BE289E1EA4473846092DDA657C327">
    <w:name w:val="426BE289E1EA4473846092DDA657C327"/>
  </w:style>
  <w:style w:type="paragraph" w:customStyle="1" w:styleId="0A9D8839371A4100AD1A9EF247AE3777">
    <w:name w:val="0A9D8839371A4100AD1A9EF247AE3777"/>
  </w:style>
  <w:style w:type="paragraph" w:customStyle="1" w:styleId="29DAE38728604583ADE1496F288604E9">
    <w:name w:val="29DAE38728604583ADE1496F288604E9"/>
  </w:style>
  <w:style w:type="paragraph" w:customStyle="1" w:styleId="32EBEB1EBC7E4CCE9C4D3401AA321215">
    <w:name w:val="32EBEB1EBC7E4CCE9C4D3401AA321215"/>
  </w:style>
  <w:style w:type="paragraph" w:customStyle="1" w:styleId="FA9276FCADB344BEA4652DD8042D836B">
    <w:name w:val="FA9276FCADB344BEA4652DD8042D836B"/>
  </w:style>
  <w:style w:type="paragraph" w:customStyle="1" w:styleId="9AD47B658B104CCD99BA652A68D8A216">
    <w:name w:val="9AD47B658B104CCD99BA652A68D8A216"/>
  </w:style>
  <w:style w:type="paragraph" w:customStyle="1" w:styleId="738A99455F43483BB1603E960D7EFCB6">
    <w:name w:val="738A99455F43483BB1603E960D7EFCB6"/>
  </w:style>
  <w:style w:type="paragraph" w:customStyle="1" w:styleId="1C6971E4E7E44CFB9259F78A788EB582">
    <w:name w:val="1C6971E4E7E44CFB9259F78A788EB582"/>
  </w:style>
  <w:style w:type="paragraph" w:customStyle="1" w:styleId="E7541344B998449B964E763B297C3B1D">
    <w:name w:val="E7541344B998449B964E763B297C3B1D"/>
  </w:style>
  <w:style w:type="paragraph" w:customStyle="1" w:styleId="D39291137CC449D18E2088796B651F17">
    <w:name w:val="D39291137CC449D18E2088796B651F17"/>
  </w:style>
  <w:style w:type="paragraph" w:customStyle="1" w:styleId="68D7C284F84C414A8C779DBCCB12D156">
    <w:name w:val="68D7C284F84C414A8C779DBCCB12D156"/>
  </w:style>
  <w:style w:type="paragraph" w:customStyle="1" w:styleId="0B0F68D6285E482CB73E3A5A657744BF">
    <w:name w:val="0B0F68D6285E482CB73E3A5A657744BF"/>
  </w:style>
  <w:style w:type="paragraph" w:customStyle="1" w:styleId="CEFCB02088214D028B9145236DA6EB00">
    <w:name w:val="CEFCB02088214D028B9145236DA6EB00"/>
  </w:style>
  <w:style w:type="paragraph" w:customStyle="1" w:styleId="0D3938720A4647F8B72F3BC8D004E27A">
    <w:name w:val="0D3938720A4647F8B72F3BC8D004E27A"/>
  </w:style>
  <w:style w:type="paragraph" w:customStyle="1" w:styleId="916E5E1E4F184241B1A1102C29EC1A6B">
    <w:name w:val="916E5E1E4F184241B1A1102C29EC1A6B"/>
  </w:style>
  <w:style w:type="paragraph" w:customStyle="1" w:styleId="CC6C69BEA5714765912682572C1854F4">
    <w:name w:val="CC6C69BEA5714765912682572C1854F4"/>
  </w:style>
  <w:style w:type="paragraph" w:customStyle="1" w:styleId="35586FAE98974524AD848E9F71CE2FE1">
    <w:name w:val="35586FAE98974524AD848E9F71CE2FE1"/>
  </w:style>
  <w:style w:type="paragraph" w:customStyle="1" w:styleId="FB8D23A4E9E044BF97384855C1E80627">
    <w:name w:val="FB8D23A4E9E044BF97384855C1E80627"/>
  </w:style>
  <w:style w:type="paragraph" w:customStyle="1" w:styleId="B2180382467D4B3F98EC57D726147ED5">
    <w:name w:val="B2180382467D4B3F98EC57D726147ED5"/>
  </w:style>
  <w:style w:type="paragraph" w:customStyle="1" w:styleId="6A9AC60C59A74DA0921E4D318868AF23">
    <w:name w:val="6A9AC60C59A74DA0921E4D318868AF23"/>
  </w:style>
  <w:style w:type="paragraph" w:customStyle="1" w:styleId="B6DEA9C2764C4041AC54F0263CE6F8C3">
    <w:name w:val="B6DEA9C2764C4041AC54F0263CE6F8C3"/>
  </w:style>
  <w:style w:type="paragraph" w:customStyle="1" w:styleId="E64484E0F63445538579D6DE6B8D119D">
    <w:name w:val="E64484E0F63445538579D6DE6B8D119D"/>
  </w:style>
  <w:style w:type="paragraph" w:customStyle="1" w:styleId="8C8FDF80E4AE4C20BC099CE2712D0228">
    <w:name w:val="8C8FDF80E4AE4C20BC099CE2712D0228"/>
  </w:style>
  <w:style w:type="paragraph" w:customStyle="1" w:styleId="D60A7B1274104B25958FCCE142EE732E">
    <w:name w:val="D60A7B1274104B25958FCCE142EE732E"/>
  </w:style>
  <w:style w:type="paragraph" w:customStyle="1" w:styleId="D7C02583792844EF89E1DEDF3E78F4E5">
    <w:name w:val="D7C02583792844EF89E1DEDF3E78F4E5"/>
  </w:style>
  <w:style w:type="paragraph" w:customStyle="1" w:styleId="2496D301DBC04B428E5C02FF3B5E8091">
    <w:name w:val="2496D301DBC04B428E5C02FF3B5E8091"/>
  </w:style>
  <w:style w:type="paragraph" w:customStyle="1" w:styleId="6BBDAB84E48646D683C3F7825FB9CD80">
    <w:name w:val="6BBDAB84E48646D683C3F7825FB9CD80"/>
  </w:style>
  <w:style w:type="paragraph" w:customStyle="1" w:styleId="704A56F43E7645448C85706C5AF6A5AA">
    <w:name w:val="704A56F43E7645448C85706C5AF6A5AA"/>
  </w:style>
  <w:style w:type="paragraph" w:customStyle="1" w:styleId="540BBD3567AC4841955180DF46D89B94">
    <w:name w:val="540BBD3567AC4841955180DF46D89B94"/>
  </w:style>
  <w:style w:type="paragraph" w:customStyle="1" w:styleId="752F65FF617048C8876B1E706A43D3BC">
    <w:name w:val="752F65FF617048C8876B1E706A43D3BC"/>
  </w:style>
  <w:style w:type="paragraph" w:customStyle="1" w:styleId="D8B14B0DC5B84BB9AC037B68DEE60C09">
    <w:name w:val="D8B14B0DC5B84BB9AC037B68DEE60C09"/>
  </w:style>
  <w:style w:type="paragraph" w:customStyle="1" w:styleId="4F8C5197BF1440EDA0CF0C3D0CD21F7F">
    <w:name w:val="4F8C5197BF1440EDA0CF0C3D0CD21F7F"/>
  </w:style>
  <w:style w:type="paragraph" w:customStyle="1" w:styleId="C1193BAB500245B48B122FB7D67033A8">
    <w:name w:val="C1193BAB500245B48B122FB7D67033A8"/>
  </w:style>
  <w:style w:type="paragraph" w:customStyle="1" w:styleId="A8114F01B4C54037958372BB7ED27424">
    <w:name w:val="A8114F01B4C54037958372BB7ED27424"/>
  </w:style>
  <w:style w:type="paragraph" w:customStyle="1" w:styleId="1530544228BE4CD3AD3EFF8663ACB27A">
    <w:name w:val="1530544228BE4CD3AD3EFF8663ACB27A"/>
  </w:style>
  <w:style w:type="paragraph" w:customStyle="1" w:styleId="4B539E48C2E544238CAC9426F14B5C4E">
    <w:name w:val="4B539E48C2E544238CAC9426F14B5C4E"/>
  </w:style>
  <w:style w:type="paragraph" w:customStyle="1" w:styleId="78B2516930284D46B8715339FF33AE76">
    <w:name w:val="78B2516930284D46B8715339FF33AE76"/>
  </w:style>
  <w:style w:type="paragraph" w:customStyle="1" w:styleId="4A04649EF6F14B339BDBD4C50231ACAB">
    <w:name w:val="4A04649EF6F14B339BDBD4C50231ACAB"/>
  </w:style>
  <w:style w:type="paragraph" w:customStyle="1" w:styleId="EA965D56A7104C4C9136BF7CA503FAA7">
    <w:name w:val="EA965D56A7104C4C9136BF7CA503FAA7"/>
  </w:style>
  <w:style w:type="paragraph" w:customStyle="1" w:styleId="643D53C98AC2438E9887D9F68C875716">
    <w:name w:val="643D53C98AC2438E9887D9F68C875716"/>
  </w:style>
  <w:style w:type="paragraph" w:customStyle="1" w:styleId="9599E3B27C9E436F91D8204196728E4F">
    <w:name w:val="9599E3B27C9E436F91D8204196728E4F"/>
  </w:style>
  <w:style w:type="paragraph" w:customStyle="1" w:styleId="8839C47F40F642189EAFD5A9F7749FFC">
    <w:name w:val="8839C47F40F642189EAFD5A9F7749FFC"/>
  </w:style>
  <w:style w:type="paragraph" w:customStyle="1" w:styleId="FDA13B078220465390AD48787957F191">
    <w:name w:val="FDA13B078220465390AD48787957F191"/>
  </w:style>
  <w:style w:type="paragraph" w:customStyle="1" w:styleId="4C9C28384BB64AB081A4959EE73BA3E4">
    <w:name w:val="4C9C28384BB64AB081A4959EE73BA3E4"/>
  </w:style>
  <w:style w:type="paragraph" w:customStyle="1" w:styleId="9C74672390FB4B748951751A1EBA2ACF">
    <w:name w:val="9C74672390FB4B748951751A1EBA2ACF"/>
  </w:style>
  <w:style w:type="paragraph" w:customStyle="1" w:styleId="DA5781519ACE4229860D6841EDC029C6">
    <w:name w:val="DA5781519ACE4229860D6841EDC029C6"/>
  </w:style>
  <w:style w:type="paragraph" w:customStyle="1" w:styleId="56F1338FFE0D4AD8BC4E55EE0423349C">
    <w:name w:val="56F1338FFE0D4AD8BC4E55EE0423349C"/>
  </w:style>
  <w:style w:type="paragraph" w:customStyle="1" w:styleId="7CFE87355F4B443AAE23E94ECBA11A84">
    <w:name w:val="7CFE87355F4B443AAE23E94ECBA11A84"/>
  </w:style>
  <w:style w:type="paragraph" w:customStyle="1" w:styleId="D9C52B5FDA56418EB49AB741B1ED8E27">
    <w:name w:val="D9C52B5FDA56418EB49AB741B1ED8E27"/>
  </w:style>
  <w:style w:type="paragraph" w:customStyle="1" w:styleId="9208EA02CA7E4AE6996170747C56E864">
    <w:name w:val="9208EA02CA7E4AE6996170747C56E864"/>
  </w:style>
  <w:style w:type="paragraph" w:customStyle="1" w:styleId="E992A94AEC13425CBFB07D5800036B28">
    <w:name w:val="E992A94AEC13425CBFB07D5800036B28"/>
  </w:style>
  <w:style w:type="paragraph" w:customStyle="1" w:styleId="ACC2CF3C8A3145479D59AFEA3275A471">
    <w:name w:val="ACC2CF3C8A3145479D59AFEA3275A471"/>
  </w:style>
  <w:style w:type="paragraph" w:customStyle="1" w:styleId="4E568F4EDBB7437B99B8B12D1BFE00C7">
    <w:name w:val="4E568F4EDBB7437B99B8B12D1BFE00C7"/>
  </w:style>
  <w:style w:type="paragraph" w:customStyle="1" w:styleId="5913F9BC43C249A08C4D1CBFA2DFFEB8">
    <w:name w:val="5913F9BC43C249A08C4D1CBFA2DFFEB8"/>
  </w:style>
  <w:style w:type="paragraph" w:customStyle="1" w:styleId="6238363BC48B4AB58553E4F1B3FA659F">
    <w:name w:val="6238363BC48B4AB58553E4F1B3FA659F"/>
  </w:style>
  <w:style w:type="paragraph" w:customStyle="1" w:styleId="BF85B1A02F034111842B5B16F1D2C24A">
    <w:name w:val="BF85B1A02F034111842B5B16F1D2C24A"/>
  </w:style>
  <w:style w:type="paragraph" w:customStyle="1" w:styleId="1A840D51319E471FB95BE879A01BA8C4">
    <w:name w:val="1A840D51319E471FB95BE879A01BA8C4"/>
  </w:style>
  <w:style w:type="paragraph" w:customStyle="1" w:styleId="F4AB4AF46E7C4A308629615FDFB96632">
    <w:name w:val="F4AB4AF46E7C4A308629615FDFB96632"/>
  </w:style>
  <w:style w:type="paragraph" w:customStyle="1" w:styleId="54D3F1EE7112429BB80E03DBFFDA455A">
    <w:name w:val="54D3F1EE7112429BB80E03DBFFDA455A"/>
  </w:style>
  <w:style w:type="paragraph" w:customStyle="1" w:styleId="21FFD0B258184CEC9B8A72D0CDD05AA6">
    <w:name w:val="21FFD0B258184CEC9B8A72D0CDD05AA6"/>
  </w:style>
  <w:style w:type="paragraph" w:customStyle="1" w:styleId="3405126219FE411FB2D80E077EF36B2E">
    <w:name w:val="3405126219FE411FB2D80E077EF36B2E"/>
  </w:style>
  <w:style w:type="paragraph" w:customStyle="1" w:styleId="4F0B13A5CD89456B94F65789C9047EBB">
    <w:name w:val="4F0B13A5CD89456B94F65789C9047EBB"/>
  </w:style>
  <w:style w:type="paragraph" w:customStyle="1" w:styleId="C94611BD098B4E34A3BFA0111262361A">
    <w:name w:val="C94611BD098B4E34A3BFA0111262361A"/>
  </w:style>
  <w:style w:type="paragraph" w:customStyle="1" w:styleId="FBB865A9B2094289A8998A41DD1884A0">
    <w:name w:val="FBB865A9B2094289A8998A41DD1884A0"/>
  </w:style>
  <w:style w:type="paragraph" w:customStyle="1" w:styleId="F50D104CE5FB4E008F094856EF3D07A1">
    <w:name w:val="F50D104CE5FB4E008F094856EF3D07A1"/>
  </w:style>
  <w:style w:type="paragraph" w:customStyle="1" w:styleId="A7CDE8EB17E64158BD1709E47C49E72C">
    <w:name w:val="A7CDE8EB17E64158BD1709E47C49E72C"/>
  </w:style>
  <w:style w:type="paragraph" w:customStyle="1" w:styleId="897C2332DC214AC39BDE3CD22354020A">
    <w:name w:val="897C2332DC214AC39BDE3CD22354020A"/>
    <w:rsid w:val="000F40C5"/>
  </w:style>
  <w:style w:type="paragraph" w:customStyle="1" w:styleId="910CD16371704F15B12A4DCC7BF69C6F">
    <w:name w:val="910CD16371704F15B12A4DCC7BF69C6F"/>
    <w:rsid w:val="000F40C5"/>
  </w:style>
  <w:style w:type="paragraph" w:customStyle="1" w:styleId="B6273A19B8194F03B10BF10E42D352EA">
    <w:name w:val="B6273A19B8194F03B10BF10E42D352EA"/>
    <w:rsid w:val="00236A7B"/>
    <w:rPr>
      <w:kern w:val="2"/>
      <w14:ligatures w14:val="standardContextual"/>
    </w:rPr>
  </w:style>
  <w:style w:type="paragraph" w:customStyle="1" w:styleId="F5E37B9ED84E4CFF9A07382D0D5D0CA1">
    <w:name w:val="F5E37B9ED84E4CFF9A07382D0D5D0CA1"/>
    <w:rsid w:val="00236A7B"/>
    <w:rPr>
      <w:kern w:val="2"/>
      <w14:ligatures w14:val="standardContextual"/>
    </w:rPr>
  </w:style>
  <w:style w:type="character" w:styleId="CommentReference">
    <w:name w:val="annotation reference"/>
    <w:basedOn w:val="DefaultParagraphFont"/>
    <w:semiHidden/>
    <w:unhideWhenUsed/>
    <w:rsid w:val="005533D6"/>
    <w:rPr>
      <w:sz w:val="16"/>
      <w:szCs w:val="16"/>
    </w:rPr>
  </w:style>
  <w:style w:type="paragraph" w:styleId="CommentText">
    <w:name w:val="annotation text"/>
    <w:basedOn w:val="Normal"/>
    <w:link w:val="CommentTextChar"/>
    <w:unhideWhenUsed/>
    <w:rsid w:val="005533D6"/>
    <w:pPr>
      <w:spacing w:after="0" w:line="240" w:lineRule="auto"/>
    </w:pPr>
    <w:rPr>
      <w:rFonts w:ascii="Arial" w:eastAsia="Times New Roman" w:hAnsi="Arial" w:cs="Times New Roman"/>
      <w:sz w:val="20"/>
      <w:szCs w:val="20"/>
      <w:lang w:val="en-GB"/>
    </w:rPr>
  </w:style>
  <w:style w:type="character" w:customStyle="1" w:styleId="CommentTextChar">
    <w:name w:val="Comment Text Char"/>
    <w:basedOn w:val="DefaultParagraphFont"/>
    <w:link w:val="CommentText"/>
    <w:rsid w:val="005533D6"/>
    <w:rPr>
      <w:rFonts w:ascii="Arial" w:eastAsia="Times New Roman" w:hAnsi="Arial" w:cs="Times New Roman"/>
      <w:sz w:val="20"/>
      <w:szCs w:val="20"/>
      <w:lang w:val="en-GB"/>
    </w:rPr>
  </w:style>
  <w:style w:type="paragraph" w:customStyle="1" w:styleId="696B228271BC4768B852DE3F638FE3021">
    <w:name w:val="696B228271BC4768B852DE3F638FE3021"/>
    <w:rsid w:val="005533D6"/>
    <w:pPr>
      <w:spacing w:before="60" w:after="60" w:line="240" w:lineRule="auto"/>
    </w:pPr>
    <w:rPr>
      <w:rFonts w:ascii="Arial" w:eastAsia="Times New Roman" w:hAnsi="Arial" w:cs="Arial Narrow"/>
      <w:sz w:val="20"/>
      <w:szCs w:val="24"/>
      <w:lang w:val="en-GB"/>
    </w:rPr>
  </w:style>
  <w:style w:type="paragraph" w:customStyle="1" w:styleId="FAA8100250444ADD87BC7FA5F1861CC7">
    <w:name w:val="FAA8100250444ADD87BC7FA5F1861CC7"/>
    <w:rsid w:val="005533D6"/>
    <w:pPr>
      <w:spacing w:line="278" w:lineRule="auto"/>
    </w:pPr>
    <w:rPr>
      <w:kern w:val="2"/>
      <w:sz w:val="24"/>
      <w:szCs w:val="24"/>
      <w14:ligatures w14:val="standardContextual"/>
    </w:rPr>
  </w:style>
  <w:style w:type="paragraph" w:customStyle="1" w:styleId="468B9F0E4130454FB6388B0C9D975A4A">
    <w:name w:val="468B9F0E4130454FB6388B0C9D975A4A"/>
    <w:rsid w:val="008F32AC"/>
    <w:pPr>
      <w:spacing w:line="278" w:lineRule="auto"/>
    </w:pPr>
    <w:rPr>
      <w:kern w:val="2"/>
      <w:sz w:val="24"/>
      <w:szCs w:val="24"/>
      <w14:ligatures w14:val="standardContextual"/>
    </w:rPr>
  </w:style>
  <w:style w:type="paragraph" w:customStyle="1" w:styleId="0E11CD23ACBB40C7ABC255FF4ACBE9E6">
    <w:name w:val="0E11CD23ACBB40C7ABC255FF4ACBE9E6"/>
    <w:rsid w:val="008F32AC"/>
    <w:pPr>
      <w:spacing w:line="278" w:lineRule="auto"/>
    </w:pPr>
    <w:rPr>
      <w:kern w:val="2"/>
      <w:sz w:val="24"/>
      <w:szCs w:val="24"/>
      <w14:ligatures w14:val="standardContextual"/>
    </w:rPr>
  </w:style>
  <w:style w:type="paragraph" w:customStyle="1" w:styleId="073E259888594C92AABB0ECD81177218">
    <w:name w:val="073E259888594C92AABB0ECD81177218"/>
    <w:rsid w:val="008F32AC"/>
    <w:pPr>
      <w:spacing w:line="278" w:lineRule="auto"/>
    </w:pPr>
    <w:rPr>
      <w:kern w:val="2"/>
      <w:sz w:val="24"/>
      <w:szCs w:val="24"/>
      <w14:ligatures w14:val="standardContextual"/>
    </w:rPr>
  </w:style>
  <w:style w:type="paragraph" w:customStyle="1" w:styleId="F0CB553E175B421893DC22A97D417F65">
    <w:name w:val="F0CB553E175B421893DC22A97D417F65"/>
    <w:rsid w:val="008F32AC"/>
    <w:pPr>
      <w:spacing w:before="60" w:after="60" w:line="240" w:lineRule="auto"/>
    </w:pPr>
    <w:rPr>
      <w:rFonts w:ascii="Arial" w:eastAsia="Times New Roman" w:hAnsi="Arial" w:cs="Arial Narrow"/>
      <w:sz w:val="20"/>
      <w:szCs w:val="24"/>
      <w:lang w:val="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ubmittedby xmlns="e1d8098a-c6b8-4cf0-97ba-664cb98da6e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C795313655EA843B41356C53B200761" ma:contentTypeVersion="11" ma:contentTypeDescription="Create a new document." ma:contentTypeScope="" ma:versionID="a30086d2b24c206745767bde8b851172">
  <xsd:schema xmlns:xsd="http://www.w3.org/2001/XMLSchema" xmlns:xs="http://www.w3.org/2001/XMLSchema" xmlns:p="http://schemas.microsoft.com/office/2006/metadata/properties" xmlns:ns2="e1d8098a-c6b8-4cf0-97ba-664cb98da6ec" xmlns:ns3="8e1d4513-db20-4838-ae44-f8b4bb9fb26a" targetNamespace="http://schemas.microsoft.com/office/2006/metadata/properties" ma:root="true" ma:fieldsID="b6f39f1aef42a021cb22414b0ed246af" ns2:_="" ns3:_="">
    <xsd:import namespace="e1d8098a-c6b8-4cf0-97ba-664cb98da6ec"/>
    <xsd:import namespace="8e1d4513-db20-4838-ae44-f8b4bb9fb26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2:Submitt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d8098a-c6b8-4cf0-97ba-664cb98da6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Submittedby" ma:index="18" nillable="true" ma:displayName="Submitted by" ma:description="Person submitting the document" ma:format="Dropdown" ma:internalName="Submittedby">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e1d4513-db20-4838-ae44-f8b4bb9fb26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5525593-A644-4E53-9AA1-D9E819038DE4}">
  <ds:schemaRefs>
    <ds:schemaRef ds:uri="http://schemas.microsoft.com/sharepoint/v3/contenttype/forms"/>
  </ds:schemaRefs>
</ds:datastoreItem>
</file>

<file path=customXml/itemProps2.xml><?xml version="1.0" encoding="utf-8"?>
<ds:datastoreItem xmlns:ds="http://schemas.openxmlformats.org/officeDocument/2006/customXml" ds:itemID="{4A7DE362-7B6E-4F7F-B187-4DD20B0DEBE0}">
  <ds:schemaRefs>
    <ds:schemaRef ds:uri="http://schemas.openxmlformats.org/package/2006/metadata/core-properties"/>
    <ds:schemaRef ds:uri="http://purl.org/dc/elements/1.1/"/>
    <ds:schemaRef ds:uri="5549bbd3-8af1-49ea-84e9-31ce29910629"/>
    <ds:schemaRef ds:uri="http://schemas.microsoft.com/office/2006/metadata/properties"/>
    <ds:schemaRef ds:uri="http://purl.org/dc/terms/"/>
    <ds:schemaRef ds:uri="http://schemas.microsoft.com/office/2006/documentManagement/types"/>
    <ds:schemaRef ds:uri="http://schemas.microsoft.com/office/infopath/2007/PartnerControls"/>
    <ds:schemaRef ds:uri="30398f24-36d7-4924-bbfe-e58bea985cc1"/>
    <ds:schemaRef ds:uri="http://www.w3.org/XML/1998/namespace"/>
    <ds:schemaRef ds:uri="http://purl.org/dc/dcmitype/"/>
    <ds:schemaRef ds:uri="fdc8edec-3cdf-4327-bf22-c9874025eaef"/>
    <ds:schemaRef ds:uri="db9af441-06b2-48a1-893d-f6d532cc0470"/>
  </ds:schemaRefs>
</ds:datastoreItem>
</file>

<file path=customXml/itemProps3.xml><?xml version="1.0" encoding="utf-8"?>
<ds:datastoreItem xmlns:ds="http://schemas.openxmlformats.org/officeDocument/2006/customXml" ds:itemID="{B0525474-7258-498A-9A43-859FCBD9D768}"/>
</file>

<file path=docProps/app.xml><?xml version="1.0" encoding="utf-8"?>
<Properties xmlns="http://schemas.openxmlformats.org/officeDocument/2006/extended-properties" xmlns:vt="http://schemas.openxmlformats.org/officeDocument/2006/docPropsVTypes">
  <Template>VQD-TEMPL-000545 - VQD-SOP-004902 - Word Template - Dec 2022</Template>
  <TotalTime>36</TotalTime>
  <Pages>7</Pages>
  <Words>1306</Words>
  <Characters>8719</Characters>
  <Application>Microsoft Office Word</Application>
  <DocSecurity>0</DocSecurity>
  <Lines>114</Lines>
  <Paragraphs>130</Paragraphs>
  <ScaleCrop>false</ScaleCrop>
  <HeadingPairs>
    <vt:vector size="2" baseType="variant">
      <vt:variant>
        <vt:lpstr>Title</vt:lpstr>
      </vt:variant>
      <vt:variant>
        <vt:i4>1</vt:i4>
      </vt:variant>
    </vt:vector>
  </HeadingPairs>
  <TitlesOfParts>
    <vt:vector size="1" baseType="lpstr">
      <vt:lpstr>Word Template</vt:lpstr>
    </vt:vector>
  </TitlesOfParts>
  <Company>GlaxoSmithKline</Company>
  <LinksUpToDate>false</LinksUpToDate>
  <CharactersWithSpaces>9895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
  <dc:creator>Jackie Waugh</dc:creator>
  <cp:keywords/>
  <dc:description>Word Template 2.0 Nov 2022_x000d_
Template Doc ID: VQD-TEMPL-000545_x000d_
Parent Doc ID: VQD-SOP-004902</dc:description>
  <cp:lastModifiedBy>Tanya Huller</cp:lastModifiedBy>
  <cp:revision>110</cp:revision>
  <cp:lastPrinted>2011-03-11T01:54:00Z</cp:lastPrinted>
  <dcterms:created xsi:type="dcterms:W3CDTF">2024-10-21T14:46:00Z</dcterms:created>
  <dcterms:modified xsi:type="dcterms:W3CDTF">2024-11-11T03:52:00Z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a66b2b-af80-48b6-873b-d341d3035cfa_Enabled">
    <vt:lpwstr>true</vt:lpwstr>
  </property>
  <property fmtid="{D5CDD505-2E9C-101B-9397-08002B2CF9AE}" pid="3" name="MSIP_Label_bea66b2b-af80-48b6-873b-d341d3035cfa_SetDate">
    <vt:lpwstr>2024-04-22T08:25:58Z</vt:lpwstr>
  </property>
  <property fmtid="{D5CDD505-2E9C-101B-9397-08002B2CF9AE}" pid="4" name="MSIP_Label_bea66b2b-af80-48b6-873b-d341d3035cfa_Method">
    <vt:lpwstr>Standard</vt:lpwstr>
  </property>
  <property fmtid="{D5CDD505-2E9C-101B-9397-08002B2CF9AE}" pid="5" name="MSIP_Label_bea66b2b-af80-48b6-873b-d341d3035cfa_Name">
    <vt:lpwstr>Proprietary</vt:lpwstr>
  </property>
  <property fmtid="{D5CDD505-2E9C-101B-9397-08002B2CF9AE}" pid="6" name="MSIP_Label_bea66b2b-af80-48b6-873b-d341d3035cfa_SiteId">
    <vt:lpwstr>63982aff-fb6c-4c22-973b-70e4acfb63e6</vt:lpwstr>
  </property>
  <property fmtid="{D5CDD505-2E9C-101B-9397-08002B2CF9AE}" pid="7" name="MSIP_Label_bea66b2b-af80-48b6-873b-d341d3035cfa_ActionId">
    <vt:lpwstr>e9abf83f-efad-4f0e-9a4d-417f478d0efb</vt:lpwstr>
  </property>
  <property fmtid="{D5CDD505-2E9C-101B-9397-08002B2CF9AE}" pid="8" name="MSIP_Label_bea66b2b-af80-48b6-873b-d341d3035cfa_ContentBits">
    <vt:lpwstr>0</vt:lpwstr>
  </property>
  <property fmtid="{D5CDD505-2E9C-101B-9397-08002B2CF9AE}" pid="9" name="ContentTypeId">
    <vt:lpwstr>0x010100BC795313655EA843B41356C53B200761</vt:lpwstr>
  </property>
  <property fmtid="{D5CDD505-2E9C-101B-9397-08002B2CF9AE}" pid="10" name="MediaServiceImageTags">
    <vt:lpwstr/>
  </property>
</Properties>
</file>